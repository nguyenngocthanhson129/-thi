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CEA" w:rsidRPr="00820466" w:rsidRDefault="00410CEA" w:rsidP="00410CEA">
      <w:pPr>
        <w:jc w:val="center"/>
        <w:rPr>
          <w:rFonts w:ascii="Times New Roman" w:hAnsi="Times New Roman"/>
          <w:b/>
          <w:sz w:val="26"/>
          <w:szCs w:val="26"/>
        </w:rPr>
      </w:pPr>
      <w:r w:rsidRPr="00820466">
        <w:rPr>
          <w:rFonts w:ascii="Times New Roman" w:hAnsi="Times New Roman"/>
          <w:b/>
          <w:sz w:val="26"/>
          <w:szCs w:val="26"/>
        </w:rPr>
        <w:t>ĐỀ THI HỌC KỲ I NĂM HỌ</w:t>
      </w:r>
      <w:r w:rsidR="00A7449E">
        <w:rPr>
          <w:rFonts w:ascii="Times New Roman" w:hAnsi="Times New Roman"/>
          <w:b/>
          <w:sz w:val="26"/>
          <w:szCs w:val="26"/>
        </w:rPr>
        <w:t>C 2015</w:t>
      </w:r>
      <w:r w:rsidRPr="00820466">
        <w:rPr>
          <w:rFonts w:ascii="Times New Roman" w:hAnsi="Times New Roman"/>
          <w:b/>
          <w:sz w:val="26"/>
          <w:szCs w:val="26"/>
        </w:rPr>
        <w:t>-201</w:t>
      </w:r>
      <w:r w:rsidR="00A7449E">
        <w:rPr>
          <w:rFonts w:ascii="Times New Roman" w:hAnsi="Times New Roman"/>
          <w:b/>
          <w:sz w:val="26"/>
          <w:szCs w:val="26"/>
        </w:rPr>
        <w:t>6</w:t>
      </w:r>
    </w:p>
    <w:p w:rsidR="00410CEA" w:rsidRPr="00820466" w:rsidRDefault="00410CEA" w:rsidP="00410CEA">
      <w:pPr>
        <w:jc w:val="center"/>
        <w:rPr>
          <w:rFonts w:ascii="Times New Roman" w:hAnsi="Times New Roman"/>
          <w:b/>
          <w:sz w:val="26"/>
          <w:szCs w:val="26"/>
        </w:rPr>
      </w:pPr>
      <w:r w:rsidRPr="00820466">
        <w:rPr>
          <w:rFonts w:ascii="Times New Roman" w:hAnsi="Times New Roman"/>
          <w:b/>
          <w:sz w:val="26"/>
          <w:szCs w:val="26"/>
        </w:rPr>
        <w:t>MÔN: VẬT LÝ 10</w:t>
      </w:r>
    </w:p>
    <w:p w:rsidR="00A7449E" w:rsidRDefault="00254E15" w:rsidP="00254E15">
      <w:pPr>
        <w:pStyle w:val="ListParagraph"/>
        <w:numPr>
          <w:ilvl w:val="0"/>
          <w:numId w:val="1"/>
        </w:numPr>
        <w:ind w:left="1418" w:hanging="105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Phát biểu và viết hệ thức của định luậ</w:t>
      </w:r>
      <w:r w:rsidR="00243A65">
        <w:rPr>
          <w:rFonts w:ascii="Times New Roman" w:hAnsi="Times New Roman"/>
          <w:sz w:val="26"/>
          <w:szCs w:val="26"/>
        </w:rPr>
        <w:t>t 2</w:t>
      </w:r>
      <w:r w:rsidR="00A7449E">
        <w:rPr>
          <w:rFonts w:ascii="Times New Roman" w:hAnsi="Times New Roman"/>
          <w:sz w:val="26"/>
          <w:szCs w:val="26"/>
        </w:rPr>
        <w:t xml:space="preserve"> Newton?</w:t>
      </w:r>
    </w:p>
    <w:p w:rsidR="00C738FE" w:rsidRDefault="00A7449E" w:rsidP="00254E15">
      <w:pPr>
        <w:pStyle w:val="ListParagraph"/>
        <w:numPr>
          <w:ilvl w:val="0"/>
          <w:numId w:val="1"/>
        </w:numPr>
        <w:ind w:left="1418" w:hanging="105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Phát biểu và viết công thức của lực hướng tâm .</w:t>
      </w:r>
    </w:p>
    <w:p w:rsidR="00254E15" w:rsidRDefault="00254E15" w:rsidP="00254E15">
      <w:pPr>
        <w:pStyle w:val="ListParagraph"/>
        <w:numPr>
          <w:ilvl w:val="0"/>
          <w:numId w:val="1"/>
        </w:numPr>
        <w:ind w:left="1418" w:hanging="105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Phát biểu định luật vạn vật hấp dẫn và viết hệ thức của lực hấp dẫn.</w:t>
      </w:r>
    </w:p>
    <w:p w:rsidR="00254E15" w:rsidRDefault="00254E15" w:rsidP="00254E15">
      <w:pPr>
        <w:pStyle w:val="ListParagraph"/>
        <w:numPr>
          <w:ilvl w:val="0"/>
          <w:numId w:val="1"/>
        </w:numPr>
        <w:ind w:left="1418" w:hanging="105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Phát biểu định luật Hooke (Húc) và viết hệ thức của định luật.</w:t>
      </w:r>
    </w:p>
    <w:p w:rsidR="006E3905" w:rsidRDefault="006E3905" w:rsidP="00254E15">
      <w:pPr>
        <w:pStyle w:val="ListParagraph"/>
        <w:numPr>
          <w:ilvl w:val="0"/>
          <w:numId w:val="1"/>
        </w:numPr>
        <w:ind w:left="1418" w:hanging="105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Treo một vật có trọng lượ</w:t>
      </w:r>
      <w:r w:rsidR="005940C2">
        <w:rPr>
          <w:rFonts w:ascii="Times New Roman" w:hAnsi="Times New Roman"/>
          <w:sz w:val="26"/>
          <w:szCs w:val="26"/>
        </w:rPr>
        <w:t>ng 1</w:t>
      </w:r>
      <w:r>
        <w:rPr>
          <w:rFonts w:ascii="Times New Roman" w:hAnsi="Times New Roman"/>
          <w:sz w:val="26"/>
          <w:szCs w:val="26"/>
        </w:rPr>
        <w:t>,5 N vào mộ</w:t>
      </w:r>
      <w:r w:rsidR="005940C2">
        <w:rPr>
          <w:rFonts w:ascii="Times New Roman" w:hAnsi="Times New Roman"/>
          <w:sz w:val="26"/>
          <w:szCs w:val="26"/>
        </w:rPr>
        <w:t>t lò xo dãn 6</w:t>
      </w:r>
      <w:r>
        <w:rPr>
          <w:rFonts w:ascii="Times New Roman" w:hAnsi="Times New Roman"/>
          <w:sz w:val="26"/>
          <w:szCs w:val="26"/>
        </w:rPr>
        <w:t xml:space="preserve">mm. </w:t>
      </w:r>
      <w:r w:rsidR="009A25C0">
        <w:rPr>
          <w:rFonts w:ascii="Times New Roman" w:hAnsi="Times New Roman"/>
          <w:sz w:val="26"/>
          <w:szCs w:val="26"/>
        </w:rPr>
        <w:t>Treo một vật khác có trọng lượng chưa biế</w:t>
      </w:r>
      <w:r w:rsidR="005940C2">
        <w:rPr>
          <w:rFonts w:ascii="Times New Roman" w:hAnsi="Times New Roman"/>
          <w:sz w:val="26"/>
          <w:szCs w:val="26"/>
        </w:rPr>
        <w:t>t vào lò xo thì nó dãn ra 12</w:t>
      </w:r>
      <w:r w:rsidR="009A25C0">
        <w:rPr>
          <w:rFonts w:ascii="Times New Roman" w:hAnsi="Times New Roman"/>
          <w:sz w:val="26"/>
          <w:szCs w:val="26"/>
        </w:rPr>
        <w:t>mm.</w:t>
      </w:r>
    </w:p>
    <w:p w:rsidR="009A25C0" w:rsidRDefault="009A25C0" w:rsidP="009A25C0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Tính độ</w:t>
      </w:r>
      <w:r w:rsidR="00BC6645">
        <w:rPr>
          <w:rFonts w:ascii="Times New Roman" w:hAnsi="Times New Roman"/>
          <w:sz w:val="26"/>
          <w:szCs w:val="26"/>
        </w:rPr>
        <w:t xml:space="preserve"> cứ</w:t>
      </w:r>
      <w:r>
        <w:rPr>
          <w:rFonts w:ascii="Times New Roman" w:hAnsi="Times New Roman"/>
          <w:sz w:val="26"/>
          <w:szCs w:val="26"/>
        </w:rPr>
        <w:t>ng của lò xo?</w:t>
      </w:r>
    </w:p>
    <w:p w:rsidR="009A25C0" w:rsidRDefault="009A25C0" w:rsidP="009A25C0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Tính trọng lượng chưa biết ?</w:t>
      </w:r>
    </w:p>
    <w:p w:rsidR="009A25C0" w:rsidRDefault="009A25C0" w:rsidP="00254E15">
      <w:pPr>
        <w:pStyle w:val="ListParagraph"/>
        <w:numPr>
          <w:ilvl w:val="0"/>
          <w:numId w:val="1"/>
        </w:numPr>
        <w:ind w:left="1418" w:hanging="105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Một </w:t>
      </w:r>
      <w:r w:rsidR="005940C2">
        <w:rPr>
          <w:rFonts w:ascii="Times New Roman" w:hAnsi="Times New Roman"/>
          <w:sz w:val="26"/>
          <w:szCs w:val="26"/>
        </w:rPr>
        <w:t>người đứng ở vách đá nhô ra biển và ném một hòn đá theo phương ngang xuống biển với vận tốc 18</w:t>
      </w:r>
      <w:r>
        <w:rPr>
          <w:rFonts w:ascii="Times New Roman" w:hAnsi="Times New Roman"/>
          <w:sz w:val="26"/>
          <w:szCs w:val="26"/>
        </w:rPr>
        <w:t>m</w:t>
      </w:r>
      <w:r w:rsidR="005940C2">
        <w:rPr>
          <w:rFonts w:ascii="Times New Roman" w:hAnsi="Times New Roman"/>
          <w:sz w:val="26"/>
          <w:szCs w:val="26"/>
        </w:rPr>
        <w:t xml:space="preserve">/s </w:t>
      </w:r>
      <w:r>
        <w:rPr>
          <w:rFonts w:ascii="Times New Roman" w:hAnsi="Times New Roman"/>
          <w:sz w:val="26"/>
          <w:szCs w:val="26"/>
        </w:rPr>
        <w:t>.</w:t>
      </w:r>
      <w:r w:rsidR="005940C2">
        <w:rPr>
          <w:rFonts w:ascii="Times New Roman" w:hAnsi="Times New Roman"/>
          <w:sz w:val="26"/>
          <w:szCs w:val="26"/>
        </w:rPr>
        <w:t xml:space="preserve"> Vách đá cao 50m so với mặt nước biển </w:t>
      </w:r>
      <w:r>
        <w:rPr>
          <w:rFonts w:ascii="Times New Roman" w:hAnsi="Times New Roman"/>
          <w:sz w:val="26"/>
          <w:szCs w:val="26"/>
        </w:rPr>
        <w:t>.Lấy g=10m/s</w:t>
      </w:r>
      <w:r>
        <w:rPr>
          <w:rFonts w:ascii="Times New Roman" w:hAnsi="Times New Roman"/>
          <w:sz w:val="26"/>
          <w:szCs w:val="26"/>
          <w:vertAlign w:val="superscript"/>
        </w:rPr>
        <w:t>2</w:t>
      </w:r>
    </w:p>
    <w:p w:rsidR="009A25C0" w:rsidRDefault="009A25C0" w:rsidP="009A25C0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Tính thời gian rơi của hòn </w:t>
      </w:r>
      <w:r w:rsidR="005940C2">
        <w:rPr>
          <w:rFonts w:ascii="Times New Roman" w:hAnsi="Times New Roman"/>
          <w:sz w:val="26"/>
          <w:szCs w:val="26"/>
        </w:rPr>
        <w:t>đá chạm mặt nước</w:t>
      </w:r>
      <w:r>
        <w:rPr>
          <w:rFonts w:ascii="Times New Roman" w:hAnsi="Times New Roman"/>
          <w:sz w:val="26"/>
          <w:szCs w:val="26"/>
        </w:rPr>
        <w:t>?</w:t>
      </w:r>
    </w:p>
    <w:p w:rsidR="009A25C0" w:rsidRDefault="009A25C0" w:rsidP="009A25C0">
      <w:pPr>
        <w:pStyle w:val="ListParagraph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Tốc độ của </w:t>
      </w:r>
      <w:r w:rsidR="005940C2">
        <w:rPr>
          <w:rFonts w:ascii="Times New Roman" w:hAnsi="Times New Roman"/>
          <w:sz w:val="26"/>
          <w:szCs w:val="26"/>
        </w:rPr>
        <w:t xml:space="preserve">hòn đá lúc chạm mặt nước </w:t>
      </w:r>
      <w:r>
        <w:rPr>
          <w:rFonts w:ascii="Times New Roman" w:hAnsi="Times New Roman"/>
          <w:sz w:val="26"/>
          <w:szCs w:val="26"/>
        </w:rPr>
        <w:t>?</w:t>
      </w:r>
    </w:p>
    <w:p w:rsidR="009A25C0" w:rsidRDefault="00E26B6A" w:rsidP="00254E15">
      <w:pPr>
        <w:pStyle w:val="ListParagraph"/>
        <w:numPr>
          <w:ilvl w:val="0"/>
          <w:numId w:val="1"/>
        </w:numPr>
        <w:ind w:left="1418" w:hanging="105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Một ô tô có khối lượng </w:t>
      </w:r>
      <w:r w:rsidR="00A565A7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 xml:space="preserve"> tấn đang chuyển động v</w:t>
      </w:r>
      <w:r w:rsidR="005F1A24">
        <w:rPr>
          <w:rFonts w:ascii="Times New Roman" w:hAnsi="Times New Roman"/>
          <w:sz w:val="26"/>
          <w:szCs w:val="26"/>
        </w:rPr>
        <w:t xml:space="preserve">ới vận tốc 18 km/h </w:t>
      </w:r>
      <w:r w:rsidR="00410CEA">
        <w:rPr>
          <w:rFonts w:ascii="Times New Roman" w:hAnsi="Times New Roman"/>
          <w:sz w:val="26"/>
          <w:szCs w:val="26"/>
        </w:rPr>
        <w:t>thì tăng tốc độ ,sau khi đi được quãng đường 50m, ô tô đạt vận tốc 54km/h.Biết hệ số ma sát giữa bánh xe và mặt đường là 0,05. Tính lực kéo của ô tô trong thời gian tăng tốc?</w:t>
      </w:r>
    </w:p>
    <w:p w:rsidR="00BC6645" w:rsidRDefault="00BC6645" w:rsidP="00BC6645">
      <w:pPr>
        <w:jc w:val="center"/>
        <w:rPr>
          <w:b/>
        </w:rPr>
      </w:pPr>
    </w:p>
    <w:p w:rsidR="00BC6645" w:rsidRDefault="00BC6645" w:rsidP="00BC6645">
      <w:pPr>
        <w:jc w:val="center"/>
        <w:rPr>
          <w:b/>
        </w:rPr>
      </w:pPr>
    </w:p>
    <w:p w:rsidR="008E2C82" w:rsidRDefault="008E2C82" w:rsidP="00BC6645">
      <w:pPr>
        <w:jc w:val="center"/>
        <w:rPr>
          <w:b/>
        </w:rPr>
      </w:pPr>
    </w:p>
    <w:p w:rsidR="008E2C82" w:rsidRDefault="008E2C82" w:rsidP="00BC6645">
      <w:pPr>
        <w:jc w:val="center"/>
        <w:rPr>
          <w:b/>
        </w:rPr>
      </w:pPr>
    </w:p>
    <w:p w:rsidR="008E2C82" w:rsidRDefault="008E2C82" w:rsidP="00BC6645">
      <w:pPr>
        <w:jc w:val="center"/>
        <w:rPr>
          <w:b/>
        </w:rPr>
      </w:pPr>
    </w:p>
    <w:p w:rsidR="008E2C82" w:rsidRDefault="008E2C82" w:rsidP="00BC6645">
      <w:pPr>
        <w:jc w:val="center"/>
        <w:rPr>
          <w:b/>
        </w:rPr>
      </w:pPr>
    </w:p>
    <w:p w:rsidR="008E2C82" w:rsidRDefault="008E2C82" w:rsidP="00BC6645">
      <w:pPr>
        <w:jc w:val="center"/>
        <w:rPr>
          <w:b/>
        </w:rPr>
      </w:pPr>
    </w:p>
    <w:p w:rsidR="008E2C82" w:rsidRDefault="008E2C82" w:rsidP="00BC6645">
      <w:pPr>
        <w:jc w:val="center"/>
        <w:rPr>
          <w:b/>
        </w:rPr>
      </w:pPr>
    </w:p>
    <w:p w:rsidR="008E2C82" w:rsidRDefault="008E2C82" w:rsidP="00BC6645">
      <w:pPr>
        <w:jc w:val="center"/>
        <w:rPr>
          <w:b/>
        </w:rPr>
      </w:pPr>
    </w:p>
    <w:p w:rsidR="008E2C82" w:rsidRDefault="008E2C82" w:rsidP="00BC6645">
      <w:pPr>
        <w:jc w:val="center"/>
        <w:rPr>
          <w:b/>
        </w:rPr>
      </w:pPr>
    </w:p>
    <w:p w:rsidR="008E2C82" w:rsidRDefault="008E2C82" w:rsidP="00BC6645">
      <w:pPr>
        <w:jc w:val="center"/>
        <w:rPr>
          <w:b/>
        </w:rPr>
      </w:pPr>
    </w:p>
    <w:sectPr w:rsidR="008E2C82" w:rsidSect="00C4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8141A"/>
    <w:multiLevelType w:val="hybridMultilevel"/>
    <w:tmpl w:val="A7281B8A"/>
    <w:lvl w:ilvl="0" w:tplc="FEBADFF6">
      <w:start w:val="1"/>
      <w:numFmt w:val="decimal"/>
      <w:lvlText w:val="Câu 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706AC2"/>
    <w:rsid w:val="00243A65"/>
    <w:rsid w:val="00254E15"/>
    <w:rsid w:val="002947E8"/>
    <w:rsid w:val="00410CEA"/>
    <w:rsid w:val="0054687B"/>
    <w:rsid w:val="005940C2"/>
    <w:rsid w:val="005F1A24"/>
    <w:rsid w:val="006E3905"/>
    <w:rsid w:val="00706AC2"/>
    <w:rsid w:val="007E3F2F"/>
    <w:rsid w:val="00820466"/>
    <w:rsid w:val="008E2C82"/>
    <w:rsid w:val="00971538"/>
    <w:rsid w:val="00997642"/>
    <w:rsid w:val="009A25C0"/>
    <w:rsid w:val="00A565A7"/>
    <w:rsid w:val="00A7449E"/>
    <w:rsid w:val="00BC6645"/>
    <w:rsid w:val="00C47444"/>
    <w:rsid w:val="00C738FE"/>
    <w:rsid w:val="00CA68D8"/>
    <w:rsid w:val="00DD5CA0"/>
    <w:rsid w:val="00E26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44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E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hk%201%20-%202015%20-%20de%20ly%201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2119D-0AE6-4AC4-AE9A-BCE91430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hk 1 - 2015 - de ly 10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SharingVN.Net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2015-12-28T07:11:00Z</dcterms:created>
  <dcterms:modified xsi:type="dcterms:W3CDTF">2015-12-28T07:11:00Z</dcterms:modified>
</cp:coreProperties>
</file>