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80" w:type="dxa"/>
        <w:tblInd w:w="-312" w:type="dxa"/>
        <w:tblLayout w:type="fixed"/>
        <w:tblLook w:val="01E0" w:firstRow="1" w:lastRow="1" w:firstColumn="1" w:lastColumn="1" w:noHBand="0" w:noVBand="0"/>
      </w:tblPr>
      <w:tblGrid>
        <w:gridCol w:w="4620"/>
        <w:gridCol w:w="6060"/>
      </w:tblGrid>
      <w:tr w:rsidR="00D94286" w:rsidRPr="00FE26B0" w:rsidTr="00C26E02">
        <w:tc>
          <w:tcPr>
            <w:tcW w:w="4620" w:type="dxa"/>
            <w:shd w:val="clear" w:color="auto" w:fill="auto"/>
          </w:tcPr>
          <w:p w:rsidR="00D94286" w:rsidRPr="0020021E" w:rsidRDefault="00D94286" w:rsidP="00C26E02">
            <w:pPr>
              <w:rPr>
                <w:b/>
              </w:rPr>
            </w:pPr>
            <w:r>
              <w:rPr>
                <w:b/>
              </w:rPr>
              <w:t>SỞ GD - ĐT TP. HỒ CHÍ MINH</w:t>
            </w:r>
          </w:p>
          <w:p w:rsidR="00D94286" w:rsidRPr="00FE26B0" w:rsidRDefault="00D94286" w:rsidP="00C26E02">
            <w:pPr>
              <w:rPr>
                <w:b/>
                <w:bCs/>
                <w:u w:val="single"/>
              </w:rPr>
            </w:pPr>
            <w:r w:rsidRPr="00F25860">
              <w:rPr>
                <w:b/>
                <w:bCs/>
              </w:rPr>
              <w:t xml:space="preserve">TRUỜNG </w:t>
            </w:r>
            <w:r>
              <w:rPr>
                <w:b/>
                <w:bCs/>
              </w:rPr>
              <w:t>THCS - THPT</w:t>
            </w:r>
            <w:r w:rsidRPr="00F25860">
              <w:rPr>
                <w:b/>
                <w:bCs/>
              </w:rPr>
              <w:t xml:space="preserve"> BẮC MỸ</w:t>
            </w:r>
          </w:p>
          <w:p w:rsidR="00D94286" w:rsidRPr="006D4C60" w:rsidRDefault="00D94286" w:rsidP="00C26E02"/>
        </w:tc>
        <w:tc>
          <w:tcPr>
            <w:tcW w:w="6060" w:type="dxa"/>
            <w:shd w:val="clear" w:color="auto" w:fill="auto"/>
          </w:tcPr>
          <w:p w:rsidR="00D94286" w:rsidRPr="00FE26B0" w:rsidRDefault="00A943F2" w:rsidP="00C26E0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ĐỀ KIỂM TRA HKI</w:t>
            </w:r>
            <w:r w:rsidR="00D94286" w:rsidRPr="00FE26B0">
              <w:rPr>
                <w:b/>
                <w:bCs/>
                <w:sz w:val="28"/>
                <w:szCs w:val="28"/>
              </w:rPr>
              <w:t xml:space="preserve"> NĂM HỌC 201</w:t>
            </w:r>
            <w:r w:rsidR="00D94286">
              <w:rPr>
                <w:b/>
                <w:bCs/>
                <w:sz w:val="28"/>
                <w:szCs w:val="28"/>
              </w:rPr>
              <w:t>5</w:t>
            </w:r>
            <w:r w:rsidR="00D94286" w:rsidRPr="00FE26B0">
              <w:rPr>
                <w:b/>
                <w:bCs/>
                <w:sz w:val="28"/>
                <w:szCs w:val="28"/>
              </w:rPr>
              <w:t xml:space="preserve"> - 201</w:t>
            </w:r>
            <w:r w:rsidR="00D94286">
              <w:rPr>
                <w:b/>
                <w:bCs/>
                <w:sz w:val="28"/>
                <w:szCs w:val="28"/>
              </w:rPr>
              <w:t>6</w:t>
            </w:r>
            <w:r w:rsidR="00D94286" w:rsidRPr="00FE26B0">
              <w:rPr>
                <w:b/>
                <w:bCs/>
              </w:rPr>
              <w:t xml:space="preserve"> </w:t>
            </w:r>
          </w:p>
          <w:p w:rsidR="00D94286" w:rsidRPr="00FE26B0" w:rsidRDefault="00D94286" w:rsidP="00C26E02">
            <w:pPr>
              <w:jc w:val="center"/>
              <w:rPr>
                <w:b/>
                <w:bCs/>
                <w:sz w:val="26"/>
                <w:szCs w:val="26"/>
              </w:rPr>
            </w:pPr>
            <w:r w:rsidRPr="00FE26B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FE26B0">
              <w:rPr>
                <w:b/>
                <w:bCs/>
                <w:sz w:val="26"/>
                <w:szCs w:val="26"/>
              </w:rPr>
              <w:t>Môn</w:t>
            </w:r>
            <w:proofErr w:type="spellEnd"/>
            <w:r w:rsidRPr="00FE26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E26B0">
              <w:rPr>
                <w:b/>
                <w:bCs/>
                <w:sz w:val="26"/>
                <w:szCs w:val="26"/>
              </w:rPr>
              <w:t>Vật</w:t>
            </w:r>
            <w:proofErr w:type="spellEnd"/>
            <w:r w:rsidRPr="00FE26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E26B0">
              <w:rPr>
                <w:b/>
                <w:bCs/>
                <w:sz w:val="26"/>
                <w:szCs w:val="26"/>
              </w:rPr>
              <w:t>Lý</w:t>
            </w:r>
            <w:proofErr w:type="spellEnd"/>
            <w:r w:rsidRPr="00FE26B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E26B0">
              <w:rPr>
                <w:b/>
                <w:bCs/>
                <w:sz w:val="26"/>
                <w:szCs w:val="26"/>
              </w:rPr>
              <w:t>Lớp</w:t>
            </w:r>
            <w:proofErr w:type="spellEnd"/>
            <w:r w:rsidRPr="00FE26B0">
              <w:rPr>
                <w:b/>
                <w:bCs/>
                <w:sz w:val="26"/>
                <w:szCs w:val="26"/>
              </w:rPr>
              <w:t xml:space="preserve"> 1</w:t>
            </w:r>
            <w:r>
              <w:rPr>
                <w:b/>
                <w:bCs/>
                <w:sz w:val="26"/>
                <w:szCs w:val="26"/>
              </w:rPr>
              <w:t>1</w:t>
            </w:r>
          </w:p>
          <w:p w:rsidR="00D94286" w:rsidRPr="005F5FCF" w:rsidRDefault="00D94286" w:rsidP="00C26E02">
            <w:pPr>
              <w:jc w:val="center"/>
              <w:rPr>
                <w:i/>
                <w:iCs/>
                <w:sz w:val="26"/>
                <w:szCs w:val="26"/>
              </w:rPr>
            </w:pPr>
            <w:proofErr w:type="spellStart"/>
            <w:r w:rsidRPr="005F5FCF">
              <w:rPr>
                <w:i/>
                <w:iCs/>
                <w:sz w:val="26"/>
                <w:szCs w:val="26"/>
              </w:rPr>
              <w:t>Thời</w:t>
            </w:r>
            <w:proofErr w:type="spellEnd"/>
            <w:r w:rsidRPr="005F5FCF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5F5FCF">
              <w:rPr>
                <w:i/>
                <w:iCs/>
                <w:sz w:val="26"/>
                <w:szCs w:val="26"/>
              </w:rPr>
              <w:t>gian</w:t>
            </w:r>
            <w:proofErr w:type="spellEnd"/>
            <w:r w:rsidRPr="005F5FCF">
              <w:rPr>
                <w:i/>
                <w:iCs/>
                <w:sz w:val="26"/>
                <w:szCs w:val="26"/>
              </w:rPr>
              <w:t xml:space="preserve"> :</w:t>
            </w:r>
            <w:r>
              <w:rPr>
                <w:i/>
                <w:iCs/>
                <w:sz w:val="26"/>
                <w:szCs w:val="26"/>
              </w:rPr>
              <w:t xml:space="preserve"> 45</w:t>
            </w:r>
            <w:r w:rsidRPr="005F5FCF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5F5FCF">
              <w:rPr>
                <w:i/>
                <w:iCs/>
                <w:sz w:val="26"/>
                <w:szCs w:val="26"/>
              </w:rPr>
              <w:t>phút</w:t>
            </w:r>
            <w:proofErr w:type="spellEnd"/>
            <w:r w:rsidRPr="005F5FCF">
              <w:rPr>
                <w:i/>
                <w:iCs/>
                <w:sz w:val="26"/>
                <w:szCs w:val="26"/>
              </w:rPr>
              <w:t xml:space="preserve"> ( </w:t>
            </w:r>
            <w:proofErr w:type="spellStart"/>
            <w:r w:rsidRPr="005F5FCF">
              <w:rPr>
                <w:i/>
                <w:iCs/>
                <w:sz w:val="26"/>
                <w:szCs w:val="26"/>
              </w:rPr>
              <w:t>không</w:t>
            </w:r>
            <w:proofErr w:type="spellEnd"/>
            <w:r w:rsidRPr="005F5FCF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5F5FCF">
              <w:rPr>
                <w:i/>
                <w:iCs/>
                <w:sz w:val="26"/>
                <w:szCs w:val="26"/>
              </w:rPr>
              <w:t>kể</w:t>
            </w:r>
            <w:proofErr w:type="spellEnd"/>
            <w:r w:rsidRPr="005F5FCF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5F5FCF">
              <w:rPr>
                <w:i/>
                <w:iCs/>
                <w:sz w:val="26"/>
                <w:szCs w:val="26"/>
              </w:rPr>
              <w:t>thời</w:t>
            </w:r>
            <w:proofErr w:type="spellEnd"/>
            <w:r w:rsidRPr="005F5FCF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5F5FCF">
              <w:rPr>
                <w:i/>
                <w:iCs/>
                <w:sz w:val="26"/>
                <w:szCs w:val="26"/>
              </w:rPr>
              <w:t>gian</w:t>
            </w:r>
            <w:proofErr w:type="spellEnd"/>
            <w:r w:rsidRPr="005F5FCF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5F5FCF">
              <w:rPr>
                <w:i/>
                <w:iCs/>
                <w:sz w:val="26"/>
                <w:szCs w:val="26"/>
              </w:rPr>
              <w:t>giao</w:t>
            </w:r>
            <w:proofErr w:type="spellEnd"/>
            <w:r w:rsidRPr="005F5FCF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5F5FCF">
              <w:rPr>
                <w:i/>
                <w:iCs/>
                <w:sz w:val="26"/>
                <w:szCs w:val="26"/>
              </w:rPr>
              <w:t>đề</w:t>
            </w:r>
            <w:proofErr w:type="spellEnd"/>
            <w:r w:rsidRPr="005F5FCF">
              <w:rPr>
                <w:i/>
                <w:iCs/>
                <w:sz w:val="26"/>
                <w:szCs w:val="26"/>
              </w:rPr>
              <w:t xml:space="preserve"> ) </w:t>
            </w:r>
          </w:p>
          <w:p w:rsidR="00D94286" w:rsidRPr="00FE26B0" w:rsidRDefault="00D94286" w:rsidP="00C26E02">
            <w:pPr>
              <w:jc w:val="center"/>
              <w:rPr>
                <w:i/>
                <w:iCs/>
                <w:sz w:val="26"/>
                <w:szCs w:val="26"/>
              </w:rPr>
            </w:pPr>
          </w:p>
          <w:p w:rsidR="00D94286" w:rsidRPr="00FE26B0" w:rsidRDefault="00D94286" w:rsidP="00C26E02">
            <w:pPr>
              <w:jc w:val="center"/>
              <w:rPr>
                <w:bCs/>
                <w:sz w:val="6"/>
                <w:szCs w:val="6"/>
              </w:rPr>
            </w:pPr>
          </w:p>
        </w:tc>
      </w:tr>
    </w:tbl>
    <w:p w:rsidR="00D52A46" w:rsidRDefault="0091481C">
      <w:r>
        <w:rPr>
          <w:b/>
        </w:rPr>
        <w:t>ĐÁP ÁN</w:t>
      </w:r>
    </w:p>
    <w:p w:rsidR="00D52A46" w:rsidRPr="00D52A46" w:rsidRDefault="00D52A46" w:rsidP="00D52A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8370"/>
        <w:gridCol w:w="828"/>
      </w:tblGrid>
      <w:tr w:rsidR="0091481C" w:rsidTr="0091481C">
        <w:tc>
          <w:tcPr>
            <w:tcW w:w="918" w:type="dxa"/>
          </w:tcPr>
          <w:p w:rsidR="0091481C" w:rsidRPr="00055143" w:rsidRDefault="0091481C" w:rsidP="00427849">
            <w:pPr>
              <w:rPr>
                <w:highlight w:val="yellow"/>
              </w:rPr>
            </w:pPr>
            <w:proofErr w:type="spellStart"/>
            <w:r w:rsidRPr="00055143">
              <w:rPr>
                <w:highlight w:val="yellow"/>
              </w:rPr>
              <w:t>Câu</w:t>
            </w:r>
            <w:proofErr w:type="spellEnd"/>
            <w:r w:rsidRPr="00055143">
              <w:rPr>
                <w:highlight w:val="yellow"/>
              </w:rPr>
              <w:t xml:space="preserve"> </w:t>
            </w:r>
          </w:p>
        </w:tc>
        <w:tc>
          <w:tcPr>
            <w:tcW w:w="8370" w:type="dxa"/>
          </w:tcPr>
          <w:p w:rsidR="0091481C" w:rsidRPr="00055143" w:rsidRDefault="0091481C" w:rsidP="00427849">
            <w:pPr>
              <w:rPr>
                <w:highlight w:val="yellow"/>
              </w:rPr>
            </w:pPr>
            <w:proofErr w:type="spellStart"/>
            <w:r w:rsidRPr="00055143">
              <w:rPr>
                <w:highlight w:val="yellow"/>
              </w:rPr>
              <w:t>Nội</w:t>
            </w:r>
            <w:proofErr w:type="spellEnd"/>
            <w:r w:rsidRPr="00055143">
              <w:rPr>
                <w:highlight w:val="yellow"/>
              </w:rPr>
              <w:t xml:space="preserve"> dung</w:t>
            </w:r>
          </w:p>
        </w:tc>
        <w:tc>
          <w:tcPr>
            <w:tcW w:w="828" w:type="dxa"/>
          </w:tcPr>
          <w:p w:rsidR="0091481C" w:rsidRPr="00055143" w:rsidRDefault="0091481C" w:rsidP="00427849">
            <w:pPr>
              <w:rPr>
                <w:highlight w:val="yellow"/>
              </w:rPr>
            </w:pPr>
            <w:proofErr w:type="spellStart"/>
            <w:r w:rsidRPr="00055143">
              <w:rPr>
                <w:highlight w:val="yellow"/>
              </w:rPr>
              <w:t>điểm</w:t>
            </w:r>
            <w:proofErr w:type="spellEnd"/>
          </w:p>
        </w:tc>
      </w:tr>
      <w:tr w:rsidR="0091481C" w:rsidTr="0091481C">
        <w:tc>
          <w:tcPr>
            <w:tcW w:w="918" w:type="dxa"/>
          </w:tcPr>
          <w:p w:rsidR="0091481C" w:rsidRPr="00653F53" w:rsidRDefault="0091481C" w:rsidP="00427849">
            <w:pPr>
              <w:rPr>
                <w:i/>
              </w:rPr>
            </w:pPr>
            <w:proofErr w:type="spellStart"/>
            <w:r w:rsidRPr="00653F53">
              <w:rPr>
                <w:i/>
              </w:rPr>
              <w:t>Câu</w:t>
            </w:r>
            <w:proofErr w:type="spellEnd"/>
            <w:r w:rsidRPr="00653F53">
              <w:rPr>
                <w:i/>
              </w:rPr>
              <w:t xml:space="preserve"> 1</w:t>
            </w:r>
          </w:p>
        </w:tc>
        <w:tc>
          <w:tcPr>
            <w:tcW w:w="8370" w:type="dxa"/>
          </w:tcPr>
          <w:p w:rsidR="0091481C" w:rsidRDefault="0091481C" w:rsidP="0091481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  <w:r>
              <w:t xml:space="preserve"> Coulomb</w:t>
            </w:r>
          </w:p>
          <w:p w:rsidR="0091481C" w:rsidRDefault="0091481C" w:rsidP="0091481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</w:p>
          <w:p w:rsidR="0091481C" w:rsidRDefault="0091481C" w:rsidP="0091481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: F = 9.10</w:t>
            </w:r>
            <w:r>
              <w:rPr>
                <w:vertAlign w:val="superscript"/>
              </w:rPr>
              <w:t>9</w:t>
            </w:r>
            <w:r>
              <w:t xml:space="preserve">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4.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-7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8.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-7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0,2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</m:oMath>
            <w:r w:rsidR="00ED6E6B">
              <w:rPr>
                <w:sz w:val="28"/>
              </w:rPr>
              <w:t xml:space="preserve"> = 72.10</w:t>
            </w:r>
            <w:r w:rsidR="00ED6E6B">
              <w:rPr>
                <w:sz w:val="28"/>
                <w:vertAlign w:val="superscript"/>
              </w:rPr>
              <w:t>-3</w:t>
            </w:r>
            <w:r w:rsidR="00ED6E6B">
              <w:rPr>
                <w:sz w:val="28"/>
              </w:rPr>
              <w:t xml:space="preserve"> N</w:t>
            </w:r>
          </w:p>
        </w:tc>
        <w:tc>
          <w:tcPr>
            <w:tcW w:w="828" w:type="dxa"/>
          </w:tcPr>
          <w:p w:rsidR="0091481C" w:rsidRDefault="0091481C" w:rsidP="00427849">
            <w:r>
              <w:t>1.0</w:t>
            </w:r>
          </w:p>
          <w:p w:rsidR="0091481C" w:rsidRDefault="0091481C" w:rsidP="00427849">
            <w:r>
              <w:t>0.5</w:t>
            </w:r>
          </w:p>
          <w:p w:rsidR="00776D1D" w:rsidRDefault="00776D1D" w:rsidP="00427849">
            <w:r>
              <w:t>0.5</w:t>
            </w:r>
          </w:p>
        </w:tc>
      </w:tr>
      <w:tr w:rsidR="0091481C" w:rsidTr="0091481C">
        <w:tc>
          <w:tcPr>
            <w:tcW w:w="918" w:type="dxa"/>
          </w:tcPr>
          <w:p w:rsidR="0091481C" w:rsidRPr="00653F53" w:rsidRDefault="00776D1D" w:rsidP="00427849">
            <w:pPr>
              <w:rPr>
                <w:i/>
              </w:rPr>
            </w:pPr>
            <w:proofErr w:type="spellStart"/>
            <w:r w:rsidRPr="00653F53">
              <w:rPr>
                <w:i/>
              </w:rPr>
              <w:t>Câu</w:t>
            </w:r>
            <w:proofErr w:type="spellEnd"/>
            <w:r w:rsidRPr="00653F53">
              <w:rPr>
                <w:i/>
              </w:rPr>
              <w:t xml:space="preserve"> 2</w:t>
            </w:r>
          </w:p>
        </w:tc>
        <w:tc>
          <w:tcPr>
            <w:tcW w:w="8370" w:type="dxa"/>
          </w:tcPr>
          <w:p w:rsidR="0091481C" w:rsidRDefault="00776D1D" w:rsidP="00776D1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kim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dời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electron </w:t>
            </w:r>
            <w:proofErr w:type="spellStart"/>
            <w:r>
              <w:t>tự</w:t>
            </w:r>
            <w:proofErr w:type="spellEnd"/>
            <w:r>
              <w:t xml:space="preserve"> do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  <w:p w:rsidR="001641B5" w:rsidRDefault="001641B5" w:rsidP="00776D1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dời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ion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  <w:p w:rsidR="001641B5" w:rsidRDefault="001641B5" w:rsidP="00776D1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  <w:r>
              <w:t xml:space="preserve"> tan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anion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a </w:t>
            </w:r>
            <w:proofErr w:type="spellStart"/>
            <w:r>
              <w:t>nốt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ion </w:t>
            </w:r>
            <w:proofErr w:type="spellStart"/>
            <w:r>
              <w:t>kim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  <w:r>
              <w:t xml:space="preserve"> tan </w:t>
            </w:r>
            <w:proofErr w:type="spellStart"/>
            <w:r>
              <w:t>vào</w:t>
            </w:r>
            <w:proofErr w:type="spellEnd"/>
            <w:r>
              <w:t xml:space="preserve"> dung </w:t>
            </w:r>
            <w:proofErr w:type="spellStart"/>
            <w:r>
              <w:t>dịch</w:t>
            </w:r>
            <w:proofErr w:type="spellEnd"/>
          </w:p>
          <w:p w:rsidR="001641B5" w:rsidRDefault="001641B5" w:rsidP="00776D1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: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kim</w:t>
            </w:r>
            <w:proofErr w:type="spellEnd"/>
            <w:r>
              <w:t xml:space="preserve">, </w:t>
            </w:r>
            <w:proofErr w:type="spellStart"/>
            <w:r>
              <w:t>mạ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proofErr w:type="gramStart"/>
            <w:r>
              <w:t>, ...</w:t>
            </w:r>
            <w:proofErr w:type="gramEnd"/>
          </w:p>
        </w:tc>
        <w:tc>
          <w:tcPr>
            <w:tcW w:w="828" w:type="dxa"/>
          </w:tcPr>
          <w:p w:rsidR="0091481C" w:rsidRDefault="001641B5" w:rsidP="00427849">
            <w:r>
              <w:t>0.5</w:t>
            </w:r>
          </w:p>
          <w:p w:rsidR="001641B5" w:rsidRDefault="001641B5" w:rsidP="00427849"/>
          <w:p w:rsidR="001641B5" w:rsidRDefault="001641B5" w:rsidP="00427849">
            <w:r>
              <w:t>0.5</w:t>
            </w:r>
          </w:p>
          <w:p w:rsidR="001641B5" w:rsidRDefault="001641B5" w:rsidP="00427849"/>
          <w:p w:rsidR="001641B5" w:rsidRDefault="001641B5" w:rsidP="00427849">
            <w:r>
              <w:t>0.5</w:t>
            </w:r>
          </w:p>
          <w:p w:rsidR="001641B5" w:rsidRDefault="001641B5" w:rsidP="00427849"/>
          <w:p w:rsidR="001641B5" w:rsidRDefault="001641B5" w:rsidP="00427849">
            <w:r>
              <w:t>0.5</w:t>
            </w:r>
          </w:p>
          <w:p w:rsidR="001641B5" w:rsidRDefault="001641B5" w:rsidP="00427849"/>
        </w:tc>
      </w:tr>
      <w:tr w:rsidR="0091481C" w:rsidTr="0091481C">
        <w:tc>
          <w:tcPr>
            <w:tcW w:w="918" w:type="dxa"/>
          </w:tcPr>
          <w:p w:rsidR="0091481C" w:rsidRPr="00653F53" w:rsidRDefault="00C817A0" w:rsidP="00427849">
            <w:pPr>
              <w:rPr>
                <w:i/>
              </w:rPr>
            </w:pPr>
            <w:proofErr w:type="spellStart"/>
            <w:r w:rsidRPr="00653F53">
              <w:rPr>
                <w:i/>
              </w:rPr>
              <w:t>Câu</w:t>
            </w:r>
            <w:proofErr w:type="spellEnd"/>
            <w:r w:rsidRPr="00653F53">
              <w:rPr>
                <w:i/>
              </w:rPr>
              <w:t xml:space="preserve"> 3</w:t>
            </w:r>
          </w:p>
        </w:tc>
        <w:tc>
          <w:tcPr>
            <w:tcW w:w="8370" w:type="dxa"/>
          </w:tcPr>
          <w:p w:rsidR="0091481C" w:rsidRDefault="00C817A0" w:rsidP="00427849">
            <w:proofErr w:type="spellStart"/>
            <w:r>
              <w:t>Cường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="00A122CB">
              <w:t>rường</w:t>
            </w:r>
            <w:proofErr w:type="spellEnd"/>
            <w:r w:rsidR="00A122CB">
              <w:t xml:space="preserve"> </w:t>
            </w:r>
            <w:proofErr w:type="spellStart"/>
            <w:r w:rsidR="00A122CB">
              <w:t>tại</w:t>
            </w:r>
            <w:proofErr w:type="spellEnd"/>
            <w:r w:rsidR="00A122CB">
              <w:t xml:space="preserve"> M </w:t>
            </w:r>
            <w:proofErr w:type="spellStart"/>
            <w:r w:rsidR="00A122CB">
              <w:t>cách</w:t>
            </w:r>
            <w:proofErr w:type="spellEnd"/>
            <w:r w:rsidR="00A122CB">
              <w:t xml:space="preserve"> </w:t>
            </w:r>
            <w:proofErr w:type="spellStart"/>
            <w:r w:rsidR="00A122CB">
              <w:t>điện</w:t>
            </w:r>
            <w:proofErr w:type="spellEnd"/>
            <w:r w:rsidR="00A122CB">
              <w:t xml:space="preserve"> </w:t>
            </w:r>
            <w:proofErr w:type="spellStart"/>
            <w:r w:rsidR="00A122CB">
              <w:t>tích</w:t>
            </w:r>
            <w:proofErr w:type="spellEnd"/>
            <w:r w:rsidR="00A122CB">
              <w:t xml:space="preserve"> 20cm </w:t>
            </w:r>
            <w:proofErr w:type="spellStart"/>
            <w:r w:rsidR="00A122CB">
              <w:t>trong</w:t>
            </w:r>
            <w:proofErr w:type="spellEnd"/>
            <w:r w:rsidR="00A122CB">
              <w:t xml:space="preserve"> </w:t>
            </w:r>
            <w:proofErr w:type="spellStart"/>
            <w:r w:rsidR="00A122CB">
              <w:t>chân</w:t>
            </w:r>
            <w:proofErr w:type="spellEnd"/>
            <w:r w:rsidR="00A122CB">
              <w:t xml:space="preserve"> </w:t>
            </w:r>
            <w:proofErr w:type="spellStart"/>
            <w:r w:rsidR="00A122CB">
              <w:t>không</w:t>
            </w:r>
            <w:proofErr w:type="spellEnd"/>
            <w:r w:rsidR="00A122CB">
              <w:t>:</w:t>
            </w:r>
          </w:p>
          <w:p w:rsidR="00A122CB" w:rsidRPr="00A122CB" w:rsidRDefault="00C817A0" w:rsidP="00C817A0">
            <w:r>
              <w:t xml:space="preserve">E = </w:t>
            </w:r>
            <w:r w:rsidR="00A122CB">
              <w:t>9.10</w:t>
            </w:r>
            <w:r w:rsidR="00A122CB">
              <w:rPr>
                <w:vertAlign w:val="superscript"/>
              </w:rPr>
              <w:t>9</w:t>
            </w:r>
            <w:r w:rsidR="00A122CB">
              <w:t xml:space="preserve">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</w:rPr>
                        <m:t>q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</w:rPr>
                        <m:t>2</m:t>
                      </m:r>
                    </m:sup>
                  </m:sSup>
                </m:den>
              </m:f>
            </m:oMath>
          </w:p>
          <w:p w:rsidR="00C817A0" w:rsidRPr="00C817A0" w:rsidRDefault="00A122CB" w:rsidP="00C817A0">
            <w:r>
              <w:t xml:space="preserve">E = </w:t>
            </w:r>
            <w:r w:rsidR="00C817A0">
              <w:t>9.10</w:t>
            </w:r>
            <w:r w:rsidR="00C817A0">
              <w:rPr>
                <w:vertAlign w:val="superscript"/>
              </w:rPr>
              <w:t>9</w:t>
            </w:r>
            <w:r w:rsidR="00C817A0">
              <w:t xml:space="preserve">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4.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-8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0,2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</m:oMath>
            <w:r w:rsidR="009A1783">
              <w:rPr>
                <w:sz w:val="28"/>
              </w:rPr>
              <w:t xml:space="preserve"> = </w:t>
            </w:r>
            <w:r>
              <w:rPr>
                <w:sz w:val="28"/>
              </w:rPr>
              <w:t>9000 V/m</w:t>
            </w:r>
          </w:p>
        </w:tc>
        <w:tc>
          <w:tcPr>
            <w:tcW w:w="828" w:type="dxa"/>
          </w:tcPr>
          <w:p w:rsidR="0091481C" w:rsidRDefault="0091481C" w:rsidP="00427849"/>
          <w:p w:rsidR="00A122CB" w:rsidRDefault="00A122CB" w:rsidP="00427849">
            <w:r>
              <w:t>0.5</w:t>
            </w:r>
          </w:p>
          <w:p w:rsidR="00A122CB" w:rsidRDefault="00A122CB" w:rsidP="00427849"/>
          <w:p w:rsidR="00A122CB" w:rsidRDefault="00A122CB" w:rsidP="00427849">
            <w:r>
              <w:t>0.5</w:t>
            </w:r>
          </w:p>
        </w:tc>
      </w:tr>
      <w:tr w:rsidR="0091481C" w:rsidTr="0091481C">
        <w:tc>
          <w:tcPr>
            <w:tcW w:w="918" w:type="dxa"/>
          </w:tcPr>
          <w:p w:rsidR="0091481C" w:rsidRPr="00653F53" w:rsidRDefault="00B10929" w:rsidP="00427849">
            <w:pPr>
              <w:rPr>
                <w:i/>
              </w:rPr>
            </w:pPr>
            <w:proofErr w:type="spellStart"/>
            <w:r w:rsidRPr="00653F53">
              <w:rPr>
                <w:i/>
              </w:rPr>
              <w:t>Câu</w:t>
            </w:r>
            <w:proofErr w:type="spellEnd"/>
            <w:r w:rsidRPr="00653F53">
              <w:rPr>
                <w:i/>
              </w:rPr>
              <w:t xml:space="preserve"> 4</w:t>
            </w:r>
          </w:p>
        </w:tc>
        <w:tc>
          <w:tcPr>
            <w:tcW w:w="8370" w:type="dxa"/>
          </w:tcPr>
          <w:p w:rsidR="0091481C" w:rsidRDefault="00B10929" w:rsidP="00427849"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bạc</w:t>
            </w:r>
            <w:proofErr w:type="spellEnd"/>
            <w:r>
              <w:t xml:space="preserve"> </w:t>
            </w:r>
            <w:proofErr w:type="spellStart"/>
            <w:r>
              <w:t>bám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Catốt</w:t>
            </w:r>
            <w:proofErr w:type="spellEnd"/>
            <w:r>
              <w:t>:</w:t>
            </w:r>
          </w:p>
          <w:p w:rsidR="00BE17BA" w:rsidRDefault="00B10929" w:rsidP="00653F53">
            <w:r>
              <w:t xml:space="preserve">m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96500</m:t>
                  </m:r>
                </m:den>
              </m:f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oMath>
            <w:r>
              <w:t>.I</w:t>
            </w:r>
            <w:r w:rsidR="000E342B">
              <w:t>.</w:t>
            </w:r>
            <w:bookmarkStart w:id="0" w:name="_GoBack"/>
            <w:bookmarkEnd w:id="0"/>
            <w:r>
              <w:t>t</w:t>
            </w:r>
          </w:p>
          <w:p w:rsidR="00B10929" w:rsidRDefault="00BE17BA" w:rsidP="00653F53">
            <w:r>
              <w:t>m</w:t>
            </w:r>
            <w:r w:rsidR="00B10929"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96500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108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den>
              </m:f>
            </m:oMath>
            <w:r w:rsidR="00653F53">
              <w:t>.</w:t>
            </w:r>
            <w:r w:rsidR="00653F53">
              <w:t>5.965 = 5,4 g</w:t>
            </w:r>
          </w:p>
        </w:tc>
        <w:tc>
          <w:tcPr>
            <w:tcW w:w="828" w:type="dxa"/>
          </w:tcPr>
          <w:p w:rsidR="0091481C" w:rsidRDefault="0091481C" w:rsidP="00427849"/>
          <w:p w:rsidR="00BE17BA" w:rsidRDefault="00BE17BA" w:rsidP="00427849">
            <w:r>
              <w:t>0.5</w:t>
            </w:r>
          </w:p>
          <w:p w:rsidR="00BE17BA" w:rsidRDefault="00BE17BA" w:rsidP="00427849"/>
          <w:p w:rsidR="00BE17BA" w:rsidRDefault="00BE17BA" w:rsidP="00427849">
            <w:r>
              <w:t>1,5</w:t>
            </w:r>
          </w:p>
        </w:tc>
      </w:tr>
      <w:tr w:rsidR="0091481C" w:rsidTr="0091481C">
        <w:tc>
          <w:tcPr>
            <w:tcW w:w="918" w:type="dxa"/>
          </w:tcPr>
          <w:p w:rsidR="0091481C" w:rsidRPr="00653F53" w:rsidRDefault="00BE17BA" w:rsidP="00427849">
            <w:pPr>
              <w:rPr>
                <w:i/>
              </w:rPr>
            </w:pPr>
            <w:proofErr w:type="spellStart"/>
            <w:r>
              <w:rPr>
                <w:i/>
              </w:rPr>
              <w:t>Câu</w:t>
            </w:r>
            <w:proofErr w:type="spellEnd"/>
            <w:r>
              <w:rPr>
                <w:i/>
              </w:rPr>
              <w:t xml:space="preserve"> 5</w:t>
            </w:r>
          </w:p>
        </w:tc>
        <w:tc>
          <w:tcPr>
            <w:tcW w:w="8370" w:type="dxa"/>
          </w:tcPr>
          <w:p w:rsidR="00BE17BA" w:rsidRDefault="00BE17BA" w:rsidP="00BE17BA">
            <w:pPr>
              <w:pStyle w:val="ListParagraph"/>
            </w:pPr>
          </w:p>
          <w:p w:rsidR="0091481C" w:rsidRDefault="00BE17BA" w:rsidP="00BE17B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đèn</w:t>
            </w:r>
            <w:proofErr w:type="spellEnd"/>
            <w:r>
              <w:t>: R</w:t>
            </w:r>
            <w:r>
              <w:rPr>
                <w:vertAlign w:val="subscript"/>
              </w:rPr>
              <w:t>1</w:t>
            </w:r>
            <w:r>
              <w:t xml:space="preserve"> = </w:t>
            </w:r>
            <w:proofErr w:type="spellStart"/>
            <w:r>
              <w:t>R</w:t>
            </w:r>
            <w:r>
              <w:rPr>
                <w:vertAlign w:val="subscript"/>
              </w:rPr>
              <w:t>đ</w:t>
            </w:r>
            <w:proofErr w:type="spellEnd"/>
            <w:r>
              <w:t xml:space="preserve"> = 6 Ω</w:t>
            </w:r>
          </w:p>
          <w:p w:rsidR="00BE17BA" w:rsidRDefault="00BE17BA" w:rsidP="00BE17BA">
            <w:pPr>
              <w:pStyle w:val="ListParagraph"/>
              <w:numPr>
                <w:ilvl w:val="0"/>
                <w:numId w:val="5"/>
              </w:numPr>
            </w:pPr>
            <w:r>
              <w:t>R</w:t>
            </w:r>
            <w:r>
              <w:rPr>
                <w:vertAlign w:val="subscript"/>
              </w:rPr>
              <w:t>12</w:t>
            </w:r>
            <w:r>
              <w:t xml:space="preserve"> = 3</w:t>
            </w:r>
            <w:r w:rsidR="000C0292">
              <w:t xml:space="preserve"> </w:t>
            </w:r>
            <w:r w:rsidR="000C0292">
              <w:t>Ω</w:t>
            </w:r>
          </w:p>
          <w:p w:rsidR="00BE17BA" w:rsidRDefault="00BE17BA" w:rsidP="00BE17BA">
            <w:pPr>
              <w:pStyle w:val="ListParagraph"/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>:</w:t>
            </w:r>
          </w:p>
          <w:p w:rsidR="00BE17BA" w:rsidRDefault="00BE17BA" w:rsidP="00BE17BA">
            <w:pPr>
              <w:pStyle w:val="ListParagraph"/>
            </w:pPr>
            <w:r>
              <w:t>R</w:t>
            </w:r>
            <w:r>
              <w:rPr>
                <w:vertAlign w:val="subscript"/>
              </w:rPr>
              <w:t>N</w:t>
            </w:r>
            <w:r>
              <w:t xml:space="preserve"> = 3 + 5 = 8 </w:t>
            </w:r>
            <w:r>
              <w:t>Ω</w:t>
            </w:r>
            <w:r w:rsidR="000C0292">
              <w:t xml:space="preserve"> </w:t>
            </w:r>
          </w:p>
          <w:p w:rsidR="00BE17BA" w:rsidRDefault="00BE17BA" w:rsidP="00BE17B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Cường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qua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>:</w:t>
            </w:r>
          </w:p>
          <w:p w:rsidR="00BE17BA" w:rsidRDefault="00BE17BA" w:rsidP="00BE17BA">
            <w:pPr>
              <w:pStyle w:val="ListParagraph"/>
            </w:pPr>
            <w:r>
              <w:t xml:space="preserve">I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b>
                  </m:sSub>
                </m:den>
              </m:f>
            </m:oMath>
            <w: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4.5</m:t>
                  </m:r>
                </m:num>
                <m:den>
                  <m:r>
                    <w:rPr>
                      <w:rFonts w:ascii="Cambria Math" w:hAnsi="Cambria Math"/>
                    </w:rPr>
                    <m:t>8+4. 0,5</m:t>
                  </m:r>
                </m:den>
              </m:f>
            </m:oMath>
            <w:r>
              <w:t xml:space="preserve"> = 2A</w:t>
            </w:r>
          </w:p>
          <w:p w:rsidR="00BE17BA" w:rsidRDefault="00BE17BA" w:rsidP="00BE17B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Vì</w:t>
            </w:r>
            <w:proofErr w:type="spellEnd"/>
            <w:r>
              <w:t xml:space="preserve"> R</w:t>
            </w:r>
            <w:r>
              <w:rPr>
                <w:vertAlign w:val="subscript"/>
              </w:rPr>
              <w:t>1</w:t>
            </w:r>
            <w:r>
              <w:t xml:space="preserve"> // R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R</w:t>
            </w:r>
            <w:r>
              <w:rPr>
                <w:vertAlign w:val="subscript"/>
              </w:rPr>
              <w:t>1</w:t>
            </w:r>
            <w:r>
              <w:t xml:space="preserve"> = R</w:t>
            </w:r>
            <w:r>
              <w:rPr>
                <w:vertAlign w:val="subscript"/>
              </w:rPr>
              <w:t>2</w:t>
            </w:r>
            <w:r>
              <w:t xml:space="preserve">  </w:t>
            </w:r>
            <w:proofErr w:type="spellStart"/>
            <w:r>
              <w:t>nên</w:t>
            </w:r>
            <w:proofErr w:type="spellEnd"/>
            <w:r>
              <w:t xml:space="preserve"> I</w:t>
            </w:r>
            <w:r>
              <w:rPr>
                <w:vertAlign w:val="subscript"/>
              </w:rPr>
              <w:t>1</w:t>
            </w:r>
            <w:r>
              <w:t xml:space="preserve"> = I</w:t>
            </w:r>
            <w:r>
              <w:rPr>
                <w:vertAlign w:val="subscript"/>
              </w:rPr>
              <w:t>2</w:t>
            </w:r>
            <w:r>
              <w:t>= I/2 = 1A</w:t>
            </w:r>
          </w:p>
          <w:p w:rsidR="00BE17BA" w:rsidRDefault="00BE17BA" w:rsidP="00BE17BA">
            <w:pPr>
              <w:pStyle w:val="ListParagraph"/>
            </w:pP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đèn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cường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 w:rsidR="000C0292">
              <w:t xml:space="preserve"> </w:t>
            </w:r>
            <w:proofErr w:type="spellStart"/>
            <w:r w:rsidR="000C0292">
              <w:t>I</w:t>
            </w:r>
            <w:r w:rsidR="000C0292">
              <w:rPr>
                <w:vertAlign w:val="subscript"/>
              </w:rPr>
              <w:t>đm</w:t>
            </w:r>
            <w:proofErr w:type="spellEnd"/>
            <w:r w:rsidR="000C0292">
              <w:t>= 6/6 = 1A</w:t>
            </w:r>
          </w:p>
          <w:p w:rsidR="000C0292" w:rsidRPr="000C0292" w:rsidRDefault="000C0292" w:rsidP="00BE17BA">
            <w:pPr>
              <w:pStyle w:val="ListParagraph"/>
            </w:pPr>
            <w:proofErr w:type="spellStart"/>
            <w:r>
              <w:t>Vậy</w:t>
            </w:r>
            <w:proofErr w:type="spellEnd"/>
            <w:r>
              <w:t xml:space="preserve"> </w:t>
            </w:r>
            <w:proofErr w:type="spellStart"/>
            <w:r>
              <w:t>đèn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>.</w:t>
            </w:r>
          </w:p>
        </w:tc>
        <w:tc>
          <w:tcPr>
            <w:tcW w:w="828" w:type="dxa"/>
          </w:tcPr>
          <w:p w:rsidR="0091481C" w:rsidRDefault="0091481C" w:rsidP="00427849"/>
          <w:p w:rsidR="006E3970" w:rsidRDefault="006E3970" w:rsidP="00427849"/>
          <w:p w:rsidR="006E3970" w:rsidRDefault="006E3970" w:rsidP="00427849"/>
          <w:p w:rsidR="006E3970" w:rsidRDefault="006E3970" w:rsidP="00427849">
            <w:r>
              <w:t>1.0</w:t>
            </w:r>
          </w:p>
          <w:p w:rsidR="006E3970" w:rsidRDefault="006E3970" w:rsidP="00427849"/>
          <w:p w:rsidR="0099124E" w:rsidRDefault="0099124E" w:rsidP="00427849"/>
          <w:p w:rsidR="006E3970" w:rsidRDefault="006E3970" w:rsidP="00427849">
            <w:r>
              <w:t>1.0</w:t>
            </w:r>
          </w:p>
          <w:p w:rsidR="006E3970" w:rsidRDefault="006E3970" w:rsidP="00427849"/>
          <w:p w:rsidR="006E3970" w:rsidRDefault="006E3970" w:rsidP="00427849"/>
          <w:p w:rsidR="006E3970" w:rsidRDefault="006E3970" w:rsidP="00427849">
            <w:r>
              <w:t>1.0</w:t>
            </w:r>
          </w:p>
        </w:tc>
      </w:tr>
    </w:tbl>
    <w:p w:rsidR="00427849" w:rsidRPr="00427849" w:rsidRDefault="00427849" w:rsidP="00427849"/>
    <w:p w:rsidR="00427849" w:rsidRPr="00427849" w:rsidRDefault="00427849" w:rsidP="00427849"/>
    <w:p w:rsidR="00427849" w:rsidRDefault="00427849" w:rsidP="00427849"/>
    <w:p w:rsidR="00427849" w:rsidRDefault="00427849">
      <w:pPr>
        <w:spacing w:after="200" w:line="276" w:lineRule="auto"/>
      </w:pPr>
      <w:r>
        <w:br w:type="page"/>
      </w:r>
    </w:p>
    <w:sectPr w:rsidR="00427849" w:rsidSect="00586A7E">
      <w:pgSz w:w="12240" w:h="15840"/>
      <w:pgMar w:top="63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5788F"/>
    <w:multiLevelType w:val="hybridMultilevel"/>
    <w:tmpl w:val="E2FA54A8"/>
    <w:lvl w:ilvl="0" w:tplc="39827B3A">
      <w:start w:val="2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063823"/>
    <w:multiLevelType w:val="hybridMultilevel"/>
    <w:tmpl w:val="9A588E1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A6438"/>
    <w:multiLevelType w:val="hybridMultilevel"/>
    <w:tmpl w:val="009E0C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7351CD"/>
    <w:multiLevelType w:val="hybridMultilevel"/>
    <w:tmpl w:val="D8AA6B2C"/>
    <w:lvl w:ilvl="0" w:tplc="917E09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EA738E"/>
    <w:multiLevelType w:val="hybridMultilevel"/>
    <w:tmpl w:val="F6025AA4"/>
    <w:lvl w:ilvl="0" w:tplc="04090019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EC5"/>
    <w:rsid w:val="000500EA"/>
    <w:rsid w:val="00055143"/>
    <w:rsid w:val="00091A30"/>
    <w:rsid w:val="000C0292"/>
    <w:rsid w:val="000E342B"/>
    <w:rsid w:val="00100F27"/>
    <w:rsid w:val="001641B5"/>
    <w:rsid w:val="00230119"/>
    <w:rsid w:val="00250BF9"/>
    <w:rsid w:val="0033332A"/>
    <w:rsid w:val="00344EC5"/>
    <w:rsid w:val="00370776"/>
    <w:rsid w:val="003B034A"/>
    <w:rsid w:val="003C5167"/>
    <w:rsid w:val="00427849"/>
    <w:rsid w:val="005318E4"/>
    <w:rsid w:val="0058561C"/>
    <w:rsid w:val="00586A7E"/>
    <w:rsid w:val="005E082E"/>
    <w:rsid w:val="006243D8"/>
    <w:rsid w:val="006259DF"/>
    <w:rsid w:val="00653F53"/>
    <w:rsid w:val="006929F4"/>
    <w:rsid w:val="006E3970"/>
    <w:rsid w:val="007033F8"/>
    <w:rsid w:val="00776D1D"/>
    <w:rsid w:val="00782245"/>
    <w:rsid w:val="007E3907"/>
    <w:rsid w:val="00833D4E"/>
    <w:rsid w:val="00914611"/>
    <w:rsid w:val="0091481C"/>
    <w:rsid w:val="009269D4"/>
    <w:rsid w:val="00945202"/>
    <w:rsid w:val="00984E84"/>
    <w:rsid w:val="0099124E"/>
    <w:rsid w:val="009A1783"/>
    <w:rsid w:val="009C7483"/>
    <w:rsid w:val="009D449B"/>
    <w:rsid w:val="00A122CB"/>
    <w:rsid w:val="00A943F2"/>
    <w:rsid w:val="00AC1D7D"/>
    <w:rsid w:val="00B10929"/>
    <w:rsid w:val="00B115F2"/>
    <w:rsid w:val="00B15FAF"/>
    <w:rsid w:val="00B16F17"/>
    <w:rsid w:val="00B76453"/>
    <w:rsid w:val="00BE17BA"/>
    <w:rsid w:val="00C12986"/>
    <w:rsid w:val="00C26E02"/>
    <w:rsid w:val="00C767C2"/>
    <w:rsid w:val="00C817A0"/>
    <w:rsid w:val="00CB4F8B"/>
    <w:rsid w:val="00D43CE1"/>
    <w:rsid w:val="00D51046"/>
    <w:rsid w:val="00D52A46"/>
    <w:rsid w:val="00D94286"/>
    <w:rsid w:val="00DD5D19"/>
    <w:rsid w:val="00E25332"/>
    <w:rsid w:val="00E577A9"/>
    <w:rsid w:val="00ED6E6B"/>
    <w:rsid w:val="00F503F7"/>
    <w:rsid w:val="00F93F3D"/>
    <w:rsid w:val="00F94930"/>
    <w:rsid w:val="00FA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3D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43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3D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6F17"/>
    <w:pPr>
      <w:ind w:left="720"/>
      <w:contextualSpacing/>
    </w:pPr>
  </w:style>
  <w:style w:type="table" w:styleId="TableGrid">
    <w:name w:val="Table Grid"/>
    <w:basedOn w:val="TableNormal"/>
    <w:uiPriority w:val="59"/>
    <w:rsid w:val="0091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481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2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3D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43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3D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6F17"/>
    <w:pPr>
      <w:ind w:left="720"/>
      <w:contextualSpacing/>
    </w:pPr>
  </w:style>
  <w:style w:type="table" w:styleId="TableGrid">
    <w:name w:val="Table Grid"/>
    <w:basedOn w:val="TableNormal"/>
    <w:uiPriority w:val="59"/>
    <w:rsid w:val="0091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48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3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EB5C928.dotm</Template>
  <TotalTime>47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Thai T. Cam</dc:creator>
  <cp:lastModifiedBy>Minh Thai T. Cam</cp:lastModifiedBy>
  <cp:revision>18</cp:revision>
  <dcterms:created xsi:type="dcterms:W3CDTF">2015-12-17T07:42:00Z</dcterms:created>
  <dcterms:modified xsi:type="dcterms:W3CDTF">2015-12-17T08:33:00Z</dcterms:modified>
</cp:coreProperties>
</file>