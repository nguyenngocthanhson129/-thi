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1A" w:rsidRPr="00C43C36" w:rsidRDefault="005E101A" w:rsidP="0005324B">
      <w:p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8.6pt;margin-top:1.2pt;width:93.85pt;height:27pt;z-index:251658240;mso-wrap-style:none">
            <v:textbox>
              <w:txbxContent>
                <w:p w:rsidR="005E101A" w:rsidRPr="0005324B" w:rsidRDefault="005E101A" w:rsidP="0005324B">
                  <w:pPr>
                    <w:rPr>
                      <w:rFonts w:ascii="Times New Roman" w:hAnsi="Times New Roman"/>
                    </w:rPr>
                  </w:pPr>
                  <w:r w:rsidRPr="0005324B">
                    <w:rPr>
                      <w:rFonts w:ascii="Times New Roman" w:hAnsi="Times New Roman"/>
                      <w:b/>
                    </w:rPr>
                    <w:t>MÃ ĐỀ : L.1</w:t>
                  </w:r>
                  <w:r>
                    <w:rPr>
                      <w:rFonts w:ascii="Times New Roman" w:hAnsi="Times New Roman"/>
                      <w:b/>
                    </w:rPr>
                    <w:t>0</w:t>
                  </w:r>
                  <w:r w:rsidRPr="0005324B">
                    <w:rPr>
                      <w:rFonts w:ascii="Times New Roman" w:hAnsi="Times New Roman"/>
                      <w:b/>
                    </w:rPr>
                    <w:t>1</w:t>
                  </w:r>
                </w:p>
              </w:txbxContent>
            </v:textbox>
            <w10:wrap type="square"/>
          </v:shape>
        </w:pict>
      </w:r>
      <w:r w:rsidRPr="00C43C36">
        <w:rPr>
          <w:rFonts w:ascii="Times New Roman" w:hAnsi="Times New Roman"/>
          <w:sz w:val="22"/>
          <w:szCs w:val="22"/>
        </w:rPr>
        <w:t xml:space="preserve">Họ và tên học sinh : ………………………………….…………….. - Lớp : ……………..             </w:t>
      </w:r>
    </w:p>
    <w:p w:rsidR="005E101A" w:rsidRPr="00C43C36" w:rsidRDefault="005E101A" w:rsidP="0005324B">
      <w:pPr>
        <w:jc w:val="center"/>
        <w:rPr>
          <w:rFonts w:ascii="Times New Roman" w:hAnsi="Times New Roman"/>
          <w:b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</w:rPr>
        <w:t>ĐỀ KIỂM TRA HỌC KỲ I</w:t>
      </w:r>
    </w:p>
    <w:p w:rsidR="005E101A" w:rsidRPr="00C43C36" w:rsidRDefault="005E101A" w:rsidP="0005324B">
      <w:pPr>
        <w:jc w:val="center"/>
        <w:rPr>
          <w:rFonts w:ascii="Times New Roman" w:hAnsi="Times New Roman"/>
          <w:b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</w:rPr>
        <w:t>Môn : VẬT LÝ - Khối : 10 - Năm học : 2013 - 2014</w:t>
      </w:r>
    </w:p>
    <w:p w:rsidR="005E101A" w:rsidRPr="00C43C36" w:rsidRDefault="005E101A" w:rsidP="0005324B">
      <w:pPr>
        <w:jc w:val="center"/>
        <w:rPr>
          <w:rFonts w:ascii="Times New Roman" w:hAnsi="Times New Roman"/>
          <w:i/>
          <w:sz w:val="22"/>
          <w:szCs w:val="22"/>
          <w:lang w:val="it-IT"/>
        </w:rPr>
      </w:pPr>
      <w:r w:rsidRPr="00C43C36">
        <w:rPr>
          <w:rFonts w:ascii="Times New Roman" w:hAnsi="Times New Roman"/>
          <w:i/>
          <w:sz w:val="22"/>
          <w:szCs w:val="22"/>
          <w:lang w:val="it-IT"/>
        </w:rPr>
        <w:t>( Thời gian làm bài : 45 phút - Không kể thời gian phát đề )</w:t>
      </w:r>
    </w:p>
    <w:p w:rsidR="005E101A" w:rsidRPr="00C43C36" w:rsidRDefault="005E101A" w:rsidP="00BC55C5">
      <w:pPr>
        <w:rPr>
          <w:rFonts w:ascii="Times New Roman" w:hAnsi="Times New Roman"/>
          <w:sz w:val="22"/>
          <w:szCs w:val="22"/>
          <w:lang w:val="it-IT"/>
        </w:rPr>
      </w:pPr>
      <w:r w:rsidRPr="00C43C36">
        <w:rPr>
          <w:rFonts w:ascii="Times New Roman" w:hAnsi="Times New Roman"/>
          <w:b/>
          <w:sz w:val="22"/>
          <w:szCs w:val="22"/>
          <w:u w:val="single"/>
          <w:lang w:val="it-IT"/>
        </w:rPr>
        <w:t>Câu 1</w:t>
      </w:r>
      <w:r w:rsidRPr="00C43C36">
        <w:rPr>
          <w:rFonts w:ascii="Times New Roman" w:hAnsi="Times New Roman"/>
          <w:sz w:val="22"/>
          <w:szCs w:val="22"/>
          <w:lang w:val="it-IT"/>
        </w:rPr>
        <w:t>( 1,5 điểm):Phát biểu định luật II Niu-tơn, viết biểu thức, ghi chú tên gọi và đơn vị của từng đại lượng .</w:t>
      </w:r>
    </w:p>
    <w:p w:rsidR="005E101A" w:rsidRPr="00D45FFA" w:rsidRDefault="005E101A" w:rsidP="00BC55C5">
      <w:pPr>
        <w:rPr>
          <w:rFonts w:ascii="Times New Roman" w:hAnsi="Times New Roman"/>
          <w:sz w:val="22"/>
          <w:szCs w:val="22"/>
          <w:lang w:val="it-IT"/>
        </w:rPr>
      </w:pPr>
      <w:r w:rsidRPr="00D45FFA">
        <w:rPr>
          <w:rFonts w:ascii="Times New Roman" w:hAnsi="Times New Roman"/>
          <w:b/>
          <w:sz w:val="22"/>
          <w:szCs w:val="22"/>
          <w:u w:val="single"/>
          <w:lang w:val="it-IT"/>
        </w:rPr>
        <w:t>Câu 2</w:t>
      </w:r>
      <w:r w:rsidRPr="00D45FFA">
        <w:rPr>
          <w:rFonts w:ascii="Times New Roman" w:hAnsi="Times New Roman"/>
          <w:sz w:val="22"/>
          <w:szCs w:val="22"/>
          <w:lang w:val="it-IT"/>
        </w:rPr>
        <w:t xml:space="preserve"> ( 1 điểm) : Lực ma sát trượt :</w:t>
      </w:r>
    </w:p>
    <w:p w:rsidR="005E101A" w:rsidRPr="00D45FFA" w:rsidRDefault="005E101A" w:rsidP="00BC55C5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  <w:lang w:val="it-IT"/>
        </w:rPr>
      </w:pPr>
      <w:r w:rsidRPr="00D45FFA">
        <w:rPr>
          <w:rFonts w:ascii="Times New Roman" w:hAnsi="Times New Roman"/>
          <w:sz w:val="22"/>
          <w:szCs w:val="22"/>
          <w:lang w:val="it-IT"/>
        </w:rPr>
        <w:t>Lực ma sát trượt xuất hiện khi nào?</w:t>
      </w:r>
    </w:p>
    <w:p w:rsidR="005E101A" w:rsidRPr="00D45FFA" w:rsidRDefault="005E101A" w:rsidP="00BC55C5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  <w:lang w:val="it-IT"/>
        </w:rPr>
      </w:pPr>
      <w:r w:rsidRPr="00D45FFA">
        <w:rPr>
          <w:rFonts w:ascii="Times New Roman" w:hAnsi="Times New Roman"/>
          <w:sz w:val="22"/>
          <w:szCs w:val="22"/>
          <w:lang w:val="it-IT"/>
        </w:rPr>
        <w:t>Nêu điểm đặt và hướng của lực ma sát trượt.</w:t>
      </w:r>
    </w:p>
    <w:p w:rsidR="005E101A" w:rsidRPr="0094624E" w:rsidRDefault="005E101A" w:rsidP="00BC55C5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  <w:lang w:val="it-IT"/>
        </w:rPr>
      </w:pPr>
      <w:r w:rsidRPr="0094624E">
        <w:rPr>
          <w:rFonts w:ascii="Times New Roman" w:hAnsi="Times New Roman"/>
          <w:sz w:val="22"/>
          <w:szCs w:val="22"/>
          <w:lang w:val="it-IT"/>
        </w:rPr>
        <w:t xml:space="preserve">Viết biểu thức tính độ lớn của lực ma sát trượt ( không cần ghi chú).           </w:t>
      </w:r>
    </w:p>
    <w:p w:rsidR="005E101A" w:rsidRPr="00C43C36" w:rsidRDefault="005E101A" w:rsidP="00BC55C5">
      <w:p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  <w:u w:val="single"/>
        </w:rPr>
        <w:t>Câu 3</w:t>
      </w:r>
      <w:r w:rsidRPr="00C43C36">
        <w:rPr>
          <w:rFonts w:ascii="Times New Roman" w:hAnsi="Times New Roman"/>
          <w:sz w:val="22"/>
          <w:szCs w:val="22"/>
        </w:rPr>
        <w:t xml:space="preserve"> ( 1,5 điểm):</w:t>
      </w:r>
    </w:p>
    <w:p w:rsidR="005E101A" w:rsidRPr="00C43C36" w:rsidRDefault="005E101A" w:rsidP="00BC55C5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>Momen lực : phát biể</w:t>
      </w:r>
      <w:r w:rsidRPr="00C43C36">
        <w:rPr>
          <w:rFonts w:ascii="Times New Roman" w:hAnsi="Times New Roman" w:cs="VNI-Times"/>
          <w:sz w:val="22"/>
          <w:szCs w:val="22"/>
        </w:rPr>
        <w:t>u</w:t>
      </w:r>
      <w:r w:rsidRPr="00C43C36">
        <w:rPr>
          <w:rFonts w:ascii="Times New Roman" w:hAnsi="Times New Roman"/>
          <w:sz w:val="22"/>
          <w:szCs w:val="22"/>
        </w:rPr>
        <w:t xml:space="preserve"> định nghĩa, viết biểu thức ( không cần ghi chú).           </w:t>
      </w:r>
    </w:p>
    <w:p w:rsidR="005E101A" w:rsidRPr="00C43C36" w:rsidRDefault="005E101A" w:rsidP="00BC55C5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>Khi gập khuỷu tay ta có thể nâng được vật nặng hơn so với trường hợp duỗi thẳng tay theo phương ngang.</w:t>
      </w:r>
    </w:p>
    <w:p w:rsidR="005E101A" w:rsidRPr="00C43C36" w:rsidRDefault="005E101A" w:rsidP="0005324B">
      <w:pPr>
        <w:pStyle w:val="ListParagraph"/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 xml:space="preserve">            Tại sao?</w:t>
      </w:r>
    </w:p>
    <w:p w:rsidR="005E101A" w:rsidRPr="00C43C36" w:rsidRDefault="005E101A" w:rsidP="00BC55C5">
      <w:pPr>
        <w:ind w:left="720" w:hanging="720"/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  <w:u w:val="single"/>
        </w:rPr>
        <w:t>Câu 4</w:t>
      </w:r>
      <w:r w:rsidRPr="00C43C36">
        <w:rPr>
          <w:rFonts w:ascii="Times New Roman" w:hAnsi="Times New Roman"/>
          <w:sz w:val="22"/>
          <w:szCs w:val="22"/>
        </w:rPr>
        <w:t xml:space="preserve"> ( 1 điểm): Hai quả cầu nhỏ, mỗi quả có khối lượng 500g. Lực hấp dẫn giữa chúng là 26,68.10</w:t>
      </w:r>
      <w:r w:rsidRPr="00C43C36">
        <w:rPr>
          <w:rFonts w:ascii="Times New Roman" w:hAnsi="Times New Roman"/>
          <w:sz w:val="22"/>
          <w:szCs w:val="22"/>
          <w:vertAlign w:val="superscript"/>
        </w:rPr>
        <w:t>-9</w:t>
      </w:r>
      <w:r w:rsidRPr="00C43C36">
        <w:rPr>
          <w:rFonts w:ascii="Times New Roman" w:hAnsi="Times New Roman"/>
          <w:sz w:val="22"/>
          <w:szCs w:val="22"/>
        </w:rPr>
        <w:t>N. Tính khoảng cách giữa chúng. Cho hằng số hấp dẫn G = 6,67.10</w:t>
      </w:r>
      <w:r w:rsidRPr="00C43C36">
        <w:rPr>
          <w:rFonts w:ascii="Times New Roman" w:hAnsi="Times New Roman"/>
          <w:sz w:val="22"/>
          <w:szCs w:val="22"/>
          <w:vertAlign w:val="superscript"/>
        </w:rPr>
        <w:t>-11</w:t>
      </w:r>
      <w:r w:rsidRPr="00C43C36">
        <w:rPr>
          <w:rFonts w:ascii="Times New Roman" w:hAnsi="Times New Roman"/>
          <w:sz w:val="22"/>
          <w:szCs w:val="22"/>
        </w:rPr>
        <w:t>N.m</w:t>
      </w:r>
      <w:r w:rsidRPr="00C43C36">
        <w:rPr>
          <w:rFonts w:ascii="Times New Roman" w:hAnsi="Times New Roman"/>
          <w:sz w:val="22"/>
          <w:szCs w:val="22"/>
          <w:vertAlign w:val="superscript"/>
        </w:rPr>
        <w:t>2</w:t>
      </w:r>
      <w:r w:rsidRPr="00C43C36">
        <w:rPr>
          <w:rFonts w:ascii="Times New Roman" w:hAnsi="Times New Roman"/>
          <w:sz w:val="22"/>
          <w:szCs w:val="22"/>
        </w:rPr>
        <w:t>/kg</w:t>
      </w:r>
      <w:r w:rsidRPr="00C43C36">
        <w:rPr>
          <w:rFonts w:ascii="Times New Roman" w:hAnsi="Times New Roman"/>
          <w:sz w:val="22"/>
          <w:szCs w:val="22"/>
          <w:vertAlign w:val="superscript"/>
        </w:rPr>
        <w:t>2</w:t>
      </w:r>
      <w:r w:rsidRPr="00C43C36">
        <w:rPr>
          <w:rFonts w:ascii="Times New Roman" w:hAnsi="Times New Roman"/>
          <w:sz w:val="22"/>
          <w:szCs w:val="22"/>
        </w:rPr>
        <w:t xml:space="preserve">. </w:t>
      </w:r>
    </w:p>
    <w:p w:rsidR="005E101A" w:rsidRPr="00C43C36" w:rsidRDefault="005E101A" w:rsidP="00151A39">
      <w:pPr>
        <w:ind w:left="720" w:hanging="720"/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  <w:u w:val="single"/>
        </w:rPr>
        <w:t>Câu 5</w:t>
      </w:r>
      <w:r w:rsidRPr="00C43C36">
        <w:rPr>
          <w:rFonts w:ascii="Times New Roman" w:hAnsi="Times New Roman"/>
          <w:sz w:val="22"/>
          <w:szCs w:val="22"/>
        </w:rPr>
        <w:t xml:space="preserve"> ( 1 điểm): Móc một vật có khối lượng 500g vào một lò xo treo thẳng đứng có độ cứng ( hệ số đàn hồi ) là 100N/m . Lấy g = 10m/s</w:t>
      </w:r>
      <w:r w:rsidRPr="00C43C36">
        <w:rPr>
          <w:rFonts w:ascii="Times New Roman" w:hAnsi="Times New Roman"/>
          <w:sz w:val="22"/>
          <w:szCs w:val="22"/>
          <w:vertAlign w:val="superscript"/>
        </w:rPr>
        <w:t>2</w:t>
      </w:r>
      <w:r w:rsidRPr="00C43C36">
        <w:rPr>
          <w:rFonts w:ascii="Times New Roman" w:hAnsi="Times New Roman"/>
          <w:sz w:val="22"/>
          <w:szCs w:val="22"/>
        </w:rPr>
        <w:t xml:space="preserve">. Vẽ các lực tác dụng lên vật và tính độ giãn của lò xo. </w:t>
      </w:r>
    </w:p>
    <w:p w:rsidR="005E101A" w:rsidRDefault="005E101A" w:rsidP="00BC55C5">
      <w:pPr>
        <w:ind w:left="720" w:hanging="720"/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  <w:u w:val="single"/>
        </w:rPr>
        <w:t>Câu 6</w:t>
      </w:r>
      <w:r w:rsidRPr="00C43C36">
        <w:rPr>
          <w:rFonts w:ascii="Times New Roman" w:hAnsi="Times New Roman"/>
          <w:sz w:val="22"/>
          <w:szCs w:val="22"/>
        </w:rPr>
        <w:t xml:space="preserve"> ( 4 điểm): Một vật có khối lượng m = 2kg bắt đầu trượt trên sàn nhà dưới tác dụng của một lực kéo F theo phương ngang</w:t>
      </w:r>
      <w:r>
        <w:rPr>
          <w:rFonts w:ascii="Times New Roman" w:hAnsi="Times New Roman"/>
          <w:sz w:val="22"/>
          <w:szCs w:val="22"/>
        </w:rPr>
        <w:t>,</w:t>
      </w:r>
      <w:r w:rsidRPr="00C43C36">
        <w:rPr>
          <w:rFonts w:ascii="Times New Roman" w:hAnsi="Times New Roman"/>
          <w:sz w:val="22"/>
          <w:szCs w:val="22"/>
        </w:rPr>
        <w:t xml:space="preserve"> sau khi trượt được 4s thì vận tốc vật đạt 8m/s. Hệ số ma sát trượt giữa vật và sàn nhà là </w:t>
      </w:r>
      <w:r w:rsidRPr="00C43C36">
        <w:rPr>
          <w:rFonts w:ascii="Symbol" w:hAnsi="Symbol"/>
          <w:sz w:val="22"/>
          <w:szCs w:val="22"/>
        </w:rPr>
        <w:t></w:t>
      </w:r>
      <w:r w:rsidRPr="00C43C36">
        <w:rPr>
          <w:rFonts w:ascii="Symbol" w:hAnsi="Symbol"/>
          <w:sz w:val="22"/>
          <w:szCs w:val="22"/>
        </w:rPr>
        <w:t></w:t>
      </w:r>
      <w:r w:rsidRPr="00C43C36">
        <w:rPr>
          <w:rFonts w:ascii="Symbol" w:hAnsi="Symbol"/>
          <w:sz w:val="22"/>
          <w:szCs w:val="22"/>
        </w:rPr>
        <w:t></w:t>
      </w:r>
      <w:r w:rsidRPr="00C43C36">
        <w:rPr>
          <w:rFonts w:ascii="Symbol" w:hAnsi="Symbol"/>
          <w:sz w:val="22"/>
          <w:szCs w:val="22"/>
        </w:rPr>
        <w:t></w:t>
      </w:r>
      <w:r w:rsidRPr="00C43C36">
        <w:rPr>
          <w:rFonts w:ascii="Symbol" w:hAnsi="Symbol"/>
          <w:sz w:val="22"/>
          <w:szCs w:val="22"/>
        </w:rPr>
        <w:t></w:t>
      </w:r>
      <w:r w:rsidRPr="00C43C36">
        <w:rPr>
          <w:rFonts w:ascii="Symbol" w:hAnsi="Symbol"/>
          <w:sz w:val="22"/>
          <w:szCs w:val="22"/>
        </w:rPr>
        <w:t></w:t>
      </w:r>
      <w:r w:rsidRPr="00C43C36">
        <w:rPr>
          <w:rFonts w:ascii="Symbol" w:hAnsi="Symbol"/>
          <w:sz w:val="22"/>
          <w:szCs w:val="22"/>
        </w:rPr>
        <w:t></w:t>
      </w:r>
      <w:r w:rsidRPr="00C43C36">
        <w:rPr>
          <w:rFonts w:ascii="Times New Roman" w:hAnsi="Times New Roman"/>
          <w:sz w:val="22"/>
          <w:szCs w:val="22"/>
        </w:rPr>
        <w:t>.</w:t>
      </w:r>
    </w:p>
    <w:p w:rsidR="005E101A" w:rsidRPr="00C43C36" w:rsidRDefault="005E101A" w:rsidP="00BC55C5">
      <w:pPr>
        <w:ind w:left="720" w:hanging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                     </w:t>
      </w:r>
      <w:r w:rsidRPr="00C43C36">
        <w:rPr>
          <w:rFonts w:ascii="Times New Roman" w:hAnsi="Times New Roman"/>
          <w:sz w:val="22"/>
          <w:szCs w:val="22"/>
        </w:rPr>
        <w:t>Cho g =10m/s</w:t>
      </w:r>
      <w:r w:rsidRPr="00C43C36">
        <w:rPr>
          <w:rFonts w:ascii="Times New Roman" w:hAnsi="Times New Roman"/>
          <w:sz w:val="22"/>
          <w:szCs w:val="22"/>
          <w:vertAlign w:val="superscript"/>
        </w:rPr>
        <w:t>2</w:t>
      </w:r>
      <w:r w:rsidRPr="00C43C36">
        <w:rPr>
          <w:rFonts w:ascii="Times New Roman" w:hAnsi="Times New Roman"/>
          <w:sz w:val="22"/>
          <w:szCs w:val="22"/>
        </w:rPr>
        <w:t xml:space="preserve">.             </w:t>
      </w:r>
    </w:p>
    <w:p w:rsidR="005E101A" w:rsidRPr="00C43C36" w:rsidRDefault="005E101A" w:rsidP="00C43C36">
      <w:pPr>
        <w:pStyle w:val="ListParagraph"/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>a. Tính gia tố</w:t>
      </w:r>
      <w:r w:rsidRPr="00C43C36">
        <w:rPr>
          <w:rFonts w:ascii="Times New Roman" w:hAnsi="Times New Roman" w:cs="VNI-Times"/>
          <w:sz w:val="22"/>
          <w:szCs w:val="22"/>
        </w:rPr>
        <w:t>c của vật và quãng đường vật trượt được sau 4s.</w:t>
      </w:r>
    </w:p>
    <w:p w:rsidR="005E101A" w:rsidRPr="00C43C36" w:rsidRDefault="005E101A" w:rsidP="0005324B">
      <w:pPr>
        <w:ind w:firstLine="720"/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>b. Tính độ lớn của lực F.</w:t>
      </w:r>
    </w:p>
    <w:p w:rsidR="005E101A" w:rsidRPr="00C43C36" w:rsidRDefault="005E101A" w:rsidP="0005324B">
      <w:pPr>
        <w:ind w:firstLine="720"/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>c. Nếu lực kéo F tác dụng lên vật hợp với phương ngang một góc 45</w:t>
      </w:r>
      <w:r w:rsidRPr="00C43C36">
        <w:rPr>
          <w:rFonts w:ascii="Times New Roman" w:hAnsi="Times New Roman"/>
          <w:sz w:val="22"/>
          <w:szCs w:val="22"/>
          <w:vertAlign w:val="superscript"/>
        </w:rPr>
        <w:t xml:space="preserve">0 </w:t>
      </w:r>
      <w:r w:rsidRPr="00C43C36">
        <w:rPr>
          <w:rFonts w:ascii="Times New Roman" w:hAnsi="Times New Roman"/>
          <w:sz w:val="22"/>
          <w:szCs w:val="22"/>
        </w:rPr>
        <w:t xml:space="preserve">,thì độ lớn của lực F phải bằng bao nhiêu                                                                                </w:t>
      </w:r>
    </w:p>
    <w:p w:rsidR="005E101A" w:rsidRPr="00C43C36" w:rsidRDefault="005E101A" w:rsidP="00BC55C5">
      <w:p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 xml:space="preserve">                        để vật chuyển động thẳng đều?</w:t>
      </w:r>
    </w:p>
    <w:p w:rsidR="005E101A" w:rsidRPr="00C43C36" w:rsidRDefault="005E101A" w:rsidP="00846587">
      <w:pPr>
        <w:jc w:val="center"/>
        <w:rPr>
          <w:rFonts w:ascii="Times New Roman" w:hAnsi="Times New Roman"/>
          <w:b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</w:rPr>
        <w:t>HẾT .</w:t>
      </w:r>
    </w:p>
    <w:p w:rsidR="005E101A" w:rsidRPr="00C43C36" w:rsidRDefault="005E101A" w:rsidP="00846587">
      <w:pPr>
        <w:jc w:val="center"/>
        <w:rPr>
          <w:rFonts w:ascii="Times New Roman" w:hAnsi="Times New Roman"/>
          <w:b/>
          <w:sz w:val="22"/>
          <w:szCs w:val="22"/>
        </w:rPr>
      </w:pPr>
    </w:p>
    <w:p w:rsidR="005E101A" w:rsidRPr="00C43C36" w:rsidRDefault="005E101A" w:rsidP="00846587">
      <w:pPr>
        <w:jc w:val="center"/>
        <w:rPr>
          <w:rFonts w:ascii="Times New Roman" w:hAnsi="Times New Roman"/>
          <w:b/>
          <w:sz w:val="22"/>
          <w:szCs w:val="22"/>
        </w:rPr>
      </w:pPr>
    </w:p>
    <w:p w:rsidR="005E101A" w:rsidRPr="00C43C36" w:rsidRDefault="005E101A" w:rsidP="00846587">
      <w:pPr>
        <w:jc w:val="center"/>
        <w:rPr>
          <w:rFonts w:ascii="Symbol" w:hAnsi="Symbol"/>
          <w:b/>
          <w:sz w:val="22"/>
          <w:szCs w:val="22"/>
        </w:rPr>
      </w:pPr>
    </w:p>
    <w:p w:rsidR="005E101A" w:rsidRPr="00C43C36" w:rsidRDefault="005E101A" w:rsidP="00846587">
      <w:pPr>
        <w:jc w:val="center"/>
        <w:rPr>
          <w:rFonts w:ascii="Symbol" w:hAnsi="Symbol"/>
          <w:b/>
          <w:sz w:val="22"/>
          <w:szCs w:val="22"/>
        </w:rPr>
      </w:pPr>
    </w:p>
    <w:p w:rsidR="005E101A" w:rsidRDefault="005E101A" w:rsidP="00BC55C5">
      <w:pPr>
        <w:rPr>
          <w:rFonts w:ascii="Times New Roman" w:hAnsi="Times New Roman"/>
          <w:sz w:val="22"/>
          <w:szCs w:val="22"/>
        </w:rPr>
      </w:pPr>
    </w:p>
    <w:p w:rsidR="005E101A" w:rsidRPr="00C43C36" w:rsidRDefault="005E101A" w:rsidP="00BC55C5">
      <w:p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 xml:space="preserve">                   </w:t>
      </w:r>
    </w:p>
    <w:p w:rsidR="005E101A" w:rsidRPr="00C43C36" w:rsidRDefault="005E101A" w:rsidP="0005324B">
      <w:p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pict>
          <v:shape id="_x0000_s1027" type="#_x0000_t202" style="position:absolute;margin-left:438.6pt;margin-top:1.2pt;width:93.85pt;height:27pt;z-index:251659264;mso-wrap-style:none">
            <v:textbox>
              <w:txbxContent>
                <w:p w:rsidR="005E101A" w:rsidRPr="0005324B" w:rsidRDefault="005E101A" w:rsidP="0005324B">
                  <w:pPr>
                    <w:rPr>
                      <w:rFonts w:ascii="Times New Roman" w:hAnsi="Times New Roman"/>
                    </w:rPr>
                  </w:pPr>
                  <w:r w:rsidRPr="0005324B">
                    <w:rPr>
                      <w:rFonts w:ascii="Times New Roman" w:hAnsi="Times New Roman"/>
                      <w:b/>
                    </w:rPr>
                    <w:t>MÃ ĐỀ : L.1</w:t>
                  </w:r>
                  <w:r>
                    <w:rPr>
                      <w:rFonts w:ascii="Times New Roman" w:hAnsi="Times New Roman"/>
                      <w:b/>
                    </w:rPr>
                    <w:t>02</w:t>
                  </w:r>
                </w:p>
              </w:txbxContent>
            </v:textbox>
            <w10:wrap type="square"/>
          </v:shape>
        </w:pict>
      </w:r>
      <w:r w:rsidRPr="00C43C36">
        <w:rPr>
          <w:rFonts w:ascii="Times New Roman" w:hAnsi="Times New Roman"/>
          <w:sz w:val="22"/>
          <w:szCs w:val="22"/>
        </w:rPr>
        <w:t xml:space="preserve">Họ và tên học sinh : ………………………………….…………….. - Lớp : ……………..             </w:t>
      </w:r>
    </w:p>
    <w:p w:rsidR="005E101A" w:rsidRPr="00C43C36" w:rsidRDefault="005E101A" w:rsidP="0005324B">
      <w:pPr>
        <w:jc w:val="center"/>
        <w:rPr>
          <w:rFonts w:ascii="Times New Roman" w:hAnsi="Times New Roman"/>
          <w:b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</w:rPr>
        <w:t>ĐỀ KIỂM TRA HỌC KỲ I</w:t>
      </w:r>
    </w:p>
    <w:p w:rsidR="005E101A" w:rsidRPr="00C43C36" w:rsidRDefault="005E101A" w:rsidP="0005324B">
      <w:pPr>
        <w:jc w:val="center"/>
        <w:rPr>
          <w:rFonts w:ascii="Times New Roman" w:hAnsi="Times New Roman"/>
          <w:b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</w:rPr>
        <w:t>Môn : VẬT LÝ - Khối : 10 - Năm học : 2013 - 2014</w:t>
      </w:r>
    </w:p>
    <w:p w:rsidR="005E101A" w:rsidRPr="00C43C36" w:rsidRDefault="005E101A" w:rsidP="0005324B">
      <w:pPr>
        <w:jc w:val="center"/>
        <w:rPr>
          <w:rFonts w:ascii="Times New Roman" w:hAnsi="Times New Roman"/>
          <w:i/>
          <w:sz w:val="22"/>
          <w:szCs w:val="22"/>
          <w:lang w:val="it-IT"/>
        </w:rPr>
      </w:pPr>
      <w:r w:rsidRPr="00C43C36">
        <w:rPr>
          <w:rFonts w:ascii="Times New Roman" w:hAnsi="Times New Roman"/>
          <w:i/>
          <w:sz w:val="22"/>
          <w:szCs w:val="22"/>
          <w:lang w:val="it-IT"/>
        </w:rPr>
        <w:t>( Thời gian làm bài : 45 phút - Không kể thời gian phát đề )</w:t>
      </w:r>
    </w:p>
    <w:p w:rsidR="005E101A" w:rsidRPr="00C43C36" w:rsidRDefault="005E101A" w:rsidP="00BC55C5">
      <w:pPr>
        <w:rPr>
          <w:rFonts w:ascii="Times New Roman" w:hAnsi="Times New Roman"/>
          <w:sz w:val="22"/>
          <w:szCs w:val="22"/>
          <w:lang w:val="it-IT"/>
        </w:rPr>
      </w:pPr>
    </w:p>
    <w:p w:rsidR="005E101A" w:rsidRPr="00D45FFA" w:rsidRDefault="005E101A" w:rsidP="00BC55C5">
      <w:pPr>
        <w:rPr>
          <w:rFonts w:ascii="Times New Roman" w:hAnsi="Times New Roman"/>
          <w:sz w:val="22"/>
          <w:szCs w:val="22"/>
          <w:lang w:val="it-IT"/>
        </w:rPr>
      </w:pPr>
      <w:r w:rsidRPr="00D45FFA">
        <w:rPr>
          <w:rFonts w:ascii="Times New Roman" w:hAnsi="Times New Roman"/>
          <w:b/>
          <w:sz w:val="22"/>
          <w:szCs w:val="22"/>
          <w:u w:val="single"/>
          <w:lang w:val="it-IT"/>
        </w:rPr>
        <w:t>Câu 1</w:t>
      </w:r>
      <w:r w:rsidRPr="00D45FFA">
        <w:rPr>
          <w:rFonts w:ascii="Times New Roman" w:hAnsi="Times New Roman"/>
          <w:sz w:val="22"/>
          <w:szCs w:val="22"/>
          <w:lang w:val="it-IT"/>
        </w:rPr>
        <w:t xml:space="preserve"> ( 1,5 điểm) :  Phát biểu định luật III Niu-tơn, viết biểu thức ghi chú tên gọi và đơn vị của từng đại lượng.</w:t>
      </w:r>
    </w:p>
    <w:p w:rsidR="005E101A" w:rsidRPr="00C43C36" w:rsidRDefault="005E101A" w:rsidP="00BC55C5">
      <w:p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  <w:u w:val="single"/>
        </w:rPr>
        <w:t>Câu 2</w:t>
      </w:r>
      <w:r w:rsidRPr="00C43C36">
        <w:rPr>
          <w:rFonts w:ascii="Times New Roman" w:hAnsi="Times New Roman"/>
          <w:sz w:val="22"/>
          <w:szCs w:val="22"/>
        </w:rPr>
        <w:t xml:space="preserve"> ( 1 điểm ): Trọng lực:</w:t>
      </w:r>
    </w:p>
    <w:p w:rsidR="005E101A" w:rsidRPr="00C43C36" w:rsidRDefault="005E101A" w:rsidP="00BC55C5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>Định nghĩa.</w:t>
      </w:r>
    </w:p>
    <w:p w:rsidR="005E101A" w:rsidRPr="00C43C36" w:rsidRDefault="005E101A" w:rsidP="00BC55C5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>Nêu điểm đặt và hướng của trọng lực.</w:t>
      </w:r>
    </w:p>
    <w:p w:rsidR="005E101A" w:rsidRPr="00C43C36" w:rsidRDefault="005E101A" w:rsidP="00BC55C5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 xml:space="preserve">Viết biểu độ lớn của trọng lực ( không cần ghi chú).           </w:t>
      </w:r>
    </w:p>
    <w:p w:rsidR="005E101A" w:rsidRPr="00C43C36" w:rsidRDefault="005E101A" w:rsidP="00BC55C5">
      <w:p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  <w:u w:val="single"/>
        </w:rPr>
        <w:t>Câu 3</w:t>
      </w:r>
      <w:r w:rsidRPr="00C43C36">
        <w:rPr>
          <w:rFonts w:ascii="Times New Roman" w:hAnsi="Times New Roman"/>
          <w:sz w:val="22"/>
          <w:szCs w:val="22"/>
        </w:rPr>
        <w:t xml:space="preserve"> ( 1,5 điểm):</w:t>
      </w:r>
    </w:p>
    <w:p w:rsidR="005E101A" w:rsidRPr="00C43C36" w:rsidRDefault="005E101A" w:rsidP="00BC55C5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>Phát biể</w:t>
      </w:r>
      <w:r w:rsidRPr="00C43C36">
        <w:rPr>
          <w:rFonts w:ascii="Times New Roman" w:hAnsi="Times New Roman" w:cs="VNI-Times"/>
          <w:sz w:val="22"/>
          <w:szCs w:val="22"/>
        </w:rPr>
        <w:t>u đi</w:t>
      </w:r>
      <w:r w:rsidRPr="00C43C36">
        <w:rPr>
          <w:rFonts w:ascii="Times New Roman" w:hAnsi="Times New Roman"/>
          <w:sz w:val="22"/>
          <w:szCs w:val="22"/>
        </w:rPr>
        <w:t>ề</w:t>
      </w:r>
      <w:r w:rsidRPr="00C43C36">
        <w:rPr>
          <w:rFonts w:ascii="Times New Roman" w:hAnsi="Times New Roman" w:cs="VNI-Times"/>
          <w:sz w:val="22"/>
          <w:szCs w:val="22"/>
        </w:rPr>
        <w:t>u ki</w:t>
      </w:r>
      <w:r w:rsidRPr="00C43C36">
        <w:rPr>
          <w:rFonts w:ascii="Times New Roman" w:hAnsi="Times New Roman"/>
          <w:sz w:val="22"/>
          <w:szCs w:val="22"/>
        </w:rPr>
        <w:t>ệ</w:t>
      </w:r>
      <w:r w:rsidRPr="00C43C36">
        <w:rPr>
          <w:rFonts w:ascii="Times New Roman" w:hAnsi="Times New Roman" w:cs="VNI-Times"/>
          <w:sz w:val="22"/>
          <w:szCs w:val="22"/>
        </w:rPr>
        <w:t>n cân b</w:t>
      </w:r>
      <w:r w:rsidRPr="00C43C36">
        <w:rPr>
          <w:rFonts w:ascii="Times New Roman" w:hAnsi="Times New Roman"/>
          <w:sz w:val="22"/>
          <w:szCs w:val="22"/>
        </w:rPr>
        <w:t>ằ</w:t>
      </w:r>
      <w:r w:rsidRPr="00C43C36">
        <w:rPr>
          <w:rFonts w:ascii="Times New Roman" w:hAnsi="Times New Roman" w:cs="VNI-Times"/>
          <w:sz w:val="22"/>
          <w:szCs w:val="22"/>
        </w:rPr>
        <w:t>ng c</w:t>
      </w:r>
      <w:r w:rsidRPr="00C43C36">
        <w:rPr>
          <w:rFonts w:ascii="Times New Roman" w:hAnsi="Times New Roman"/>
          <w:sz w:val="22"/>
          <w:szCs w:val="22"/>
        </w:rPr>
        <w:t>ủ</w:t>
      </w:r>
      <w:r w:rsidRPr="00C43C36">
        <w:rPr>
          <w:rFonts w:ascii="Times New Roman" w:hAnsi="Times New Roman" w:cs="VNI-Times"/>
          <w:sz w:val="22"/>
          <w:szCs w:val="22"/>
        </w:rPr>
        <w:t>a v</w:t>
      </w:r>
      <w:r w:rsidRPr="00C43C36">
        <w:rPr>
          <w:rFonts w:ascii="Times New Roman" w:hAnsi="Times New Roman"/>
          <w:sz w:val="22"/>
          <w:szCs w:val="22"/>
        </w:rPr>
        <w:t>ật rắn có trục quay cố định (hay quy tắc momen).</w:t>
      </w:r>
    </w:p>
    <w:p w:rsidR="005E101A" w:rsidRPr="00C43C36" w:rsidRDefault="005E101A" w:rsidP="00BC55C5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>Nếu phải gánh hai vật nặng, nhẹ khác nhau thì nên đặt đòn gánh lên vai như thế nào để đi được dễ dàng? Tại sao?</w:t>
      </w:r>
    </w:p>
    <w:p w:rsidR="005E101A" w:rsidRPr="00C43C36" w:rsidRDefault="005E101A" w:rsidP="00BC55C5">
      <w:pPr>
        <w:ind w:left="720" w:hanging="720"/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  <w:u w:val="single"/>
        </w:rPr>
        <w:t>Câu 4</w:t>
      </w:r>
      <w:r w:rsidRPr="00C43C36">
        <w:rPr>
          <w:rFonts w:ascii="Times New Roman" w:hAnsi="Times New Roman"/>
          <w:sz w:val="22"/>
          <w:szCs w:val="22"/>
        </w:rPr>
        <w:t xml:space="preserve"> ( 1 điểm): Hai quả cầu nhỏ giống hệt nhau, đặt cách nhau 20cm . Lực hấp dẫn giữa chúng là 106,72.10</w:t>
      </w:r>
      <w:r w:rsidRPr="00C43C36">
        <w:rPr>
          <w:rFonts w:ascii="Times New Roman" w:hAnsi="Times New Roman"/>
          <w:sz w:val="22"/>
          <w:szCs w:val="22"/>
          <w:vertAlign w:val="superscript"/>
        </w:rPr>
        <w:t>-11</w:t>
      </w:r>
      <w:r w:rsidRPr="00C43C36">
        <w:rPr>
          <w:rFonts w:ascii="Times New Roman" w:hAnsi="Times New Roman"/>
          <w:sz w:val="22"/>
          <w:szCs w:val="22"/>
        </w:rPr>
        <w:t>N. Tính khối lượng mỗi quả cầu. Cho hằng số hấp dẫn G = 6,67.10</w:t>
      </w:r>
      <w:r w:rsidRPr="00C43C36">
        <w:rPr>
          <w:rFonts w:ascii="Times New Roman" w:hAnsi="Times New Roman"/>
          <w:sz w:val="22"/>
          <w:szCs w:val="22"/>
          <w:vertAlign w:val="superscript"/>
        </w:rPr>
        <w:t>-11</w:t>
      </w:r>
      <w:r w:rsidRPr="00C43C36">
        <w:rPr>
          <w:rFonts w:ascii="Times New Roman" w:hAnsi="Times New Roman"/>
          <w:sz w:val="22"/>
          <w:szCs w:val="22"/>
        </w:rPr>
        <w:t>N.m</w:t>
      </w:r>
      <w:r w:rsidRPr="00C43C36">
        <w:rPr>
          <w:rFonts w:ascii="Times New Roman" w:hAnsi="Times New Roman"/>
          <w:sz w:val="22"/>
          <w:szCs w:val="22"/>
          <w:vertAlign w:val="superscript"/>
        </w:rPr>
        <w:t>2</w:t>
      </w:r>
      <w:r w:rsidRPr="00C43C36">
        <w:rPr>
          <w:rFonts w:ascii="Times New Roman" w:hAnsi="Times New Roman"/>
          <w:sz w:val="22"/>
          <w:szCs w:val="22"/>
        </w:rPr>
        <w:t>/kg</w:t>
      </w:r>
      <w:r w:rsidRPr="00C43C36">
        <w:rPr>
          <w:rFonts w:ascii="Times New Roman" w:hAnsi="Times New Roman"/>
          <w:sz w:val="22"/>
          <w:szCs w:val="22"/>
          <w:vertAlign w:val="superscript"/>
        </w:rPr>
        <w:t>2</w:t>
      </w:r>
      <w:r w:rsidRPr="00C43C36">
        <w:rPr>
          <w:rFonts w:ascii="Times New Roman" w:hAnsi="Times New Roman"/>
          <w:sz w:val="22"/>
          <w:szCs w:val="22"/>
        </w:rPr>
        <w:t xml:space="preserve">. </w:t>
      </w:r>
    </w:p>
    <w:p w:rsidR="005E101A" w:rsidRPr="00C43C36" w:rsidRDefault="005E101A" w:rsidP="00BC55C5">
      <w:pPr>
        <w:ind w:left="720" w:hanging="720"/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  <w:u w:val="single"/>
        </w:rPr>
        <w:t>Câu 5</w:t>
      </w:r>
      <w:r w:rsidRPr="00C43C36">
        <w:rPr>
          <w:rFonts w:ascii="Times New Roman" w:hAnsi="Times New Roman"/>
          <w:sz w:val="22"/>
          <w:szCs w:val="22"/>
        </w:rPr>
        <w:t xml:space="preserve"> ( 1 điểm): Móc một vật có khối lượng 800g vào một lò xo treo thẳng đứng làm lò xo giãn ra 4cm. Lấy g = 10m/s</w:t>
      </w:r>
      <w:r w:rsidRPr="00C43C36">
        <w:rPr>
          <w:rFonts w:ascii="Times New Roman" w:hAnsi="Times New Roman"/>
          <w:sz w:val="22"/>
          <w:szCs w:val="22"/>
          <w:vertAlign w:val="superscript"/>
        </w:rPr>
        <w:t>2</w:t>
      </w:r>
      <w:r w:rsidRPr="00C43C36">
        <w:rPr>
          <w:rFonts w:ascii="Times New Roman" w:hAnsi="Times New Roman"/>
          <w:sz w:val="22"/>
          <w:szCs w:val="22"/>
        </w:rPr>
        <w:t xml:space="preserve">. </w:t>
      </w:r>
    </w:p>
    <w:p w:rsidR="005E101A" w:rsidRPr="00C43C36" w:rsidRDefault="005E101A" w:rsidP="00BC55C5">
      <w:p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 xml:space="preserve">             Vẽ các lực tác dụng lên vật và tính hệ số đàn hồi ( độ cứng ) của lò xo.                    </w:t>
      </w:r>
    </w:p>
    <w:p w:rsidR="005E101A" w:rsidRPr="00C43C36" w:rsidRDefault="005E101A" w:rsidP="00BC55C5">
      <w:pPr>
        <w:ind w:left="720" w:hanging="720"/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  <w:u w:val="single"/>
        </w:rPr>
        <w:t>Câu 6</w:t>
      </w:r>
      <w:r w:rsidRPr="00C43C36">
        <w:rPr>
          <w:rFonts w:ascii="Times New Roman" w:hAnsi="Times New Roman"/>
          <w:sz w:val="22"/>
          <w:szCs w:val="22"/>
        </w:rPr>
        <w:t xml:space="preserve"> ( 4 điểm):Dưới tác dụng của lực kéo F theo phương ngang một vật khối lượng m =1 kg bắt đầu trượt trên sàn nhà</w:t>
      </w:r>
      <w:r>
        <w:rPr>
          <w:rFonts w:ascii="Times New Roman" w:hAnsi="Times New Roman"/>
          <w:sz w:val="22"/>
          <w:szCs w:val="22"/>
        </w:rPr>
        <w:t>,</w:t>
      </w:r>
      <w:r w:rsidRPr="00C43C36">
        <w:rPr>
          <w:rFonts w:ascii="Times New Roman" w:hAnsi="Times New Roman"/>
          <w:sz w:val="22"/>
          <w:szCs w:val="22"/>
        </w:rPr>
        <w:t xml:space="preserve"> sau khi  đi được 8m vận tốc đạt 4m/s. Hệ sô ma sát trượt giữa vật và bàn là  </w:t>
      </w:r>
      <w:r w:rsidRPr="00C43C36">
        <w:rPr>
          <w:rFonts w:ascii="Symbol" w:hAnsi="Symbol"/>
          <w:sz w:val="22"/>
          <w:szCs w:val="22"/>
        </w:rPr>
        <w:t></w:t>
      </w:r>
      <w:r w:rsidRPr="00C43C36">
        <w:rPr>
          <w:rFonts w:ascii="Symbol" w:hAnsi="Symbol"/>
          <w:sz w:val="22"/>
          <w:szCs w:val="22"/>
        </w:rPr>
        <w:t></w:t>
      </w:r>
      <w:r w:rsidRPr="00C43C36">
        <w:rPr>
          <w:rFonts w:ascii="Times New Roman" w:hAnsi="Times New Roman"/>
          <w:sz w:val="22"/>
          <w:szCs w:val="22"/>
        </w:rPr>
        <w:t>= 0,2. Cho g= 10m/s</w:t>
      </w:r>
      <w:r w:rsidRPr="00C43C36">
        <w:rPr>
          <w:rFonts w:ascii="Times New Roman" w:hAnsi="Times New Roman"/>
          <w:sz w:val="22"/>
          <w:szCs w:val="22"/>
          <w:vertAlign w:val="superscript"/>
        </w:rPr>
        <w:t>2</w:t>
      </w:r>
      <w:r w:rsidRPr="00C43C36">
        <w:rPr>
          <w:rFonts w:ascii="Times New Roman" w:hAnsi="Times New Roman"/>
          <w:sz w:val="22"/>
          <w:szCs w:val="22"/>
        </w:rPr>
        <w:t>.</w:t>
      </w:r>
    </w:p>
    <w:p w:rsidR="005E101A" w:rsidRPr="00C43C36" w:rsidRDefault="005E101A" w:rsidP="00BC55C5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>Tính gia tốc của vật và thời gian vật đi 8m đó.</w:t>
      </w:r>
    </w:p>
    <w:p w:rsidR="005E101A" w:rsidRPr="00C43C36" w:rsidRDefault="005E101A" w:rsidP="00BC55C5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>Tính độ lớn của lực F .</w:t>
      </w:r>
    </w:p>
    <w:p w:rsidR="005E101A" w:rsidRPr="00C43C36" w:rsidRDefault="005E101A" w:rsidP="00846587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2"/>
          <w:szCs w:val="22"/>
        </w:rPr>
      </w:pPr>
      <w:r w:rsidRPr="00C43C36">
        <w:rPr>
          <w:rFonts w:ascii="Times New Roman" w:hAnsi="Times New Roman"/>
          <w:sz w:val="22"/>
          <w:szCs w:val="22"/>
        </w:rPr>
        <w:t>Nếu lực kéo F tác dụng lên vật hợp với phương ngang một góc 30</w:t>
      </w:r>
      <w:r w:rsidRPr="00C43C36">
        <w:rPr>
          <w:rFonts w:ascii="Times New Roman" w:hAnsi="Times New Roman"/>
          <w:sz w:val="22"/>
          <w:szCs w:val="22"/>
          <w:vertAlign w:val="superscript"/>
        </w:rPr>
        <w:t xml:space="preserve">0 </w:t>
      </w:r>
      <w:r w:rsidRPr="00C43C36">
        <w:rPr>
          <w:rFonts w:ascii="Times New Roman" w:hAnsi="Times New Roman"/>
          <w:sz w:val="22"/>
          <w:szCs w:val="22"/>
        </w:rPr>
        <w:t>,thì độ lớn của lực F phải bằng bao nhiêu để vật chuyển động thẳng đều?</w:t>
      </w:r>
    </w:p>
    <w:p w:rsidR="005E101A" w:rsidRPr="00C43C36" w:rsidRDefault="005E101A" w:rsidP="00846587">
      <w:pPr>
        <w:pStyle w:val="ListParagraph"/>
        <w:ind w:left="1080"/>
        <w:jc w:val="center"/>
        <w:rPr>
          <w:rFonts w:ascii="Times New Roman" w:hAnsi="Times New Roman"/>
          <w:b/>
          <w:sz w:val="22"/>
          <w:szCs w:val="22"/>
        </w:rPr>
      </w:pPr>
      <w:r w:rsidRPr="00C43C36">
        <w:rPr>
          <w:rFonts w:ascii="Times New Roman" w:hAnsi="Times New Roman"/>
          <w:b/>
          <w:sz w:val="22"/>
          <w:szCs w:val="22"/>
        </w:rPr>
        <w:t>HẾT .</w:t>
      </w:r>
    </w:p>
    <w:sectPr w:rsidR="005E101A" w:rsidRPr="00C43C36" w:rsidSect="000532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CE1"/>
    <w:multiLevelType w:val="hybridMultilevel"/>
    <w:tmpl w:val="9B8015CA"/>
    <w:lvl w:ilvl="0" w:tplc="05F4DBE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982346D"/>
    <w:multiLevelType w:val="hybridMultilevel"/>
    <w:tmpl w:val="D848D188"/>
    <w:lvl w:ilvl="0" w:tplc="D8AE0FA6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43A608C8"/>
    <w:multiLevelType w:val="hybridMultilevel"/>
    <w:tmpl w:val="9E12BD18"/>
    <w:lvl w:ilvl="0" w:tplc="9954AD9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48B62E23"/>
    <w:multiLevelType w:val="hybridMultilevel"/>
    <w:tmpl w:val="49F81BEE"/>
    <w:lvl w:ilvl="0" w:tplc="04090019">
      <w:start w:val="1"/>
      <w:numFmt w:val="lowerLetter"/>
      <w:lvlText w:val="%1."/>
      <w:lvlJc w:val="left"/>
      <w:pPr>
        <w:ind w:left="240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1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8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0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65" w:hanging="180"/>
      </w:pPr>
      <w:rPr>
        <w:rFonts w:cs="Times New Roman"/>
      </w:rPr>
    </w:lvl>
  </w:abstractNum>
  <w:abstractNum w:abstractNumId="4">
    <w:nsid w:val="569A18FA"/>
    <w:multiLevelType w:val="hybridMultilevel"/>
    <w:tmpl w:val="6FAA255C"/>
    <w:lvl w:ilvl="0" w:tplc="25C69B1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A67DFB"/>
    <w:multiLevelType w:val="hybridMultilevel"/>
    <w:tmpl w:val="D05A9270"/>
    <w:lvl w:ilvl="0" w:tplc="25C69B1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5B469A"/>
    <w:multiLevelType w:val="hybridMultilevel"/>
    <w:tmpl w:val="3F9CD4FA"/>
    <w:lvl w:ilvl="0" w:tplc="A52ADB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7A6D6B0D"/>
    <w:multiLevelType w:val="hybridMultilevel"/>
    <w:tmpl w:val="B9EE69D0"/>
    <w:lvl w:ilvl="0" w:tplc="D9BA50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55C5"/>
    <w:rsid w:val="000143F7"/>
    <w:rsid w:val="00032BB4"/>
    <w:rsid w:val="0005324B"/>
    <w:rsid w:val="00093F76"/>
    <w:rsid w:val="00097541"/>
    <w:rsid w:val="00151A39"/>
    <w:rsid w:val="00161609"/>
    <w:rsid w:val="001743C3"/>
    <w:rsid w:val="00336740"/>
    <w:rsid w:val="003F05A6"/>
    <w:rsid w:val="00452B4A"/>
    <w:rsid w:val="004646AB"/>
    <w:rsid w:val="004D3643"/>
    <w:rsid w:val="004D3D61"/>
    <w:rsid w:val="004D6F99"/>
    <w:rsid w:val="0052264D"/>
    <w:rsid w:val="00560899"/>
    <w:rsid w:val="00585D69"/>
    <w:rsid w:val="005E101A"/>
    <w:rsid w:val="00676DDD"/>
    <w:rsid w:val="006A7758"/>
    <w:rsid w:val="007150D7"/>
    <w:rsid w:val="007A1888"/>
    <w:rsid w:val="00806220"/>
    <w:rsid w:val="008268E3"/>
    <w:rsid w:val="00846587"/>
    <w:rsid w:val="0087323D"/>
    <w:rsid w:val="00881B2A"/>
    <w:rsid w:val="008A170A"/>
    <w:rsid w:val="008E6F28"/>
    <w:rsid w:val="0094624E"/>
    <w:rsid w:val="009548E3"/>
    <w:rsid w:val="00965AF5"/>
    <w:rsid w:val="00A543DE"/>
    <w:rsid w:val="00AE3270"/>
    <w:rsid w:val="00AE6A90"/>
    <w:rsid w:val="00BC55C5"/>
    <w:rsid w:val="00C43C36"/>
    <w:rsid w:val="00D45FFA"/>
    <w:rsid w:val="00E81F1A"/>
    <w:rsid w:val="00FE1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C5"/>
    <w:rPr>
      <w:rFonts w:ascii="VNI-Times" w:eastAsia="Times New Roman" w:hAnsi="VNI-Times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C55C5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C55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C55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C5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</Pages>
  <Words>489</Words>
  <Characters>2791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: THPT NGUYỄN THÁI BÌNH                                                                        MÃ ĐỀ: L101</dc:title>
  <dc:subject/>
  <dc:creator>Office</dc:creator>
  <cp:keywords/>
  <dc:description/>
  <cp:lastModifiedBy>Dang Dinh Quy</cp:lastModifiedBy>
  <cp:revision>6</cp:revision>
  <cp:lastPrinted>2013-12-04T01:30:00Z</cp:lastPrinted>
  <dcterms:created xsi:type="dcterms:W3CDTF">2013-12-01T14:25:00Z</dcterms:created>
  <dcterms:modified xsi:type="dcterms:W3CDTF">2013-12-04T01:45:00Z</dcterms:modified>
</cp:coreProperties>
</file>