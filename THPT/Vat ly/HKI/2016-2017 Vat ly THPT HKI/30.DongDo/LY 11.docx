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95F" w:rsidRPr="00AB35CB" w:rsidRDefault="00D3095F" w:rsidP="00AB35CB">
      <w:pPr>
        <w:tabs>
          <w:tab w:val="left" w:pos="634"/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    </w:t>
      </w:r>
      <w:r w:rsidRPr="00907628">
        <w:rPr>
          <w:rFonts w:ascii="Times New Roman" w:hAnsi="Times New Roman"/>
          <w:b/>
          <w:bCs/>
        </w:rPr>
        <w:t xml:space="preserve">  Tr</w:t>
      </w:r>
      <w:r>
        <w:rPr>
          <w:rFonts w:ascii="Times New Roman" w:hAnsi="Times New Roman"/>
          <w:b/>
          <w:bCs/>
          <w:lang w:val="vi-VN"/>
        </w:rPr>
        <w:t>ường</w:t>
      </w:r>
      <w:r>
        <w:rPr>
          <w:rFonts w:ascii="Times New Roman" w:hAnsi="Times New Roman"/>
          <w:b/>
          <w:bCs/>
        </w:rPr>
        <w:t xml:space="preserve"> THPT  ĐÔNG </w:t>
      </w:r>
      <w:r w:rsidRPr="00AB35CB">
        <w:rPr>
          <w:rFonts w:ascii="Times New Roman" w:hAnsi="Times New Roman"/>
          <w:b/>
          <w:bCs/>
          <w:sz w:val="24"/>
          <w:szCs w:val="24"/>
        </w:rPr>
        <w:t>ĐÔ           ĐỀ  KIỂM  TRA  HỌC  KỲ  I ( 2016- 2017 ).</w:t>
      </w:r>
    </w:p>
    <w:p w:rsidR="00D3095F" w:rsidRPr="00AB35CB" w:rsidRDefault="00D3095F" w:rsidP="00AB35CB">
      <w:pPr>
        <w:tabs>
          <w:tab w:val="left" w:pos="634"/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/>
        <w:rPr>
          <w:rFonts w:ascii="Times New Roman" w:hAnsi="Times New Roman"/>
          <w:bCs/>
          <w:sz w:val="24"/>
          <w:szCs w:val="24"/>
        </w:rPr>
      </w:pPr>
      <w:r w:rsidRPr="00AB35CB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</w:t>
      </w:r>
      <w:r w:rsidRPr="00AB35CB">
        <w:rPr>
          <w:rFonts w:ascii="Times New Roman" w:hAnsi="Times New Roman"/>
          <w:bCs/>
          <w:sz w:val="24"/>
          <w:szCs w:val="24"/>
        </w:rPr>
        <w:t xml:space="preserve">                                 </w:t>
      </w:r>
      <w:r w:rsidRPr="00AB35CB">
        <w:rPr>
          <w:rFonts w:ascii="Times New Roman" w:hAnsi="Times New Roman"/>
          <w:b/>
          <w:bCs/>
          <w:sz w:val="24"/>
          <w:szCs w:val="24"/>
        </w:rPr>
        <w:t>MÔN : VẬT  LÝ –  KHỐI :  11</w:t>
      </w:r>
    </w:p>
    <w:p w:rsidR="00D3095F" w:rsidRDefault="00D3095F" w:rsidP="00AB35CB">
      <w:pPr>
        <w:tabs>
          <w:tab w:val="left" w:pos="634"/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  <w:r w:rsidRPr="00907628">
        <w:rPr>
          <w:rFonts w:ascii="Times New Roman" w:hAnsi="Times New Roman"/>
          <w:bCs/>
        </w:rPr>
        <w:t xml:space="preserve">                                           </w:t>
      </w:r>
      <w:r>
        <w:rPr>
          <w:rFonts w:ascii="Times New Roman" w:hAnsi="Times New Roman"/>
          <w:bCs/>
        </w:rPr>
        <w:t xml:space="preserve">                  </w:t>
      </w:r>
      <w:r w:rsidRPr="00907628">
        <w:rPr>
          <w:rFonts w:ascii="Times New Roman" w:hAnsi="Times New Roman"/>
          <w:bCs/>
        </w:rPr>
        <w:t xml:space="preserve"> Thời gian làm bài  </w:t>
      </w:r>
      <w:r>
        <w:rPr>
          <w:rFonts w:ascii="Times New Roman" w:hAnsi="Times New Roman"/>
          <w:bCs/>
        </w:rPr>
        <w:t xml:space="preserve">: </w:t>
      </w:r>
      <w:r w:rsidRPr="00907628">
        <w:rPr>
          <w:rFonts w:ascii="Times New Roman" w:hAnsi="Times New Roman"/>
          <w:bCs/>
        </w:rPr>
        <w:t xml:space="preserve">45 phút </w:t>
      </w:r>
      <w:r>
        <w:rPr>
          <w:rFonts w:ascii="Times New Roman" w:hAnsi="Times New Roman"/>
          <w:bCs/>
        </w:rPr>
        <w:t>( Không kể thời gian phát đề )</w:t>
      </w:r>
      <w:r w:rsidRPr="00907628">
        <w:rPr>
          <w:rFonts w:ascii="Times New Roman" w:hAnsi="Times New Roman"/>
          <w:bCs/>
        </w:rPr>
        <w:t xml:space="preserve">. </w:t>
      </w:r>
    </w:p>
    <w:p w:rsidR="00D3095F" w:rsidRPr="00907628" w:rsidRDefault="00D3095F" w:rsidP="00D0447B">
      <w:pPr>
        <w:tabs>
          <w:tab w:val="left" w:pos="634"/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/>
        <w:rPr>
          <w:rFonts w:ascii="Times New Roman" w:eastAsia="Arial Unicode MS" w:hAnsi="Times New Roman"/>
        </w:rPr>
      </w:pPr>
      <w:r w:rsidRPr="00AB35CB">
        <w:rPr>
          <w:rFonts w:ascii="Times New Roman" w:eastAsia="Arial Unicode MS" w:hAnsi="Times New Roman"/>
          <w:b/>
          <w:sz w:val="24"/>
          <w:szCs w:val="24"/>
        </w:rPr>
        <w:t xml:space="preserve">I .  </w:t>
      </w:r>
      <w:r w:rsidRPr="00AB35CB">
        <w:rPr>
          <w:rFonts w:ascii="Times New Roman" w:eastAsia="Arial Unicode MS" w:hAnsi="Times New Roman"/>
          <w:b/>
          <w:sz w:val="24"/>
          <w:szCs w:val="24"/>
          <w:u w:val="single"/>
        </w:rPr>
        <w:t>LÝ  THUYẾT</w:t>
      </w:r>
      <w:r w:rsidRPr="00FF797B">
        <w:rPr>
          <w:rFonts w:ascii="Times New Roman" w:eastAsia="Arial Unicode MS" w:hAnsi="Times New Roman"/>
          <w:b/>
          <w:sz w:val="32"/>
          <w:szCs w:val="32"/>
        </w:rPr>
        <w:t xml:space="preserve"> :</w:t>
      </w:r>
      <w:r w:rsidRPr="00907628">
        <w:rPr>
          <w:rFonts w:ascii="Times New Roman" w:eastAsia="Arial Unicode MS" w:hAnsi="Times New Roman"/>
          <w:b/>
        </w:rPr>
        <w:t xml:space="preserve"> </w:t>
      </w:r>
      <w:r w:rsidRPr="00907628">
        <w:rPr>
          <w:rFonts w:ascii="Times New Roman" w:eastAsia="Arial Unicode MS" w:hAnsi="Times New Roman"/>
        </w:rPr>
        <w:t xml:space="preserve">( 5 đ </w:t>
      </w:r>
      <w:r>
        <w:rPr>
          <w:rFonts w:ascii="Times New Roman" w:eastAsia="Arial Unicode MS" w:hAnsi="Times New Roman"/>
        </w:rPr>
        <w:t>)</w:t>
      </w:r>
    </w:p>
    <w:p w:rsidR="00D3095F" w:rsidRPr="00907628" w:rsidRDefault="00D3095F" w:rsidP="00D0447B">
      <w:pPr>
        <w:tabs>
          <w:tab w:val="left" w:pos="634"/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/>
        <w:rPr>
          <w:rFonts w:ascii="Times New Roman" w:eastAsia="Arial Unicode MS" w:hAnsi="Times New Roman"/>
        </w:rPr>
      </w:pPr>
      <w:r w:rsidRPr="00907628">
        <w:rPr>
          <w:rFonts w:ascii="Times New Roman" w:eastAsia="Arial Unicode MS" w:hAnsi="Times New Roman"/>
        </w:rPr>
        <w:t xml:space="preserve">        </w:t>
      </w:r>
      <w:r w:rsidRPr="00AB35CB">
        <w:rPr>
          <w:rFonts w:ascii="Times New Roman" w:eastAsia="Arial Unicode MS" w:hAnsi="Times New Roman"/>
          <w:b/>
        </w:rPr>
        <w:t>CÂU 1</w:t>
      </w:r>
      <w:r w:rsidRPr="00D41C39">
        <w:rPr>
          <w:rFonts w:ascii="Times New Roman" w:eastAsia="Arial Unicode MS" w:hAnsi="Times New Roman"/>
          <w:b/>
          <w:sz w:val="24"/>
          <w:szCs w:val="24"/>
        </w:rPr>
        <w:t xml:space="preserve"> :</w:t>
      </w:r>
      <w:r w:rsidRPr="00907628">
        <w:rPr>
          <w:rFonts w:ascii="Times New Roman" w:eastAsia="Arial Unicode MS" w:hAnsi="Times New Roman"/>
          <w:b/>
        </w:rPr>
        <w:t xml:space="preserve">  </w:t>
      </w:r>
      <w:r>
        <w:rPr>
          <w:rFonts w:ascii="Times New Roman" w:eastAsia="Arial Unicode MS" w:hAnsi="Times New Roman"/>
          <w:sz w:val="24"/>
          <w:szCs w:val="24"/>
        </w:rPr>
        <w:t>Thế nào là hiện tượng dương cực tan và cho biết điều kiện để xảy ra hiện tượng này ?</w:t>
      </w:r>
      <w:r w:rsidRPr="000A70CD">
        <w:rPr>
          <w:rFonts w:ascii="Times New Roman" w:eastAsia="Arial Unicode MS" w:hAnsi="Times New Roman"/>
          <w:sz w:val="24"/>
          <w:szCs w:val="24"/>
        </w:rPr>
        <w:t xml:space="preserve"> </w:t>
      </w:r>
      <w:r>
        <w:rPr>
          <w:rFonts w:ascii="Times New Roman" w:eastAsia="Arial Unicode MS" w:hAnsi="Times New Roman"/>
          <w:sz w:val="24"/>
          <w:szCs w:val="24"/>
        </w:rPr>
        <w:t xml:space="preserve"> (1,5đ</w:t>
      </w:r>
      <w:r w:rsidRPr="00D41C39">
        <w:rPr>
          <w:rFonts w:ascii="Times New Roman" w:eastAsia="Arial Unicode MS" w:hAnsi="Times New Roman"/>
          <w:sz w:val="24"/>
          <w:szCs w:val="24"/>
        </w:rPr>
        <w:t xml:space="preserve">)  </w:t>
      </w:r>
      <w:r>
        <w:rPr>
          <w:rFonts w:ascii="Times New Roman" w:eastAsia="Arial Unicode MS" w:hAnsi="Times New Roman"/>
          <w:sz w:val="24"/>
          <w:szCs w:val="24"/>
        </w:rPr>
        <w:t xml:space="preserve">                    </w:t>
      </w:r>
      <w:r w:rsidRPr="00D41C39">
        <w:rPr>
          <w:rFonts w:ascii="Times New Roman" w:eastAsia="Arial Unicode MS" w:hAnsi="Times New Roman"/>
          <w:sz w:val="24"/>
          <w:szCs w:val="24"/>
        </w:rPr>
        <w:t xml:space="preserve">                                                                                                                                        </w:t>
      </w:r>
    </w:p>
    <w:p w:rsidR="00D3095F" w:rsidRPr="000A70CD" w:rsidRDefault="00D3095F" w:rsidP="00D0447B">
      <w:pPr>
        <w:tabs>
          <w:tab w:val="left" w:pos="634"/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/>
        <w:rPr>
          <w:rFonts w:ascii="Times New Roman" w:eastAsia="Arial Unicode MS" w:hAnsi="Times New Roman"/>
          <w:sz w:val="24"/>
          <w:szCs w:val="24"/>
        </w:rPr>
      </w:pPr>
      <w:r w:rsidRPr="00907628">
        <w:rPr>
          <w:rFonts w:ascii="Times New Roman" w:hAnsi="Times New Roman"/>
          <w:bCs/>
        </w:rPr>
        <w:t xml:space="preserve">        </w:t>
      </w:r>
      <w:r w:rsidRPr="00AB35CB">
        <w:rPr>
          <w:rFonts w:ascii="Times New Roman" w:eastAsia="Arial Unicode MS" w:hAnsi="Times New Roman"/>
          <w:b/>
        </w:rPr>
        <w:t>CÂU 2</w:t>
      </w:r>
      <w:r w:rsidRPr="00D41C39">
        <w:rPr>
          <w:rFonts w:ascii="Times New Roman" w:eastAsia="Arial Unicode MS" w:hAnsi="Times New Roman"/>
          <w:b/>
          <w:sz w:val="24"/>
          <w:szCs w:val="24"/>
        </w:rPr>
        <w:t xml:space="preserve"> :</w:t>
      </w:r>
      <w:r w:rsidRPr="00907628">
        <w:rPr>
          <w:rFonts w:ascii="Times New Roman" w:eastAsia="Arial Unicode MS" w:hAnsi="Times New Roman"/>
        </w:rPr>
        <w:t xml:space="preserve">   </w:t>
      </w:r>
      <w:r>
        <w:rPr>
          <w:rFonts w:ascii="Times New Roman" w:eastAsia="Arial Unicode MS" w:hAnsi="Times New Roman"/>
          <w:sz w:val="24"/>
          <w:szCs w:val="24"/>
        </w:rPr>
        <w:t>Hãy định nghĩa từ trường và thế nào là đường sức từ .</w:t>
      </w:r>
      <w:r w:rsidRPr="00D41C39">
        <w:rPr>
          <w:rFonts w:ascii="Times New Roman" w:eastAsia="Arial Unicode MS" w:hAnsi="Times New Roman"/>
          <w:sz w:val="24"/>
          <w:szCs w:val="24"/>
        </w:rPr>
        <w:t xml:space="preserve">         </w:t>
      </w:r>
      <w:r>
        <w:rPr>
          <w:rFonts w:ascii="Times New Roman" w:eastAsia="Arial Unicode MS" w:hAnsi="Times New Roman"/>
          <w:sz w:val="24"/>
          <w:szCs w:val="24"/>
        </w:rPr>
        <w:t xml:space="preserve">                                          ( 2</w:t>
      </w:r>
      <w:r w:rsidRPr="00D41C39">
        <w:rPr>
          <w:rFonts w:ascii="Times New Roman" w:eastAsia="Arial Unicode MS" w:hAnsi="Times New Roman"/>
          <w:sz w:val="24"/>
          <w:szCs w:val="24"/>
        </w:rPr>
        <w:t xml:space="preserve"> đ )                                                               </w:t>
      </w:r>
    </w:p>
    <w:p w:rsidR="00D3095F" w:rsidRPr="00D41C39" w:rsidRDefault="00D3095F" w:rsidP="00D0447B">
      <w:pPr>
        <w:tabs>
          <w:tab w:val="left" w:pos="634"/>
          <w:tab w:val="left" w:pos="2952"/>
          <w:tab w:val="left" w:pos="5328"/>
          <w:tab w:val="right" w:pos="7545"/>
        </w:tabs>
        <w:autoSpaceDE w:val="0"/>
        <w:autoSpaceDN w:val="0"/>
        <w:adjustRightInd w:val="0"/>
        <w:spacing w:after="0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b/>
        </w:rPr>
        <w:t xml:space="preserve">        </w:t>
      </w:r>
      <w:r w:rsidRPr="00AB35CB">
        <w:rPr>
          <w:rFonts w:ascii="Times New Roman" w:eastAsia="Arial Unicode MS" w:hAnsi="Times New Roman"/>
          <w:b/>
        </w:rPr>
        <w:t>CÂU 3</w:t>
      </w:r>
      <w:r w:rsidRPr="00D41C39">
        <w:rPr>
          <w:rFonts w:ascii="Times New Roman" w:eastAsia="Arial Unicode MS" w:hAnsi="Times New Roman"/>
          <w:sz w:val="24"/>
          <w:szCs w:val="24"/>
        </w:rPr>
        <w:t xml:space="preserve"> :</w:t>
      </w:r>
      <w:r>
        <w:rPr>
          <w:rFonts w:ascii="Times New Roman" w:eastAsia="Arial Unicode MS" w:hAnsi="Times New Roman"/>
          <w:sz w:val="24"/>
          <w:szCs w:val="24"/>
        </w:rPr>
        <w:t xml:space="preserve">  Nêu nguyên nhân gây ra điện trở trong kim loại </w:t>
      </w:r>
      <w:r w:rsidRPr="00D41C39">
        <w:rPr>
          <w:rFonts w:ascii="Times New Roman" w:eastAsia="Arial Unicode MS" w:hAnsi="Times New Roman"/>
          <w:sz w:val="24"/>
          <w:szCs w:val="24"/>
        </w:rPr>
        <w:t xml:space="preserve">.  </w:t>
      </w:r>
      <w:r>
        <w:rPr>
          <w:rFonts w:ascii="Times New Roman" w:eastAsia="Arial Unicode MS" w:hAnsi="Times New Roman"/>
          <w:sz w:val="24"/>
          <w:szCs w:val="24"/>
        </w:rPr>
        <w:t xml:space="preserve">                                                          ( 1,5</w:t>
      </w:r>
      <w:r w:rsidRPr="00D41C39">
        <w:rPr>
          <w:rFonts w:ascii="Times New Roman" w:eastAsia="Arial Unicode MS" w:hAnsi="Times New Roman"/>
          <w:sz w:val="24"/>
          <w:szCs w:val="24"/>
        </w:rPr>
        <w:t xml:space="preserve"> đ )</w:t>
      </w:r>
    </w:p>
    <w:p w:rsidR="00D3095F" w:rsidRDefault="00D3095F" w:rsidP="00AB35CB">
      <w:pPr>
        <w:tabs>
          <w:tab w:val="left" w:pos="634"/>
          <w:tab w:val="left" w:pos="2952"/>
          <w:tab w:val="left" w:pos="5328"/>
          <w:tab w:val="right" w:pos="7545"/>
        </w:tabs>
        <w:autoSpaceDE w:val="0"/>
        <w:autoSpaceDN w:val="0"/>
        <w:adjustRightInd w:val="0"/>
        <w:spacing w:after="0"/>
        <w:rPr>
          <w:rFonts w:ascii="Times New Roman" w:eastAsia="Arial Unicode MS" w:hAnsi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margin-left:417.75pt;margin-top:10.4pt;width:133.5pt;height:127.5pt;z-index:251658240;visibility:visible">
            <v:imagedata r:id="rId6" o:title=""/>
            <w10:wrap type="square"/>
          </v:shape>
        </w:pict>
      </w:r>
      <w:r w:rsidRPr="00FF797B">
        <w:rPr>
          <w:rFonts w:ascii="Times New Roman" w:hAnsi="Times New Roman"/>
          <w:b/>
          <w:sz w:val="32"/>
          <w:szCs w:val="32"/>
        </w:rPr>
        <w:t xml:space="preserve">II . </w:t>
      </w:r>
      <w:r w:rsidRPr="00AB35CB">
        <w:rPr>
          <w:rFonts w:ascii="Times New Roman" w:hAnsi="Times New Roman"/>
          <w:b/>
          <w:sz w:val="24"/>
          <w:szCs w:val="24"/>
          <w:u w:val="single"/>
        </w:rPr>
        <w:t>BÀI  TOÁN</w:t>
      </w:r>
      <w:r w:rsidRPr="00FF797B">
        <w:rPr>
          <w:rFonts w:ascii="Times New Roman" w:hAnsi="Times New Roman"/>
          <w:b/>
          <w:sz w:val="32"/>
          <w:szCs w:val="32"/>
        </w:rPr>
        <w:t xml:space="preserve"> :</w:t>
      </w:r>
      <w:r w:rsidRPr="00907628">
        <w:rPr>
          <w:rFonts w:ascii="Times New Roman" w:hAnsi="Times New Roman"/>
          <w:b/>
        </w:rPr>
        <w:t xml:space="preserve"> </w:t>
      </w:r>
      <w:r w:rsidRPr="00907628">
        <w:rPr>
          <w:rFonts w:ascii="Times New Roman" w:hAnsi="Times New Roman"/>
        </w:rPr>
        <w:t xml:space="preserve"> ( 5 đ )</w:t>
      </w:r>
      <w:r w:rsidRPr="00907628">
        <w:rPr>
          <w:rFonts w:ascii="Times New Roman" w:eastAsia="Arial Unicode MS" w:hAnsi="Times New Roman"/>
        </w:rPr>
        <w:t xml:space="preserve">      </w:t>
      </w:r>
      <w:r>
        <w:rPr>
          <w:rFonts w:ascii="Times New Roman" w:eastAsia="Arial Unicode MS" w:hAnsi="Times New Roman"/>
        </w:rPr>
        <w:t xml:space="preserve">            </w:t>
      </w:r>
      <w:r w:rsidRPr="00907628">
        <w:rPr>
          <w:rFonts w:ascii="Times New Roman" w:eastAsia="Arial Unicode MS" w:hAnsi="Times New Roman"/>
        </w:rPr>
        <w:t xml:space="preserve"> </w:t>
      </w:r>
    </w:p>
    <w:p w:rsidR="00D3095F" w:rsidRDefault="00D3095F" w:rsidP="00D0447B">
      <w:pPr>
        <w:tabs>
          <w:tab w:val="left" w:pos="634"/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                  Cho mạch điện như hình vẽ :</w:t>
      </w:r>
      <w:r w:rsidRPr="00907628"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</w:rPr>
        <w:t xml:space="preserve">     </w:t>
      </w:r>
      <w:r w:rsidRPr="00A56C56">
        <w:rPr>
          <w:rFonts w:ascii="Times New Roman" w:eastAsia="Arial Unicode MS" w:hAnsi="Times New Roman"/>
        </w:rPr>
        <w:t>E</w:t>
      </w:r>
      <w:r w:rsidRPr="00A56C56">
        <w:rPr>
          <w:rFonts w:ascii="Times New Roman" w:eastAsia="Arial Unicode MS" w:hAnsi="Times New Roman"/>
          <w:vertAlign w:val="subscript"/>
        </w:rPr>
        <w:t xml:space="preserve">0 </w:t>
      </w:r>
      <w:r w:rsidRPr="00A56C56">
        <w:rPr>
          <w:rFonts w:ascii="Times New Roman" w:eastAsia="Arial Unicode MS" w:hAnsi="Times New Roman"/>
        </w:rPr>
        <w:t xml:space="preserve"> =  </w:t>
      </w:r>
      <w:r>
        <w:rPr>
          <w:rFonts w:ascii="Times New Roman" w:eastAsia="Arial Unicode MS" w:hAnsi="Times New Roman"/>
        </w:rPr>
        <w:t xml:space="preserve">13,5  V   </w:t>
      </w:r>
      <w:r w:rsidRPr="00A56C56">
        <w:rPr>
          <w:rFonts w:ascii="Times New Roman" w:eastAsia="Arial Unicode MS" w:hAnsi="Times New Roman"/>
        </w:rPr>
        <w:t>;  r</w:t>
      </w:r>
      <w:r w:rsidRPr="00A56C56">
        <w:rPr>
          <w:rFonts w:ascii="Times New Roman" w:eastAsia="Arial Unicode MS" w:hAnsi="Times New Roman"/>
          <w:vertAlign w:val="subscript"/>
        </w:rPr>
        <w:t>0</w:t>
      </w:r>
      <w:r w:rsidRPr="00A56C56">
        <w:rPr>
          <w:rFonts w:ascii="Times New Roman" w:eastAsia="Arial Unicode MS" w:hAnsi="Times New Roman"/>
        </w:rPr>
        <w:t xml:space="preserve">  =  </w:t>
      </w:r>
      <w:r>
        <w:rPr>
          <w:rFonts w:ascii="Times New Roman" w:eastAsia="Arial Unicode MS" w:hAnsi="Times New Roman"/>
        </w:rPr>
        <w:t xml:space="preserve">2 Ω  </w:t>
      </w:r>
      <w:r w:rsidRPr="00A56C56"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</w:rPr>
        <w:t>;  R</w:t>
      </w:r>
      <w:r>
        <w:rPr>
          <w:rFonts w:ascii="Times New Roman" w:eastAsia="Arial Unicode MS" w:hAnsi="Times New Roman"/>
          <w:vertAlign w:val="subscript"/>
        </w:rPr>
        <w:t>1</w:t>
      </w:r>
      <w:r>
        <w:rPr>
          <w:rFonts w:ascii="Times New Roman" w:eastAsia="Arial Unicode MS" w:hAnsi="Times New Roman"/>
        </w:rPr>
        <w:t xml:space="preserve"> =  2 Ω</w:t>
      </w:r>
      <w:r w:rsidRPr="00A56C56"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</w:rPr>
        <w:t xml:space="preserve">;   </w:t>
      </w:r>
    </w:p>
    <w:p w:rsidR="00D3095F" w:rsidRDefault="00D3095F" w:rsidP="00D0447B">
      <w:pPr>
        <w:tabs>
          <w:tab w:val="left" w:pos="634"/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                         Đ</w:t>
      </w:r>
      <w:r>
        <w:rPr>
          <w:rFonts w:ascii="Times New Roman" w:eastAsia="Arial Unicode MS" w:hAnsi="Times New Roman"/>
          <w:vertAlign w:val="subscript"/>
        </w:rPr>
        <w:t>2</w:t>
      </w:r>
      <w:r>
        <w:rPr>
          <w:rFonts w:ascii="Times New Roman" w:eastAsia="Arial Unicode MS" w:hAnsi="Times New Roman"/>
        </w:rPr>
        <w:t>(4 V  -  4 W )</w:t>
      </w:r>
      <w:r w:rsidRPr="00A56C56">
        <w:rPr>
          <w:rFonts w:ascii="Times New Roman" w:eastAsia="Arial Unicode MS" w:hAnsi="Times New Roman"/>
        </w:rPr>
        <w:t xml:space="preserve">  </w:t>
      </w:r>
      <w:r>
        <w:rPr>
          <w:rFonts w:ascii="Times New Roman" w:eastAsia="Arial Unicode MS" w:hAnsi="Times New Roman"/>
        </w:rPr>
        <w:t>;  Đ</w:t>
      </w:r>
      <w:r w:rsidRPr="00A56C56">
        <w:rPr>
          <w:rFonts w:ascii="Times New Roman" w:eastAsia="Arial Unicode MS" w:hAnsi="Times New Roman"/>
          <w:b/>
          <w:vertAlign w:val="subscript"/>
        </w:rPr>
        <w:t>3</w:t>
      </w:r>
      <w:r>
        <w:rPr>
          <w:rFonts w:ascii="Times New Roman" w:eastAsia="Arial Unicode MS" w:hAnsi="Times New Roman"/>
          <w:vertAlign w:val="subscript"/>
        </w:rPr>
        <w:t xml:space="preserve"> </w:t>
      </w:r>
      <w:r>
        <w:rPr>
          <w:rFonts w:ascii="Times New Roman" w:eastAsia="Arial Unicode MS" w:hAnsi="Times New Roman"/>
        </w:rPr>
        <w:t>( 3 V – 3W )</w:t>
      </w:r>
      <w:r w:rsidRPr="00A56C56"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</w:rPr>
        <w:t>; R</w:t>
      </w:r>
      <w:r w:rsidRPr="00A56C56">
        <w:rPr>
          <w:rFonts w:ascii="Times New Roman" w:eastAsia="Arial Unicode MS" w:hAnsi="Times New Roman"/>
          <w:b/>
          <w:sz w:val="24"/>
          <w:szCs w:val="24"/>
          <w:vertAlign w:val="subscript"/>
        </w:rPr>
        <w:t>4</w:t>
      </w:r>
      <w:r>
        <w:rPr>
          <w:rFonts w:ascii="Times New Roman" w:eastAsia="Arial Unicode MS" w:hAnsi="Times New Roman"/>
        </w:rPr>
        <w:t xml:space="preserve"> : điện trở của bình điện phân đựng</w:t>
      </w:r>
    </w:p>
    <w:p w:rsidR="00D3095F" w:rsidRPr="00E023A1" w:rsidRDefault="00D3095F" w:rsidP="00D0447B">
      <w:pPr>
        <w:tabs>
          <w:tab w:val="left" w:pos="634"/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                        dung dịch CuSO</w:t>
      </w:r>
      <w:r w:rsidRPr="00A56C56">
        <w:rPr>
          <w:rFonts w:ascii="Times New Roman" w:eastAsia="Arial Unicode MS" w:hAnsi="Times New Roman"/>
          <w:sz w:val="24"/>
          <w:szCs w:val="24"/>
          <w:vertAlign w:val="subscript"/>
        </w:rPr>
        <w:t>4</w:t>
      </w:r>
      <w:r>
        <w:rPr>
          <w:rFonts w:ascii="Times New Roman" w:eastAsia="Arial Unicode MS" w:hAnsi="Times New Roman"/>
        </w:rPr>
        <w:t xml:space="preserve"> , có dương cực bằng Đồng</w:t>
      </w:r>
      <w:r w:rsidRPr="00A56C56"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</w:rPr>
        <w:t>. A</w:t>
      </w:r>
      <w:r w:rsidRPr="00E023A1">
        <w:rPr>
          <w:rFonts w:ascii="Times New Roman" w:eastAsia="Arial Unicode MS" w:hAnsi="Times New Roman"/>
          <w:sz w:val="24"/>
          <w:szCs w:val="24"/>
          <w:vertAlign w:val="subscript"/>
        </w:rPr>
        <w:t>Cu</w:t>
      </w:r>
      <w:r>
        <w:rPr>
          <w:rFonts w:ascii="Times New Roman" w:eastAsia="Arial Unicode MS" w:hAnsi="Times New Roman"/>
        </w:rPr>
        <w:t xml:space="preserve"> = 64  ; n = 2 .</w:t>
      </w:r>
    </w:p>
    <w:p w:rsidR="00D3095F" w:rsidRDefault="00D3095F" w:rsidP="00D0447B">
      <w:pPr>
        <w:tabs>
          <w:tab w:val="left" w:pos="634"/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                Biết đèn Đ</w:t>
      </w:r>
      <w:r w:rsidRPr="00A56C56">
        <w:rPr>
          <w:rFonts w:ascii="Times New Roman" w:eastAsia="Arial Unicode MS" w:hAnsi="Times New Roman"/>
          <w:b/>
          <w:sz w:val="24"/>
          <w:szCs w:val="24"/>
          <w:vertAlign w:val="subscript"/>
        </w:rPr>
        <w:t>3</w:t>
      </w:r>
      <w:r w:rsidRPr="00A56C56">
        <w:rPr>
          <w:rFonts w:ascii="Times New Roman" w:eastAsia="Arial Unicode MS" w:hAnsi="Times New Roman"/>
        </w:rPr>
        <w:t xml:space="preserve"> </w:t>
      </w:r>
      <w:r>
        <w:rPr>
          <w:rFonts w:ascii="Times New Roman" w:eastAsia="Arial Unicode MS" w:hAnsi="Times New Roman"/>
        </w:rPr>
        <w:t xml:space="preserve">sáng bình thường  và khối lượng của Đồng bám vào âm cực ( ca tốt ) </w:t>
      </w:r>
    </w:p>
    <w:p w:rsidR="00D3095F" w:rsidRPr="00A56C56" w:rsidRDefault="00D3095F" w:rsidP="00D0447B">
      <w:pPr>
        <w:tabs>
          <w:tab w:val="left" w:pos="634"/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                trong khoảng thời gian  16 phút 5 giây là :  0,48 g</w:t>
      </w:r>
      <w:r w:rsidRPr="00A56C56">
        <w:rPr>
          <w:rFonts w:ascii="Times New Roman" w:eastAsia="Arial Unicode MS" w:hAnsi="Times New Roman"/>
        </w:rPr>
        <w:t xml:space="preserve">                                                             </w:t>
      </w:r>
    </w:p>
    <w:p w:rsidR="00D3095F" w:rsidRDefault="00D3095F" w:rsidP="00D0447B">
      <w:pPr>
        <w:tabs>
          <w:tab w:val="left" w:pos="634"/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/>
        <w:rPr>
          <w:rFonts w:ascii="Times New Roman" w:eastAsia="Arial Unicode MS" w:hAnsi="Times New Roman"/>
        </w:rPr>
      </w:pPr>
      <w:r w:rsidRPr="00907628">
        <w:rPr>
          <w:rFonts w:ascii="Times New Roman" w:eastAsia="Arial Unicode MS" w:hAnsi="Times New Roman"/>
        </w:rPr>
        <w:t xml:space="preserve">          </w:t>
      </w:r>
      <w:r>
        <w:rPr>
          <w:rFonts w:ascii="Times New Roman" w:eastAsia="Arial Unicode MS" w:hAnsi="Times New Roman"/>
        </w:rPr>
        <w:t xml:space="preserve">             A/ Tính E</w:t>
      </w:r>
      <w:r w:rsidRPr="00A464BF">
        <w:rPr>
          <w:rFonts w:ascii="Times New Roman" w:eastAsia="Arial Unicode MS" w:hAnsi="Times New Roman"/>
          <w:b/>
          <w:sz w:val="24"/>
          <w:szCs w:val="24"/>
          <w:vertAlign w:val="subscript"/>
        </w:rPr>
        <w:t>bộ</w:t>
      </w:r>
      <w:r>
        <w:rPr>
          <w:rFonts w:ascii="Times New Roman" w:eastAsia="Arial Unicode MS" w:hAnsi="Times New Roman"/>
          <w:b/>
          <w:sz w:val="24"/>
          <w:szCs w:val="24"/>
        </w:rPr>
        <w:t xml:space="preserve">  ;  r</w:t>
      </w:r>
      <w:r w:rsidRPr="00A464BF">
        <w:rPr>
          <w:rFonts w:ascii="Times New Roman" w:eastAsia="Arial Unicode MS" w:hAnsi="Times New Roman"/>
          <w:b/>
          <w:vertAlign w:val="subscript"/>
        </w:rPr>
        <w:t>bộ</w:t>
      </w:r>
      <w:r>
        <w:rPr>
          <w:rFonts w:ascii="Times New Roman" w:eastAsia="Arial Unicode MS" w:hAnsi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eastAsia="Arial Unicode MS" w:hAnsi="Times New Roman"/>
          <w:b/>
          <w:sz w:val="24"/>
          <w:szCs w:val="24"/>
        </w:rPr>
        <w:t>;  R</w:t>
      </w:r>
      <w:r>
        <w:rPr>
          <w:rFonts w:ascii="Times New Roman" w:eastAsia="Arial Unicode MS" w:hAnsi="Times New Roman"/>
          <w:b/>
          <w:sz w:val="24"/>
          <w:szCs w:val="24"/>
          <w:vertAlign w:val="subscript"/>
        </w:rPr>
        <w:t xml:space="preserve">Đ2 </w:t>
      </w:r>
      <w:r>
        <w:rPr>
          <w:rFonts w:ascii="Times New Roman" w:eastAsia="Arial Unicode MS" w:hAnsi="Times New Roman"/>
        </w:rPr>
        <w:t xml:space="preserve"> ;  </w:t>
      </w:r>
      <w:r w:rsidRPr="00A464BF">
        <w:rPr>
          <w:rFonts w:ascii="Times New Roman" w:eastAsia="Arial Unicode MS" w:hAnsi="Times New Roman"/>
          <w:b/>
        </w:rPr>
        <w:t>R</w:t>
      </w:r>
      <w:r w:rsidRPr="00A464BF">
        <w:rPr>
          <w:rFonts w:ascii="Times New Roman" w:eastAsia="Arial Unicode MS" w:hAnsi="Times New Roman"/>
          <w:b/>
          <w:vertAlign w:val="subscript"/>
        </w:rPr>
        <w:t>Đ3</w:t>
      </w:r>
      <w:r w:rsidRPr="00A464BF">
        <w:rPr>
          <w:rFonts w:ascii="Times New Roman" w:eastAsia="Arial Unicode MS" w:hAnsi="Times New Roman"/>
        </w:rPr>
        <w:t xml:space="preserve"> .</w:t>
      </w:r>
      <w:r>
        <w:rPr>
          <w:rFonts w:ascii="Times New Roman" w:eastAsia="Arial Unicode MS" w:hAnsi="Times New Roman"/>
        </w:rPr>
        <w:t xml:space="preserve">                                                       ( 1 đ )</w:t>
      </w:r>
    </w:p>
    <w:p w:rsidR="00D3095F" w:rsidRDefault="00D3095F" w:rsidP="00D0447B">
      <w:pPr>
        <w:tabs>
          <w:tab w:val="left" w:pos="634"/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                       B/ Tìm cường độ dòng điện qua mỗi một điện trở .                            ( 1,5 đ )</w:t>
      </w:r>
    </w:p>
    <w:p w:rsidR="00D3095F" w:rsidRDefault="00D3095F" w:rsidP="00D0447B">
      <w:pPr>
        <w:tabs>
          <w:tab w:val="left" w:pos="634"/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                       C/ Đèn 2 sáng như thế nào và tìm điện trở của bình điện phân  R</w:t>
      </w:r>
      <w:r w:rsidRPr="0071042D">
        <w:rPr>
          <w:rFonts w:ascii="Times New Roman" w:eastAsia="Arial Unicode MS" w:hAnsi="Times New Roman"/>
          <w:b/>
          <w:sz w:val="24"/>
          <w:szCs w:val="24"/>
          <w:vertAlign w:val="subscript"/>
        </w:rPr>
        <w:t>4</w:t>
      </w:r>
      <w:r>
        <w:rPr>
          <w:rFonts w:ascii="Times New Roman" w:eastAsia="Arial Unicode MS" w:hAnsi="Times New Roman"/>
        </w:rPr>
        <w:t xml:space="preserve"> .  ( 1,5 đ )</w:t>
      </w:r>
    </w:p>
    <w:p w:rsidR="00D3095F" w:rsidRPr="00A464BF" w:rsidRDefault="00D3095F" w:rsidP="00D0447B">
      <w:pPr>
        <w:tabs>
          <w:tab w:val="left" w:pos="634"/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                       D/  Tính  U</w:t>
      </w:r>
      <w:r w:rsidRPr="00A464BF">
        <w:rPr>
          <w:rFonts w:ascii="Times New Roman" w:eastAsia="Arial Unicode MS" w:hAnsi="Times New Roman"/>
          <w:b/>
          <w:vertAlign w:val="subscript"/>
        </w:rPr>
        <w:t>MN</w:t>
      </w:r>
      <w:r>
        <w:rPr>
          <w:rFonts w:ascii="Times New Roman" w:eastAsia="Arial Unicode MS" w:hAnsi="Times New Roman"/>
          <w:b/>
        </w:rPr>
        <w:t xml:space="preserve"> .                                                                                     </w:t>
      </w:r>
      <w:r>
        <w:rPr>
          <w:rFonts w:ascii="Times New Roman" w:eastAsia="Arial Unicode MS" w:hAnsi="Times New Roman"/>
        </w:rPr>
        <w:t>( 1 đ )</w:t>
      </w:r>
    </w:p>
    <w:p w:rsidR="00D3095F" w:rsidRDefault="00D3095F" w:rsidP="00D0447B">
      <w:pPr>
        <w:tabs>
          <w:tab w:val="left" w:pos="634"/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/>
        <w:rPr>
          <w:rFonts w:ascii="Times New Roman" w:eastAsia="Arial Unicode MS" w:hAnsi="Times New Roman"/>
        </w:rPr>
      </w:pPr>
      <w:r>
        <w:rPr>
          <w:rFonts w:ascii="Times New Roman" w:eastAsia="Arial Unicode MS" w:hAnsi="Times New Roman"/>
        </w:rPr>
        <w:t xml:space="preserve">   </w:t>
      </w:r>
    </w:p>
    <w:p w:rsidR="00D3095F" w:rsidRPr="00F0527E" w:rsidRDefault="00D3095F" w:rsidP="00AB35CB">
      <w:pPr>
        <w:tabs>
          <w:tab w:val="left" w:pos="634"/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Arial Unicode MS" w:hAnsi="Times New Roman"/>
        </w:rPr>
        <w:t xml:space="preserve">              </w:t>
      </w:r>
      <w:r>
        <w:rPr>
          <w:rFonts w:ascii="Times New Roman" w:eastAsia="Arial Unicode MS" w:hAnsi="Times New Roman"/>
          <w:sz w:val="24"/>
          <w:szCs w:val="24"/>
        </w:rPr>
        <w:t xml:space="preserve">     </w:t>
      </w:r>
      <w:r>
        <w:rPr>
          <w:rFonts w:ascii="Times New Roman" w:eastAsia="Arial Unicode MS" w:hAnsi="Times New Roman"/>
          <w:b/>
          <w:sz w:val="18"/>
          <w:szCs w:val="18"/>
        </w:rPr>
        <w:t xml:space="preserve"> </w:t>
      </w:r>
      <w:r w:rsidRPr="00907628">
        <w:rPr>
          <w:rFonts w:ascii="Times New Roman" w:hAnsi="Times New Roman"/>
          <w:bCs/>
        </w:rPr>
        <w:t xml:space="preserve">                            </w:t>
      </w:r>
      <w:r w:rsidRPr="00F0527E">
        <w:rPr>
          <w:rFonts w:ascii="Times New Roman" w:hAnsi="Times New Roman"/>
          <w:b/>
          <w:sz w:val="24"/>
          <w:szCs w:val="24"/>
        </w:rPr>
        <w:t>======================   HẾT   ======================</w:t>
      </w:r>
      <w:r w:rsidRPr="00F0527E">
        <w:rPr>
          <w:rFonts w:ascii="Times New Roman" w:hAnsi="Times New Roman"/>
          <w:b/>
          <w:bCs/>
          <w:sz w:val="24"/>
          <w:szCs w:val="24"/>
        </w:rPr>
        <w:tab/>
      </w:r>
    </w:p>
    <w:p w:rsidR="00D3095F" w:rsidRDefault="00D3095F" w:rsidP="00D0447B">
      <w:pPr>
        <w:tabs>
          <w:tab w:val="left" w:pos="1410"/>
        </w:tabs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</w:p>
    <w:p w:rsidR="00D3095F" w:rsidRDefault="00D3095F" w:rsidP="00D0447B">
      <w:pPr>
        <w:tabs>
          <w:tab w:val="left" w:pos="1410"/>
        </w:tabs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</w:p>
    <w:p w:rsidR="00D3095F" w:rsidRDefault="00D3095F" w:rsidP="00D0447B">
      <w:pPr>
        <w:tabs>
          <w:tab w:val="left" w:pos="1410"/>
        </w:tabs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</w:p>
    <w:p w:rsidR="00D3095F" w:rsidRDefault="00D3095F" w:rsidP="00D0447B">
      <w:pPr>
        <w:tabs>
          <w:tab w:val="left" w:pos="1410"/>
        </w:tabs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</w:p>
    <w:p w:rsidR="00D3095F" w:rsidRDefault="00D3095F" w:rsidP="00D0447B">
      <w:pPr>
        <w:tabs>
          <w:tab w:val="left" w:pos="1410"/>
        </w:tabs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  <w:bookmarkStart w:id="0" w:name="_GoBack"/>
      <w:bookmarkEnd w:id="0"/>
    </w:p>
    <w:p w:rsidR="00D3095F" w:rsidRPr="00907628" w:rsidRDefault="00D3095F" w:rsidP="00D0447B">
      <w:pPr>
        <w:tabs>
          <w:tab w:val="left" w:pos="1410"/>
        </w:tabs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</w:p>
    <w:p w:rsidR="00D3095F" w:rsidRDefault="00D3095F" w:rsidP="00D0447B">
      <w:pPr>
        <w:tabs>
          <w:tab w:val="left" w:pos="1410"/>
        </w:tabs>
        <w:autoSpaceDE w:val="0"/>
        <w:autoSpaceDN w:val="0"/>
        <w:adjustRightInd w:val="0"/>
        <w:spacing w:after="0"/>
        <w:rPr>
          <w:bCs/>
        </w:rPr>
      </w:pPr>
    </w:p>
    <w:p w:rsidR="00D3095F" w:rsidRDefault="00D3095F" w:rsidP="00D0447B">
      <w:pPr>
        <w:tabs>
          <w:tab w:val="left" w:pos="1410"/>
        </w:tabs>
        <w:autoSpaceDE w:val="0"/>
        <w:autoSpaceDN w:val="0"/>
        <w:adjustRightInd w:val="0"/>
        <w:rPr>
          <w:bCs/>
        </w:rPr>
      </w:pPr>
    </w:p>
    <w:p w:rsidR="00D3095F" w:rsidRDefault="00D3095F">
      <w:r w:rsidRPr="003B2B16">
        <w:rPr>
          <w:rFonts w:ascii="Times New Roman" w:hAnsi="Times New Roman"/>
        </w:rPr>
        <w:t xml:space="preserve">   </w:t>
      </w:r>
    </w:p>
    <w:p w:rsidR="00D3095F" w:rsidRDefault="00D3095F"/>
    <w:p w:rsidR="00D3095F" w:rsidRDefault="00D3095F"/>
    <w:p w:rsidR="00D3095F" w:rsidRDefault="00D3095F"/>
    <w:p w:rsidR="00D3095F" w:rsidRDefault="00D3095F"/>
    <w:p w:rsidR="00D3095F" w:rsidRDefault="00D3095F"/>
    <w:p w:rsidR="00D3095F" w:rsidRDefault="00D3095F"/>
    <w:p w:rsidR="00D3095F" w:rsidRDefault="00D3095F"/>
    <w:p w:rsidR="00D3095F" w:rsidRDefault="00D3095F"/>
    <w:p w:rsidR="00D3095F" w:rsidRDefault="00D3095F"/>
    <w:p w:rsidR="00D3095F" w:rsidRDefault="00D3095F"/>
    <w:p w:rsidR="00D3095F" w:rsidRDefault="00D3095F"/>
    <w:p w:rsidR="00D3095F" w:rsidRPr="00F0527E" w:rsidRDefault="00D3095F" w:rsidP="00D41C39">
      <w:pPr>
        <w:tabs>
          <w:tab w:val="left" w:pos="1410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D3095F" w:rsidRDefault="00D3095F" w:rsidP="009D4096">
      <w:pPr>
        <w:spacing w:after="0"/>
        <w:rPr>
          <w:rFonts w:ascii="Times New Roman" w:hAnsi="Times New Roman"/>
          <w:b/>
          <w:sz w:val="28"/>
          <w:szCs w:val="28"/>
        </w:rPr>
      </w:pPr>
      <w:r w:rsidRPr="006B7142">
        <w:rPr>
          <w:rFonts w:ascii="Times New Roman" w:hAnsi="Times New Roman"/>
          <w:b/>
          <w:sz w:val="28"/>
          <w:szCs w:val="28"/>
        </w:rPr>
        <w:t xml:space="preserve">                                                          ĐÁP  ÁN</w:t>
      </w:r>
      <w:r w:rsidRPr="00D01D8A">
        <w:rPr>
          <w:rFonts w:ascii="Times New Roman" w:hAnsi="Times New Roman"/>
          <w:b/>
          <w:sz w:val="40"/>
          <w:szCs w:val="40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KT HỌC  KỲ  1 – N.H 2016 - 2017</w:t>
      </w:r>
      <w:r w:rsidRPr="00527E44">
        <w:rPr>
          <w:rFonts w:ascii="Times New Roman" w:hAnsi="Times New Roman"/>
          <w:b/>
          <w:sz w:val="28"/>
          <w:szCs w:val="28"/>
        </w:rPr>
        <w:t xml:space="preserve"> </w:t>
      </w:r>
    </w:p>
    <w:p w:rsidR="00D3095F" w:rsidRDefault="00D3095F" w:rsidP="009D4096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MÔN </w:t>
      </w:r>
      <w:r w:rsidRPr="00527E44">
        <w:rPr>
          <w:rFonts w:ascii="Times New Roman" w:hAnsi="Times New Roman"/>
          <w:b/>
          <w:sz w:val="28"/>
          <w:szCs w:val="28"/>
        </w:rPr>
        <w:t>VẬT  LÝ – LỚP 11 .</w:t>
      </w:r>
    </w:p>
    <w:p w:rsidR="00D3095F" w:rsidRPr="00907628" w:rsidRDefault="00D3095F" w:rsidP="00527E44">
      <w:pPr>
        <w:tabs>
          <w:tab w:val="left" w:pos="634"/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/>
        <w:rPr>
          <w:rFonts w:ascii="Times New Roman" w:eastAsia="Arial Unicode MS" w:hAnsi="Times New Roman"/>
        </w:rPr>
      </w:pPr>
      <w:r w:rsidRPr="000A70CD">
        <w:rPr>
          <w:rFonts w:ascii="Times New Roman" w:eastAsia="Arial Unicode MS" w:hAnsi="Times New Roman"/>
          <w:b/>
          <w:sz w:val="32"/>
          <w:szCs w:val="32"/>
        </w:rPr>
        <w:t xml:space="preserve">I .  </w:t>
      </w:r>
      <w:r w:rsidRPr="000A70CD">
        <w:rPr>
          <w:rFonts w:ascii="Times New Roman" w:eastAsia="Arial Unicode MS" w:hAnsi="Times New Roman"/>
          <w:b/>
          <w:sz w:val="32"/>
          <w:szCs w:val="32"/>
          <w:u w:val="single"/>
        </w:rPr>
        <w:t>LÝ  THUYẾT</w:t>
      </w:r>
      <w:r w:rsidRPr="000A70CD">
        <w:rPr>
          <w:rFonts w:ascii="Times New Roman" w:eastAsia="Arial Unicode MS" w:hAnsi="Times New Roman"/>
          <w:b/>
          <w:sz w:val="32"/>
          <w:szCs w:val="32"/>
        </w:rPr>
        <w:t xml:space="preserve"> :</w:t>
      </w:r>
      <w:r w:rsidRPr="00907628">
        <w:rPr>
          <w:rFonts w:ascii="Times New Roman" w:eastAsia="Arial Unicode MS" w:hAnsi="Times New Roman"/>
          <w:b/>
        </w:rPr>
        <w:t xml:space="preserve"> </w:t>
      </w:r>
      <w:r w:rsidRPr="00907628">
        <w:rPr>
          <w:rFonts w:ascii="Times New Roman" w:eastAsia="Arial Unicode MS" w:hAnsi="Times New Roman"/>
        </w:rPr>
        <w:t xml:space="preserve">( 5 đ </w:t>
      </w:r>
      <w:r>
        <w:rPr>
          <w:rFonts w:ascii="Times New Roman" w:eastAsia="Arial Unicode MS" w:hAnsi="Times New Roman"/>
        </w:rPr>
        <w:t>)</w:t>
      </w:r>
    </w:p>
    <w:p w:rsidR="00D3095F" w:rsidRPr="000A70CD" w:rsidRDefault="00D3095F" w:rsidP="00527E4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            </w:t>
      </w:r>
      <w:r w:rsidRPr="00527E44">
        <w:rPr>
          <w:rFonts w:ascii="Times New Roman" w:hAnsi="Times New Roman"/>
        </w:rPr>
        <w:t xml:space="preserve"> </w:t>
      </w:r>
      <w:r w:rsidRPr="000A70CD">
        <w:rPr>
          <w:rFonts w:ascii="Times New Roman" w:hAnsi="Times New Roman"/>
          <w:b/>
          <w:sz w:val="28"/>
          <w:szCs w:val="28"/>
        </w:rPr>
        <w:t>Câu 1</w:t>
      </w:r>
      <w:r w:rsidRPr="000A70CD">
        <w:rPr>
          <w:rFonts w:ascii="Times New Roman" w:hAnsi="Times New Roman"/>
          <w:sz w:val="28"/>
          <w:szCs w:val="28"/>
        </w:rPr>
        <w:t xml:space="preserve"> </w:t>
      </w:r>
    </w:p>
    <w:p w:rsidR="00D3095F" w:rsidRDefault="00D3095F" w:rsidP="00527E4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-  Dương cực bị mòn khi có` dòng điện đi qua và âm cực được bồi đắp thêm .           (0,5đ - 0,5đ )</w:t>
      </w:r>
    </w:p>
    <w:p w:rsidR="00D3095F" w:rsidRDefault="00D3095F" w:rsidP="00527E4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- Dương cự làm bằng chính kim loại của muối kim loại trong dung dịch                     (0,5đ )</w:t>
      </w:r>
    </w:p>
    <w:p w:rsidR="00D3095F" w:rsidRDefault="00D3095F" w:rsidP="00527E4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Pr="00FF1312">
        <w:rPr>
          <w:rFonts w:ascii="Times New Roman" w:hAnsi="Times New Roman"/>
          <w:b/>
          <w:sz w:val="28"/>
          <w:szCs w:val="28"/>
        </w:rPr>
        <w:t>Câu 2</w:t>
      </w:r>
      <w:r w:rsidRPr="00FF1312">
        <w:rPr>
          <w:rFonts w:ascii="Times New Roman" w:hAnsi="Times New Roman"/>
          <w:sz w:val="28"/>
          <w:szCs w:val="28"/>
        </w:rPr>
        <w:t xml:space="preserve"> :</w:t>
      </w:r>
      <w:r w:rsidRPr="00527E4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</w:t>
      </w:r>
    </w:p>
    <w:p w:rsidR="00D3095F" w:rsidRDefault="00D3095F" w:rsidP="00527E4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-  Môi trường vật chất bao quanh ….  .                                                                            ( 0,5 đ )</w:t>
      </w:r>
    </w:p>
    <w:p w:rsidR="00D3095F" w:rsidRDefault="00D3095F" w:rsidP="00527E4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- Tác dụng lực từ ….                                                                                                         (0,5 đ )</w:t>
      </w:r>
    </w:p>
    <w:p w:rsidR="00D3095F" w:rsidRDefault="00D3095F" w:rsidP="00527E4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-  Đường vẽ trong không gian có từ trường                                                                       (0,5 đ )</w:t>
      </w:r>
    </w:p>
    <w:p w:rsidR="00D3095F" w:rsidRPr="00527E44" w:rsidRDefault="00D3095F" w:rsidP="00527E4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-  Tiếp tuyến với nó ……                                                                                                   (0,5 đ )</w:t>
      </w:r>
    </w:p>
    <w:p w:rsidR="00D3095F" w:rsidRDefault="00D3095F" w:rsidP="006B7142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   </w:t>
      </w:r>
      <w:r w:rsidRPr="00FF1312">
        <w:rPr>
          <w:rFonts w:ascii="Times New Roman" w:hAnsi="Times New Roman"/>
          <w:b/>
          <w:sz w:val="28"/>
          <w:szCs w:val="28"/>
        </w:rPr>
        <w:t>Câu 3</w:t>
      </w:r>
      <w:r w:rsidRPr="00FF1312">
        <w:rPr>
          <w:rFonts w:ascii="Times New Roman" w:hAnsi="Times New Roman"/>
          <w:sz w:val="28"/>
          <w:szCs w:val="28"/>
        </w:rPr>
        <w:t xml:space="preserve"> :</w:t>
      </w:r>
      <w:r w:rsidRPr="00527E4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</w:t>
      </w:r>
    </w:p>
    <w:p w:rsidR="00D3095F" w:rsidRDefault="00D3095F" w:rsidP="006B714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-  Do sự va chạm của ….                                                                                                  ( 1đ )</w:t>
      </w:r>
    </w:p>
    <w:p w:rsidR="00D3095F" w:rsidRDefault="00D3095F" w:rsidP="00527E4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-  khi chúng đang chuyển động có hướng dưới sự tác dụng ….                                       ( 0,5 đ )</w:t>
      </w:r>
    </w:p>
    <w:p w:rsidR="00D3095F" w:rsidRPr="00527E44" w:rsidRDefault="00D3095F" w:rsidP="00527E44">
      <w:pPr>
        <w:rPr>
          <w:rFonts w:ascii="Times New Roman" w:hAnsi="Times New Roman"/>
        </w:rPr>
      </w:pPr>
    </w:p>
    <w:p w:rsidR="00D3095F" w:rsidRPr="00907628" w:rsidRDefault="00D3095F" w:rsidP="005137F8">
      <w:pPr>
        <w:tabs>
          <w:tab w:val="left" w:pos="634"/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noProof/>
        </w:rPr>
        <w:pict>
          <v:shape id="Picture 1" o:spid="_x0000_s1027" type="#_x0000_t75" style="position:absolute;margin-left:412.5pt;margin-top:1.35pt;width:133.5pt;height:127.5pt;z-index:251657216;visibility:visible">
            <v:imagedata r:id="rId6" o:title=""/>
            <w10:wrap type="square"/>
          </v:shape>
        </w:pict>
      </w:r>
      <w:r w:rsidRPr="00D41C39">
        <w:rPr>
          <w:rFonts w:ascii="Times New Roman" w:hAnsi="Times New Roman"/>
          <w:b/>
          <w:sz w:val="28"/>
          <w:szCs w:val="28"/>
        </w:rPr>
        <w:t>II .</w:t>
      </w:r>
      <w:r w:rsidRPr="00907628">
        <w:rPr>
          <w:rFonts w:ascii="Times New Roman" w:hAnsi="Times New Roman"/>
          <w:b/>
        </w:rPr>
        <w:t xml:space="preserve"> </w:t>
      </w:r>
      <w:r w:rsidRPr="00D41C39">
        <w:rPr>
          <w:rFonts w:ascii="Times New Roman" w:hAnsi="Times New Roman"/>
          <w:b/>
          <w:sz w:val="28"/>
          <w:szCs w:val="28"/>
          <w:u w:val="single"/>
        </w:rPr>
        <w:t>BÀI  TOÁN</w:t>
      </w:r>
      <w:r w:rsidRPr="00907628">
        <w:rPr>
          <w:rFonts w:ascii="Times New Roman" w:hAnsi="Times New Roman"/>
          <w:b/>
          <w:sz w:val="28"/>
          <w:szCs w:val="28"/>
        </w:rPr>
        <w:t xml:space="preserve"> :</w:t>
      </w:r>
      <w:r w:rsidRPr="00907628">
        <w:rPr>
          <w:rFonts w:ascii="Times New Roman" w:hAnsi="Times New Roman"/>
          <w:b/>
        </w:rPr>
        <w:t xml:space="preserve"> </w:t>
      </w:r>
      <w:r w:rsidRPr="00907628">
        <w:rPr>
          <w:rFonts w:ascii="Times New Roman" w:hAnsi="Times New Roman"/>
        </w:rPr>
        <w:t xml:space="preserve"> ( 5 đ )</w:t>
      </w:r>
      <w:r w:rsidRPr="00907628">
        <w:rPr>
          <w:rFonts w:ascii="Times New Roman" w:eastAsia="Arial Unicode MS" w:hAnsi="Times New Roman"/>
        </w:rPr>
        <w:t xml:space="preserve">     </w:t>
      </w:r>
      <w:r>
        <w:rPr>
          <w:rFonts w:ascii="Times New Roman" w:eastAsia="Arial Unicode MS" w:hAnsi="Times New Roman"/>
        </w:rPr>
        <w:t>R</w:t>
      </w:r>
      <w:r>
        <w:rPr>
          <w:rFonts w:ascii="Times New Roman" w:eastAsia="Arial Unicode MS" w:hAnsi="Times New Roman"/>
          <w:vertAlign w:val="subscript"/>
        </w:rPr>
        <w:t>123</w:t>
      </w:r>
      <w:r>
        <w:rPr>
          <w:rFonts w:ascii="Times New Roman" w:eastAsia="Arial Unicode MS" w:hAnsi="Times New Roman"/>
        </w:rPr>
        <w:t xml:space="preserve"> =  </w:t>
      </w:r>
      <w:r w:rsidRPr="00F23145">
        <w:rPr>
          <w:rFonts w:ascii="Times New Roman" w:eastAsia="Arial Unicode MS" w:hAnsi="Times New Roman"/>
        </w:rPr>
        <w:fldChar w:fldCharType="begin"/>
      </w:r>
      <w:r w:rsidRPr="00F23145">
        <w:rPr>
          <w:rFonts w:ascii="Times New Roman" w:eastAsia="Arial Unicode MS" w:hAnsi="Times New Roman"/>
        </w:rPr>
        <w:instrText xml:space="preserve"> QUOTE </w:instrText>
      </w:r>
      <w:r w:rsidRPr="00F23145">
        <w:rPr>
          <w:rFonts w:eastAsia="Arial Unicode MS"/>
        </w:rPr>
        <w:pict>
          <v:shape id="_x0000_i1025" type="#_x0000_t75" style="width:54.75pt;height:2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447B&quot;/&gt;&lt;wsp:rsid wsp:val=&quot;00001955&quot;/&gt;&lt;wsp:rsid wsp:val=&quot;000346B1&quot;/&gt;&lt;wsp:rsid wsp:val=&quot;000508C7&quot;/&gt;&lt;wsp:rsid wsp:val=&quot;0005258E&quot;/&gt;&lt;wsp:rsid wsp:val=&quot;00055A53&quot;/&gt;&lt;wsp:rsid wsp:val=&quot;00061D1B&quot;/&gt;&lt;wsp:rsid wsp:val=&quot;000938A9&quot;/&gt;&lt;wsp:rsid wsp:val=&quot;000A70CD&quot;/&gt;&lt;wsp:rsid wsp:val=&quot;000B0245&quot;/&gt;&lt;wsp:rsid wsp:val=&quot;000B34A8&quot;/&gt;&lt;wsp:rsid wsp:val=&quot;001077DF&quot;/&gt;&lt;wsp:rsid wsp:val=&quot;00116C4B&quot;/&gt;&lt;wsp:rsid wsp:val=&quot;0013576A&quot;/&gt;&lt;wsp:rsid wsp:val=&quot;00192AB8&quot;/&gt;&lt;wsp:rsid wsp:val=&quot;001E1785&quot;/&gt;&lt;wsp:rsid wsp:val=&quot;00237A9F&quot;/&gt;&lt;wsp:rsid wsp:val=&quot;00273B0B&quot;/&gt;&lt;wsp:rsid wsp:val=&quot;002E6DD4&quot;/&gt;&lt;wsp:rsid wsp:val=&quot;003465DB&quot;/&gt;&lt;wsp:rsid wsp:val=&quot;00357B7F&quot;/&gt;&lt;wsp:rsid wsp:val=&quot;003B2B16&quot;/&gt;&lt;wsp:rsid wsp:val=&quot;003C153D&quot;/&gt;&lt;wsp:rsid wsp:val=&quot;004077D2&quot;/&gt;&lt;wsp:rsid wsp:val=&quot;0045050B&quot;/&gt;&lt;wsp:rsid wsp:val=&quot;00481EF8&quot;/&gt;&lt;wsp:rsid wsp:val=&quot;00494010&quot;/&gt;&lt;wsp:rsid wsp:val=&quot;004B5E16&quot;/&gt;&lt;wsp:rsid wsp:val=&quot;004C5896&quot;/&gt;&lt;wsp:rsid wsp:val=&quot;004E1056&quot;/&gt;&lt;wsp:rsid wsp:val=&quot;005012B3&quot;/&gt;&lt;wsp:rsid wsp:val=&quot;0051091B&quot;/&gt;&lt;wsp:rsid wsp:val=&quot;005137F8&quot;/&gt;&lt;wsp:rsid wsp:val=&quot;005139A3&quot;/&gt;&lt;wsp:rsid wsp:val=&quot;00527E44&quot;/&gt;&lt;wsp:rsid wsp:val=&quot;00566E8E&quot;/&gt;&lt;wsp:rsid wsp:val=&quot;0059269E&quot;/&gt;&lt;wsp:rsid wsp:val=&quot;005A274D&quot;/&gt;&lt;wsp:rsid wsp:val=&quot;005D2D2E&quot;/&gt;&lt;wsp:rsid wsp:val=&quot;005E6F94&quot;/&gt;&lt;wsp:rsid wsp:val=&quot;00627401&quot;/&gt;&lt;wsp:rsid wsp:val=&quot;00642568&quot;/&gt;&lt;wsp:rsid wsp:val=&quot;006A1926&quot;/&gt;&lt;wsp:rsid wsp:val=&quot;006C7C63&quot;/&gt;&lt;wsp:rsid wsp:val=&quot;0071042D&quot;/&gt;&lt;wsp:rsid wsp:val=&quot;007A5111&quot;/&gt;&lt;wsp:rsid wsp:val=&quot;007F4F7C&quot;/&gt;&lt;wsp:rsid wsp:val=&quot;0084772A&quot;/&gt;&lt;wsp:rsid wsp:val=&quot;00886374&quot;/&gt;&lt;wsp:rsid wsp:val=&quot;00895382&quot;/&gt;&lt;wsp:rsid wsp:val=&quot;00907628&quot;/&gt;&lt;wsp:rsid wsp:val=&quot;0091762B&quot;/&gt;&lt;wsp:rsid wsp:val=&quot;00926C7C&quot;/&gt;&lt;wsp:rsid wsp:val=&quot;00964D54&quot;/&gt;&lt;wsp:rsid wsp:val=&quot;00976E41&quot;/&gt;&lt;wsp:rsid wsp:val=&quot;009B03A1&quot;/&gt;&lt;wsp:rsid wsp:val=&quot;009B585E&quot;/&gt;&lt;wsp:rsid wsp:val=&quot;009D4096&quot;/&gt;&lt;wsp:rsid wsp:val=&quot;009E66AD&quot;/&gt;&lt;wsp:rsid wsp:val=&quot;00A00117&quot;/&gt;&lt;wsp:rsid wsp:val=&quot;00A052A3&quot;/&gt;&lt;wsp:rsid wsp:val=&quot;00A1697C&quot;/&gt;&lt;wsp:rsid wsp:val=&quot;00A464BF&quot;/&gt;&lt;wsp:rsid wsp:val=&quot;00A56C56&quot;/&gt;&lt;wsp:rsid wsp:val=&quot;00A77530&quot;/&gt;&lt;wsp:rsid wsp:val=&quot;00AB35CB&quot;/&gt;&lt;wsp:rsid wsp:val=&quot;00B049E0&quot;/&gt;&lt;wsp:rsid wsp:val=&quot;00B51896&quot;/&gt;&lt;wsp:rsid wsp:val=&quot;00C04CBC&quot;/&gt;&lt;wsp:rsid wsp:val=&quot;00C307C9&quot;/&gt;&lt;wsp:rsid wsp:val=&quot;00C3646C&quot;/&gt;&lt;wsp:rsid wsp:val=&quot;00C868A0&quot;/&gt;&lt;wsp:rsid wsp:val=&quot;00CC04DC&quot;/&gt;&lt;wsp:rsid wsp:val=&quot;00D01D8A&quot;/&gt;&lt;wsp:rsid wsp:val=&quot;00D0447B&quot;/&gt;&lt;wsp:rsid wsp:val=&quot;00D23447&quot;/&gt;&lt;wsp:rsid wsp:val=&quot;00D41C39&quot;/&gt;&lt;wsp:rsid wsp:val=&quot;00D4241D&quot;/&gt;&lt;wsp:rsid wsp:val=&quot;00D44660&quot;/&gt;&lt;wsp:rsid wsp:val=&quot;00DB7C42&quot;/&gt;&lt;wsp:rsid wsp:val=&quot;00DD2E7D&quot;/&gt;&lt;wsp:rsid wsp:val=&quot;00DE3014&quot;/&gt;&lt;wsp:rsid wsp:val=&quot;00DE426F&quot;/&gt;&lt;wsp:rsid wsp:val=&quot;00E023A1&quot;/&gt;&lt;wsp:rsid wsp:val=&quot;00E9243C&quot;/&gt;&lt;wsp:rsid wsp:val=&quot;00EB303A&quot;/&gt;&lt;wsp:rsid wsp:val=&quot;00ED0809&quot;/&gt;&lt;wsp:rsid wsp:val=&quot;00ED25D7&quot;/&gt;&lt;wsp:rsid wsp:val=&quot;00EE3B5C&quot;/&gt;&lt;wsp:rsid wsp:val=&quot;00F0527E&quot;/&gt;&lt;wsp:rsid wsp:val=&quot;00F73E80&quot;/&gt;&lt;wsp:rsid wsp:val=&quot;00F83180&quot;/&gt;&lt;wsp:rsid wsp:val=&quot;00FA19D9&quot;/&gt;&lt;wsp:rsid wsp:val=&quot;00FB70B5&quot;/&gt;&lt;wsp:rsid wsp:val=&quot;00FC6762&quot;/&gt;&lt;wsp:rsid wsp:val=&quot;00FD0FC3&quot;/&gt;&lt;wsp:rsid wsp:val=&quot;00FE594C&quot;/&gt;&lt;wsp:rsid wsp:val=&quot;00FF1312&quot;/&gt;&lt;wsp:rsid wsp:val=&quot;00FF797B&quot;/&gt;&lt;/wsp:rsids&gt;&lt;/w:docPr&gt;&lt;w:body&gt;&lt;w:p wsp:rsidR=&quot;00000000&quot; wsp:rsidRDefault=&quot;00C868A0&quot;&gt;&lt;m:oMathPara&gt;&lt;m:oMath&gt;&lt;m:f&gt;&lt;m:fPr&gt;&lt;m:ctrlPr&gt;&lt;w:rPr&gt;&lt;w:rFonts w:ascii=&quot;Cambria Math&quot; w:fareast=&quot;Arial Unicode MS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Arial Unicode MS&quot; w:h-ansi=&quot;Cambria Math&quot;/&gt;&lt;wx:font wx:val=&quot;Cambria Math&quot;/&gt;&lt;/w:rPr&gt;&lt;m:t&gt; &lt;/m:t&gt;&lt;/m:r&gt;&lt;m:sSub&gt;&lt;m:sSubPr&gt;&lt;m:ctrlPr&gt;&lt;w:rPr&gt;&lt;w:rFonts w:ascii=&quot;Cambria Math&quot; w:fareast=&quot;Arial Unicode MS&quot; w:h-ansi=&quot;Cambria Math&quot;/&gt;&lt;wx:font wx:val=&quot;Cambria Math&quot;/&gt;&lt;/w:rPr&gt;&lt;/m:ctrlPr&gt;&lt;/m:sSubPr&gt;&lt;m:e&gt;&lt;m:r&gt;&lt;m:rPr&gt;&lt;m:sty m:val=&quot;p&quot;/&gt;&lt;/m:rPr&gt;&lt;w:rPr&gt;&lt;w:rFonts w:ascii=&quot;Cambria Math&quot; w:fareast=&quot;Arial Unicode MS&quot; w:h-ansi=&quot;Cambria Math&quot;/&gt;&lt;wx:font wx:val=&quot;Cambria Math&quot;/&gt;&lt;/w:rPr&gt;&lt;m:t&gt;R&lt;/m:t&gt;&lt;/m:r&gt;&lt;/m:e&gt;&lt;m:sub&gt;&lt;m:r&gt;&lt;m:rPr&gt;&lt;m:sty m:val=&quot;p&quot;/&gt;&lt;/m:rPr&gt;&lt;w:rPr&gt;&lt;w:rFonts w:ascii=&quot;Cambria Math&quot; w:fareast=&quot;Arial Unicode MS&quot; w:h-ansi=&quot;Cambria Math&quot;/&gt;&lt;wx:font wx:val=&quot;Cambria Math&quot;/&gt;&lt;/w:rPr&gt;&lt;m:t&gt;3&lt;/m:t&gt;&lt;/m:r&gt;&lt;/m:sub&gt;&lt;/m:sSub&gt;&lt;m:r&gt;&lt;m:rPr&gt;&lt;m:sty m:val=&quot;p&quot;/&gt;&lt;/m:rPr&gt;&lt;w:rPr&gt;&lt;w:rFonts w:ascii=&quot;Cambria Math&quot; w:fareast=&quot;Arial Unicode MS&quot; w:h-ansi=&quot;Cambria Math&quot;/&gt;&lt;wx:font wx:val=&quot;Cambria Math&quot;/&gt;&lt;/w:rPr&gt;&lt;m:t&gt;.&lt;/m:t&gt;&lt;/m:r&gt;&lt;m:sSub&gt;&lt;m:sSubPr&gt;&lt;m:ctrlPr&gt;&lt;w:rPr&gt;&lt;w:rFonts w:ascii=&quot;Cambria Math&quot; w:fareast=&quot;Arial Unicode MS&quot; w:h-ansi=&quot;Cambria Math&quot;/&gt;&lt;wx:font wx:val=&quot;Cambria Math&quot;/&gt;&lt;/w:rPr&gt;&lt;/m:ctrlPr&gt;&lt;/m:sSubPr&gt;&lt;m:e&gt;&lt;m:r&gt;&lt;m:rPr&gt;&lt;m:sty m:val=&quot;p&quot;/&gt;&lt;/m:rPr&gt;&lt;w:rPr&gt;&lt;w:rFonts w:ascii=&quot;Cambria Math&quot; w:fareast=&quot;Arial Unicode MS&quot; w:h-ansi=&quot;Cambria Math&quot;/&gt;&lt;wx:font wx:val=&quot;Cambria Math&quot;/&gt;&lt;/w:rPr&gt;&lt;m:t&gt;R&lt;/m:t&gt;&lt;/m:r&gt;&lt;/m:e&gt;&lt;m:sub&gt;&lt;m:r&gt;&lt;m:rPr&gt;&lt;m:sty m:val=&quot;p&quot;/&gt;&lt;/m:rPr&gt;&lt;w:rPr&gt;&lt;w:rFonts w:ascii=&quot;Cambria Math&quot; w:fareast=&quot;Arial Unicode MS&quot; w:h-ansi=&quot;Cambria Math&quot;/&gt;&lt;wx:font wx:val=&quot;Cambria Math&quot;/&gt;&lt;/w:rPr&gt;&lt;m:t&gt;12&lt;/m:t&gt;&lt;/m:r&gt;&lt;/m:sub&gt;&lt;/m:sSub&gt;&lt;/m:num&gt;&lt;m:den&gt;&lt;m:sSub&gt;&lt;m:sSubPr&gt;&lt;m:ctrlPr&gt;&lt;w:rPr&gt;&lt;w:rFonts w:ascii=&quot;Cambria Math&quot; w:fareast=&quot;Arial Unicode MS&quot; w:h-ansi=&quot;Cambria Math&quot;/&gt;&lt;wx:font wx:val=&quot;Cambria Math&quot;/&gt;&lt;/w:rPr&gt;&lt;/m:ctrlPr&gt;&lt;/m:sSubPr&gt;&lt;m:e&gt;&lt;m:r&gt;&lt;m:rPr&gt;&lt;m:sty m:val=&quot;p&quot;/&gt;&lt;/m:rPr&gt;&lt;w:rPr&gt;&lt;w:rFonts w:ascii=&quot;Cambria Math&quot; w:fareast=&quot;Arial Unicode MS&quot; w:h-ansi=&quot;Cambria Math&quot;/&gt;&lt;wx:font wx:val=&quot;Cambria Math&quot;/&gt;&lt;/w:rPr&gt;&lt;m:t&gt; &lt;/m:t&gt;&lt;/m:r&gt;&lt;m:sSub&gt;&lt;m:sSubPr&gt;&lt;m:ctrlPr&gt;&lt;w:rPr&gt;&lt;w:rFonts w:ascii=&quot;Cambria Math&quot; w:fareast=&quot;Arial Unicode MS&quot; w:h-ansi=&quot;Cambria Math&quot;/&gt;&lt;wx:font wx:val=&quot;Cambria Math&quot;/&gt;&lt;/w:rPr&gt;&lt;/m:ctrlPr&gt;&lt;/m:sSubPr&gt;&lt;m:e&gt;&lt;m:r&gt;&lt;m:rPr&gt;&lt;m:sty m:val=&quot;p&quot;/&gt;&lt;/m:rPr&gt;&lt;w:rPr&gt;&lt;w:rFonts w:ascii=&quot;Cambria Math&quot; w:fareast=&quot;Arial Unicode MS&quot; w:h-ansi=&quot;Cambria Math&quot;/&gt;&lt;wx:font wx:val=&quot;Cambria Math&quot;/&gt;&lt;/w:rPr&gt;&lt;m:t&gt;R&lt;/m:t&gt;&lt;/m:r&gt;&lt;/m:e&gt;&lt;m:sub&gt;&lt;m:r&gt;&lt;m:rPr&gt;&lt;m:sty m:val=&quot;p&quot;/&gt;&lt;/m:rPr&gt;&lt;w:rPr&gt;&lt;w:rFonts w:ascii=&quot;Cambria Math&quot; w:fareast=&quot;Arial Unicode MS&quot; w:h-ansi=&quot;Cambria Math&quot;/&gt;&lt;wx:font wx:val=&quot;Cambria Math&quot;/&gt;&lt;/w:rPr&gt;&lt;m:t&gt;3&lt;/m:t&gt;&lt;/m:r&gt;&lt;/m:sub&gt;&lt;/m:sSub&gt;&lt;m:r&gt;&lt;m:rPr&gt;&lt;m:sty m:val=&quot;p&quot;/&gt;&lt;/m:rPr&gt;&lt;w:rPr&gt;&lt;w:rFonts w:ascii=&quot;Cambria Math&quot; w:fareast=&quot;Arial Unicode MS&quot; w:h-ansi=&quot;Cambria Math&quot;/&gt;&lt;wx:font wx:val=&quot;Cambria Math&quot;/&gt;&lt;/w:rPr&gt;&lt;m:t&gt;+ R&lt;/m:t&gt;&lt;/m:r&gt;&lt;/m:e&gt;&lt;m:sub&gt;&lt;m:r&gt;&lt;m:rPr&gt;&lt;m:sty m:val=&quot;p&quot;/&gt;&lt;/m:rPr&gt;&lt;w:rPr&gt;&lt;w:rFonts w:ascii=&quot;Cambria Math&quot; w:fareast=&quot;Arial Unicode MS&quot; w:h-ansi=&quot;Cambria Math&quot;/&gt;&lt;wx:font wx:val=&quot;Cambria Math&quot;/&gt;&lt;/w:rPr&gt;&lt;m:t&gt;12 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F23145">
        <w:rPr>
          <w:rFonts w:ascii="Times New Roman" w:eastAsia="Arial Unicode MS" w:hAnsi="Times New Roman"/>
        </w:rPr>
        <w:instrText xml:space="preserve"> </w:instrText>
      </w:r>
      <w:r w:rsidRPr="00F23145">
        <w:rPr>
          <w:rFonts w:ascii="Times New Roman" w:eastAsia="Arial Unicode MS" w:hAnsi="Times New Roman"/>
        </w:rPr>
        <w:fldChar w:fldCharType="separate"/>
      </w:r>
      <w:r w:rsidRPr="00F23145">
        <w:rPr>
          <w:rFonts w:eastAsia="Arial Unicode MS"/>
        </w:rPr>
        <w:pict>
          <v:shape id="_x0000_i1026" type="#_x0000_t75" style="width:54.75pt;height:26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447B&quot;/&gt;&lt;wsp:rsid wsp:val=&quot;00001955&quot;/&gt;&lt;wsp:rsid wsp:val=&quot;000346B1&quot;/&gt;&lt;wsp:rsid wsp:val=&quot;000508C7&quot;/&gt;&lt;wsp:rsid wsp:val=&quot;0005258E&quot;/&gt;&lt;wsp:rsid wsp:val=&quot;00055A53&quot;/&gt;&lt;wsp:rsid wsp:val=&quot;00061D1B&quot;/&gt;&lt;wsp:rsid wsp:val=&quot;000938A9&quot;/&gt;&lt;wsp:rsid wsp:val=&quot;000A70CD&quot;/&gt;&lt;wsp:rsid wsp:val=&quot;000B0245&quot;/&gt;&lt;wsp:rsid wsp:val=&quot;000B34A8&quot;/&gt;&lt;wsp:rsid wsp:val=&quot;001077DF&quot;/&gt;&lt;wsp:rsid wsp:val=&quot;00116C4B&quot;/&gt;&lt;wsp:rsid wsp:val=&quot;0013576A&quot;/&gt;&lt;wsp:rsid wsp:val=&quot;00192AB8&quot;/&gt;&lt;wsp:rsid wsp:val=&quot;001E1785&quot;/&gt;&lt;wsp:rsid wsp:val=&quot;00237A9F&quot;/&gt;&lt;wsp:rsid wsp:val=&quot;00273B0B&quot;/&gt;&lt;wsp:rsid wsp:val=&quot;002E6DD4&quot;/&gt;&lt;wsp:rsid wsp:val=&quot;003465DB&quot;/&gt;&lt;wsp:rsid wsp:val=&quot;00357B7F&quot;/&gt;&lt;wsp:rsid wsp:val=&quot;003B2B16&quot;/&gt;&lt;wsp:rsid wsp:val=&quot;003C153D&quot;/&gt;&lt;wsp:rsid wsp:val=&quot;004077D2&quot;/&gt;&lt;wsp:rsid wsp:val=&quot;0045050B&quot;/&gt;&lt;wsp:rsid wsp:val=&quot;00481EF8&quot;/&gt;&lt;wsp:rsid wsp:val=&quot;00494010&quot;/&gt;&lt;wsp:rsid wsp:val=&quot;004B5E16&quot;/&gt;&lt;wsp:rsid wsp:val=&quot;004C5896&quot;/&gt;&lt;wsp:rsid wsp:val=&quot;004E1056&quot;/&gt;&lt;wsp:rsid wsp:val=&quot;005012B3&quot;/&gt;&lt;wsp:rsid wsp:val=&quot;0051091B&quot;/&gt;&lt;wsp:rsid wsp:val=&quot;005137F8&quot;/&gt;&lt;wsp:rsid wsp:val=&quot;005139A3&quot;/&gt;&lt;wsp:rsid wsp:val=&quot;00527E44&quot;/&gt;&lt;wsp:rsid wsp:val=&quot;00566E8E&quot;/&gt;&lt;wsp:rsid wsp:val=&quot;0059269E&quot;/&gt;&lt;wsp:rsid wsp:val=&quot;005A274D&quot;/&gt;&lt;wsp:rsid wsp:val=&quot;005D2D2E&quot;/&gt;&lt;wsp:rsid wsp:val=&quot;005E6F94&quot;/&gt;&lt;wsp:rsid wsp:val=&quot;00627401&quot;/&gt;&lt;wsp:rsid wsp:val=&quot;00642568&quot;/&gt;&lt;wsp:rsid wsp:val=&quot;006A1926&quot;/&gt;&lt;wsp:rsid wsp:val=&quot;006C7C63&quot;/&gt;&lt;wsp:rsid wsp:val=&quot;0071042D&quot;/&gt;&lt;wsp:rsid wsp:val=&quot;007A5111&quot;/&gt;&lt;wsp:rsid wsp:val=&quot;007F4F7C&quot;/&gt;&lt;wsp:rsid wsp:val=&quot;0084772A&quot;/&gt;&lt;wsp:rsid wsp:val=&quot;00886374&quot;/&gt;&lt;wsp:rsid wsp:val=&quot;00895382&quot;/&gt;&lt;wsp:rsid wsp:val=&quot;00907628&quot;/&gt;&lt;wsp:rsid wsp:val=&quot;0091762B&quot;/&gt;&lt;wsp:rsid wsp:val=&quot;00926C7C&quot;/&gt;&lt;wsp:rsid wsp:val=&quot;00964D54&quot;/&gt;&lt;wsp:rsid wsp:val=&quot;00976E41&quot;/&gt;&lt;wsp:rsid wsp:val=&quot;009B03A1&quot;/&gt;&lt;wsp:rsid wsp:val=&quot;009B585E&quot;/&gt;&lt;wsp:rsid wsp:val=&quot;009D4096&quot;/&gt;&lt;wsp:rsid wsp:val=&quot;009E66AD&quot;/&gt;&lt;wsp:rsid wsp:val=&quot;00A00117&quot;/&gt;&lt;wsp:rsid wsp:val=&quot;00A052A3&quot;/&gt;&lt;wsp:rsid wsp:val=&quot;00A1697C&quot;/&gt;&lt;wsp:rsid wsp:val=&quot;00A464BF&quot;/&gt;&lt;wsp:rsid wsp:val=&quot;00A56C56&quot;/&gt;&lt;wsp:rsid wsp:val=&quot;00A77530&quot;/&gt;&lt;wsp:rsid wsp:val=&quot;00AB35CB&quot;/&gt;&lt;wsp:rsid wsp:val=&quot;00B049E0&quot;/&gt;&lt;wsp:rsid wsp:val=&quot;00B51896&quot;/&gt;&lt;wsp:rsid wsp:val=&quot;00C04CBC&quot;/&gt;&lt;wsp:rsid wsp:val=&quot;00C307C9&quot;/&gt;&lt;wsp:rsid wsp:val=&quot;00C3646C&quot;/&gt;&lt;wsp:rsid wsp:val=&quot;00C868A0&quot;/&gt;&lt;wsp:rsid wsp:val=&quot;00CC04DC&quot;/&gt;&lt;wsp:rsid wsp:val=&quot;00D01D8A&quot;/&gt;&lt;wsp:rsid wsp:val=&quot;00D0447B&quot;/&gt;&lt;wsp:rsid wsp:val=&quot;00D23447&quot;/&gt;&lt;wsp:rsid wsp:val=&quot;00D41C39&quot;/&gt;&lt;wsp:rsid wsp:val=&quot;00D4241D&quot;/&gt;&lt;wsp:rsid wsp:val=&quot;00D44660&quot;/&gt;&lt;wsp:rsid wsp:val=&quot;00DB7C42&quot;/&gt;&lt;wsp:rsid wsp:val=&quot;00DD2E7D&quot;/&gt;&lt;wsp:rsid wsp:val=&quot;00DE3014&quot;/&gt;&lt;wsp:rsid wsp:val=&quot;00DE426F&quot;/&gt;&lt;wsp:rsid wsp:val=&quot;00E023A1&quot;/&gt;&lt;wsp:rsid wsp:val=&quot;00E9243C&quot;/&gt;&lt;wsp:rsid wsp:val=&quot;00EB303A&quot;/&gt;&lt;wsp:rsid wsp:val=&quot;00ED0809&quot;/&gt;&lt;wsp:rsid wsp:val=&quot;00ED25D7&quot;/&gt;&lt;wsp:rsid wsp:val=&quot;00EE3B5C&quot;/&gt;&lt;wsp:rsid wsp:val=&quot;00F0527E&quot;/&gt;&lt;wsp:rsid wsp:val=&quot;00F73E80&quot;/&gt;&lt;wsp:rsid wsp:val=&quot;00F83180&quot;/&gt;&lt;wsp:rsid wsp:val=&quot;00FA19D9&quot;/&gt;&lt;wsp:rsid wsp:val=&quot;00FB70B5&quot;/&gt;&lt;wsp:rsid wsp:val=&quot;00FC6762&quot;/&gt;&lt;wsp:rsid wsp:val=&quot;00FD0FC3&quot;/&gt;&lt;wsp:rsid wsp:val=&quot;00FE594C&quot;/&gt;&lt;wsp:rsid wsp:val=&quot;00FF1312&quot;/&gt;&lt;wsp:rsid wsp:val=&quot;00FF797B&quot;/&gt;&lt;/wsp:rsids&gt;&lt;/w:docPr&gt;&lt;w:body&gt;&lt;w:p wsp:rsidR=&quot;00000000&quot; wsp:rsidRDefault=&quot;00C868A0&quot;&gt;&lt;m:oMathPara&gt;&lt;m:oMath&gt;&lt;m:f&gt;&lt;m:fPr&gt;&lt;m:ctrlPr&gt;&lt;w:rPr&gt;&lt;w:rFonts w:ascii=&quot;Cambria Math&quot; w:fareast=&quot;Arial Unicode MS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fareast=&quot;Arial Unicode MS&quot; w:h-ansi=&quot;Cambria Math&quot;/&gt;&lt;wx:font wx:val=&quot;Cambria Math&quot;/&gt;&lt;/w:rPr&gt;&lt;m:t&gt; &lt;/m:t&gt;&lt;/m:r&gt;&lt;m:sSub&gt;&lt;m:sSubPr&gt;&lt;m:ctrlPr&gt;&lt;w:rPr&gt;&lt;w:rFonts w:ascii=&quot;Cambria Math&quot; w:fareast=&quot;Arial Unicode MS&quot; w:h-ansi=&quot;Cambria Math&quot;/&gt;&lt;wx:font wx:val=&quot;Cambria Math&quot;/&gt;&lt;/w:rPr&gt;&lt;/m:ctrlPr&gt;&lt;/m:sSubPr&gt;&lt;m:e&gt;&lt;m:r&gt;&lt;m:rPr&gt;&lt;m:sty m:val=&quot;p&quot;/&gt;&lt;/m:rPr&gt;&lt;w:rPr&gt;&lt;w:rFonts w:ascii=&quot;Cambria Math&quot; w:fareast=&quot;Arial Unicode MS&quot; w:h-ansi=&quot;Cambria Math&quot;/&gt;&lt;wx:font wx:val=&quot;Cambria Math&quot;/&gt;&lt;/w:rPr&gt;&lt;m:t&gt;R&lt;/m:t&gt;&lt;/m:r&gt;&lt;/m:e&gt;&lt;m:sub&gt;&lt;m:r&gt;&lt;m:rPr&gt;&lt;m:sty m:val=&quot;p&quot;/&gt;&lt;/m:rPr&gt;&lt;w:rPr&gt;&lt;w:rFonts w:ascii=&quot;Cambria Math&quot; w:fareast=&quot;Arial Unicode MS&quot; w:h-ansi=&quot;Cambria Math&quot;/&gt;&lt;wx:font wx:val=&quot;Cambria Math&quot;/&gt;&lt;/w:rPr&gt;&lt;m:t&gt;3&lt;/m:t&gt;&lt;/m:r&gt;&lt;/m:sub&gt;&lt;/m:sSub&gt;&lt;m:r&gt;&lt;m:rPr&gt;&lt;m:sty m:val=&quot;p&quot;/&gt;&lt;/m:rPr&gt;&lt;w:rPr&gt;&lt;w:rFonts w:ascii=&quot;Cambria Math&quot; w:fareast=&quot;Arial Unicode MS&quot; w:h-ansi=&quot;Cambria Math&quot;/&gt;&lt;wx:font wx:val=&quot;Cambria Math&quot;/&gt;&lt;/w:rPr&gt;&lt;m:t&gt;.&lt;/m:t&gt;&lt;/m:r&gt;&lt;m:sSub&gt;&lt;m:sSubPr&gt;&lt;m:ctrlPr&gt;&lt;w:rPr&gt;&lt;w:rFonts w:ascii=&quot;Cambria Math&quot; w:fareast=&quot;Arial Unicode MS&quot; w:h-ansi=&quot;Cambria Math&quot;/&gt;&lt;wx:font wx:val=&quot;Cambria Math&quot;/&gt;&lt;/w:rPr&gt;&lt;/m:ctrlPr&gt;&lt;/m:sSubPr&gt;&lt;m:e&gt;&lt;m:r&gt;&lt;m:rPr&gt;&lt;m:sty m:val=&quot;p&quot;/&gt;&lt;/m:rPr&gt;&lt;w:rPr&gt;&lt;w:rFonts w:ascii=&quot;Cambria Math&quot; w:fareast=&quot;Arial Unicode MS&quot; w:h-ansi=&quot;Cambria Math&quot;/&gt;&lt;wx:font wx:val=&quot;Cambria Math&quot;/&gt;&lt;/w:rPr&gt;&lt;m:t&gt;R&lt;/m:t&gt;&lt;/m:r&gt;&lt;/m:e&gt;&lt;m:sub&gt;&lt;m:r&gt;&lt;m:rPr&gt;&lt;m:sty m:val=&quot;p&quot;/&gt;&lt;/m:rPr&gt;&lt;w:rPr&gt;&lt;w:rFonts w:ascii=&quot;Cambria Math&quot; w:fareast=&quot;Arial Unicode MS&quot; w:h-ansi=&quot;Cambria Math&quot;/&gt;&lt;wx:font wx:val=&quot;Cambria Math&quot;/&gt;&lt;/w:rPr&gt;&lt;m:t&gt;12&lt;/m:t&gt;&lt;/m:r&gt;&lt;/m:sub&gt;&lt;/m:sSub&gt;&lt;/m:num&gt;&lt;m:den&gt;&lt;m:sSub&gt;&lt;m:sSubPr&gt;&lt;m:ctrlPr&gt;&lt;w:rPr&gt;&lt;w:rFonts w:ascii=&quot;Cambria Math&quot; w:fareast=&quot;Arial Unicode MS&quot; w:h-ansi=&quot;Cambria Math&quot;/&gt;&lt;wx:font wx:val=&quot;Cambria Math&quot;/&gt;&lt;/w:rPr&gt;&lt;/m:ctrlPr&gt;&lt;/m:sSubPr&gt;&lt;m:e&gt;&lt;m:r&gt;&lt;m:rPr&gt;&lt;m:sty m:val=&quot;p&quot;/&gt;&lt;/m:rPr&gt;&lt;w:rPr&gt;&lt;w:rFonts w:ascii=&quot;Cambria Math&quot; w:fareast=&quot;Arial Unicode MS&quot; w:h-ansi=&quot;Cambria Math&quot;/&gt;&lt;wx:font wx:val=&quot;Cambria Math&quot;/&gt;&lt;/w:rPr&gt;&lt;m:t&gt; &lt;/m:t&gt;&lt;/m:r&gt;&lt;m:sSub&gt;&lt;m:sSubPr&gt;&lt;m:ctrlPr&gt;&lt;w:rPr&gt;&lt;w:rFonts w:ascii=&quot;Cambria Math&quot; w:fareast=&quot;Arial Unicode MS&quot; w:h-ansi=&quot;Cambria Math&quot;/&gt;&lt;wx:font wx:val=&quot;Cambria Math&quot;/&gt;&lt;/w:rPr&gt;&lt;/m:ctrlPr&gt;&lt;/m:sSubPr&gt;&lt;m:e&gt;&lt;m:r&gt;&lt;m:rPr&gt;&lt;m:sty m:val=&quot;p&quot;/&gt;&lt;/m:rPr&gt;&lt;w:rPr&gt;&lt;w:rFonts w:ascii=&quot;Cambria Math&quot; w:fareast=&quot;Arial Unicode MS&quot; w:h-ansi=&quot;Cambria Math&quot;/&gt;&lt;wx:font wx:val=&quot;Cambria Math&quot;/&gt;&lt;/w:rPr&gt;&lt;m:t&gt;R&lt;/m:t&gt;&lt;/m:r&gt;&lt;/m:e&gt;&lt;m:sub&gt;&lt;m:r&gt;&lt;m:rPr&gt;&lt;m:sty m:val=&quot;p&quot;/&gt;&lt;/m:rPr&gt;&lt;w:rPr&gt;&lt;w:rFonts w:ascii=&quot;Cambria Math&quot; w:fareast=&quot;Arial Unicode MS&quot; w:h-ansi=&quot;Cambria Math&quot;/&gt;&lt;wx:font wx:val=&quot;Cambria Math&quot;/&gt;&lt;/w:rPr&gt;&lt;m:t&gt;3&lt;/m:t&gt;&lt;/m:r&gt;&lt;/m:sub&gt;&lt;/m:sSub&gt;&lt;m:r&gt;&lt;m:rPr&gt;&lt;m:sty m:val=&quot;p&quot;/&gt;&lt;/m:rPr&gt;&lt;w:rPr&gt;&lt;w:rFonts w:ascii=&quot;Cambria Math&quot; w:fareast=&quot;Arial Unicode MS&quot; w:h-ansi=&quot;Cambria Math&quot;/&gt;&lt;wx:font wx:val=&quot;Cambria Math&quot;/&gt;&lt;/w:rPr&gt;&lt;m:t&gt;+ R&lt;/m:t&gt;&lt;/m:r&gt;&lt;/m:e&gt;&lt;m:sub&gt;&lt;m:r&gt;&lt;m:rPr&gt;&lt;m:sty m:val=&quot;p&quot;/&gt;&lt;/m:rPr&gt;&lt;w:rPr&gt;&lt;w:rFonts w:ascii=&quot;Cambria Math&quot; w:fareast=&quot;Arial Unicode MS&quot; w:h-ansi=&quot;Cambria Math&quot;/&gt;&lt;wx:font wx:val=&quot;Cambria Math&quot;/&gt;&lt;/w:rPr&gt;&lt;m:t&gt;12 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F23145">
        <w:rPr>
          <w:rFonts w:ascii="Times New Roman" w:eastAsia="Arial Unicode MS" w:hAnsi="Times New Roman"/>
        </w:rPr>
        <w:fldChar w:fldCharType="end"/>
      </w:r>
      <w:r w:rsidRPr="00907628">
        <w:rPr>
          <w:rFonts w:ascii="Times New Roman" w:eastAsia="Arial Unicode MS" w:hAnsi="Times New Roman"/>
        </w:rPr>
        <w:t xml:space="preserve">  </w:t>
      </w:r>
      <w:r>
        <w:rPr>
          <w:rFonts w:ascii="Times New Roman" w:eastAsia="Arial Unicode MS" w:hAnsi="Times New Roman"/>
        </w:rPr>
        <w:t xml:space="preserve">= </w:t>
      </w:r>
      <w:r w:rsidRPr="00907628">
        <w:rPr>
          <w:rFonts w:ascii="Times New Roman" w:eastAsia="Arial Unicode MS" w:hAnsi="Times New Roman"/>
        </w:rPr>
        <w:t xml:space="preserve">  </w:t>
      </w:r>
      <w:r>
        <w:rPr>
          <w:rFonts w:ascii="Times New Roman" w:eastAsia="Arial Unicode MS" w:hAnsi="Times New Roman"/>
        </w:rPr>
        <w:t>2</w:t>
      </w:r>
      <w:r w:rsidRPr="00907628">
        <w:rPr>
          <w:rFonts w:ascii="Times New Roman" w:eastAsia="Arial Unicode MS" w:hAnsi="Times New Roman"/>
        </w:rPr>
        <w:t xml:space="preserve">  </w:t>
      </w:r>
      <w:r>
        <w:rPr>
          <w:rFonts w:ascii="Times New Roman" w:eastAsia="Arial Unicode MS" w:hAnsi="Times New Roman"/>
        </w:rPr>
        <w:t>Ω</w:t>
      </w:r>
      <w:r w:rsidRPr="00907628">
        <w:rPr>
          <w:rFonts w:ascii="Times New Roman" w:eastAsia="Arial Unicode MS" w:hAnsi="Times New Roman"/>
        </w:rPr>
        <w:t xml:space="preserve">                                           </w:t>
      </w:r>
    </w:p>
    <w:p w:rsidR="00D3095F" w:rsidRDefault="00D3095F" w:rsidP="00527E4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</w:p>
    <w:p w:rsidR="00D3095F" w:rsidRPr="00976E41" w:rsidRDefault="00D3095F" w:rsidP="00527E4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A /   E</w:t>
      </w:r>
      <w:r>
        <w:rPr>
          <w:rFonts w:ascii="Times New Roman" w:hAnsi="Times New Roman"/>
          <w:vertAlign w:val="subscript"/>
        </w:rPr>
        <w:t>b</w:t>
      </w:r>
      <w:r>
        <w:rPr>
          <w:rFonts w:ascii="Times New Roman" w:hAnsi="Times New Roman"/>
        </w:rPr>
        <w:t xml:space="preserve"> = E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</w:rPr>
        <w:t xml:space="preserve"> =  </w:t>
      </w:r>
      <w:r>
        <w:rPr>
          <w:rFonts w:ascii="Times New Roman" w:eastAsia="Arial Unicode MS" w:hAnsi="Times New Roman"/>
        </w:rPr>
        <w:t xml:space="preserve">13,5  V   </w:t>
      </w:r>
      <w:r>
        <w:rPr>
          <w:rFonts w:ascii="Times New Roman" w:hAnsi="Times New Roman"/>
        </w:rPr>
        <w:t xml:space="preserve">  ;        r</w:t>
      </w:r>
      <w:r>
        <w:rPr>
          <w:rFonts w:ascii="Times New Roman" w:hAnsi="Times New Roman"/>
          <w:vertAlign w:val="subscript"/>
        </w:rPr>
        <w:t>b</w:t>
      </w:r>
      <w:r>
        <w:rPr>
          <w:rFonts w:ascii="Times New Roman" w:hAnsi="Times New Roman"/>
        </w:rPr>
        <w:t xml:space="preserve">  = </w:t>
      </w:r>
      <w:r w:rsidRPr="00F23145">
        <w:rPr>
          <w:rFonts w:ascii="Times New Roman" w:hAnsi="Times New Roman"/>
        </w:rPr>
        <w:fldChar w:fldCharType="begin"/>
      </w:r>
      <w:r w:rsidRPr="00F23145">
        <w:rPr>
          <w:rFonts w:ascii="Times New Roman" w:hAnsi="Times New Roman"/>
        </w:rPr>
        <w:instrText xml:space="preserve"> QUOTE </w:instrText>
      </w:r>
      <w:r w:rsidRPr="00F23145">
        <w:pict>
          <v:shape id="_x0000_i1027" type="#_x0000_t75" style="width:12pt;height:21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447B&quot;/&gt;&lt;wsp:rsid wsp:val=&quot;00001955&quot;/&gt;&lt;wsp:rsid wsp:val=&quot;000346B1&quot;/&gt;&lt;wsp:rsid wsp:val=&quot;000508C7&quot;/&gt;&lt;wsp:rsid wsp:val=&quot;0005258E&quot;/&gt;&lt;wsp:rsid wsp:val=&quot;00055A53&quot;/&gt;&lt;wsp:rsid wsp:val=&quot;00061D1B&quot;/&gt;&lt;wsp:rsid wsp:val=&quot;000938A9&quot;/&gt;&lt;wsp:rsid wsp:val=&quot;000A70CD&quot;/&gt;&lt;wsp:rsid wsp:val=&quot;000B0245&quot;/&gt;&lt;wsp:rsid wsp:val=&quot;000B34A8&quot;/&gt;&lt;wsp:rsid wsp:val=&quot;001077DF&quot;/&gt;&lt;wsp:rsid wsp:val=&quot;00116C4B&quot;/&gt;&lt;wsp:rsid wsp:val=&quot;0013576A&quot;/&gt;&lt;wsp:rsid wsp:val=&quot;00192AB8&quot;/&gt;&lt;wsp:rsid wsp:val=&quot;001E1785&quot;/&gt;&lt;wsp:rsid wsp:val=&quot;00237A9F&quot;/&gt;&lt;wsp:rsid wsp:val=&quot;00273B0B&quot;/&gt;&lt;wsp:rsid wsp:val=&quot;002E6DD4&quot;/&gt;&lt;wsp:rsid wsp:val=&quot;003465DB&quot;/&gt;&lt;wsp:rsid wsp:val=&quot;00357B7F&quot;/&gt;&lt;wsp:rsid wsp:val=&quot;003B2B16&quot;/&gt;&lt;wsp:rsid wsp:val=&quot;003C153D&quot;/&gt;&lt;wsp:rsid wsp:val=&quot;004077D2&quot;/&gt;&lt;wsp:rsid wsp:val=&quot;0045050B&quot;/&gt;&lt;wsp:rsid wsp:val=&quot;00481EF8&quot;/&gt;&lt;wsp:rsid wsp:val=&quot;00494010&quot;/&gt;&lt;wsp:rsid wsp:val=&quot;004B5E16&quot;/&gt;&lt;wsp:rsid wsp:val=&quot;004C5896&quot;/&gt;&lt;wsp:rsid wsp:val=&quot;004E1056&quot;/&gt;&lt;wsp:rsid wsp:val=&quot;005012B3&quot;/&gt;&lt;wsp:rsid wsp:val=&quot;0051091B&quot;/&gt;&lt;wsp:rsid wsp:val=&quot;005137F8&quot;/&gt;&lt;wsp:rsid wsp:val=&quot;005139A3&quot;/&gt;&lt;wsp:rsid wsp:val=&quot;00527E44&quot;/&gt;&lt;wsp:rsid wsp:val=&quot;00566E8E&quot;/&gt;&lt;wsp:rsid wsp:val=&quot;0059269E&quot;/&gt;&lt;wsp:rsid wsp:val=&quot;005A274D&quot;/&gt;&lt;wsp:rsid wsp:val=&quot;005D2D2E&quot;/&gt;&lt;wsp:rsid wsp:val=&quot;005E6F94&quot;/&gt;&lt;wsp:rsid wsp:val=&quot;00627401&quot;/&gt;&lt;wsp:rsid wsp:val=&quot;00642568&quot;/&gt;&lt;wsp:rsid wsp:val=&quot;00671C00&quot;/&gt;&lt;wsp:rsid wsp:val=&quot;006A1926&quot;/&gt;&lt;wsp:rsid wsp:val=&quot;006C7C63&quot;/&gt;&lt;wsp:rsid wsp:val=&quot;0071042D&quot;/&gt;&lt;wsp:rsid wsp:val=&quot;007A5111&quot;/&gt;&lt;wsp:rsid wsp:val=&quot;007F4F7C&quot;/&gt;&lt;wsp:rsid wsp:val=&quot;0084772A&quot;/&gt;&lt;wsp:rsid wsp:val=&quot;00886374&quot;/&gt;&lt;wsp:rsid wsp:val=&quot;00895382&quot;/&gt;&lt;wsp:rsid wsp:val=&quot;00907628&quot;/&gt;&lt;wsp:rsid wsp:val=&quot;0091762B&quot;/&gt;&lt;wsp:rsid wsp:val=&quot;00926C7C&quot;/&gt;&lt;wsp:rsid wsp:val=&quot;00964D54&quot;/&gt;&lt;wsp:rsid wsp:val=&quot;00976E41&quot;/&gt;&lt;wsp:rsid wsp:val=&quot;009B03A1&quot;/&gt;&lt;wsp:rsid wsp:val=&quot;009B585E&quot;/&gt;&lt;wsp:rsid wsp:val=&quot;009D4096&quot;/&gt;&lt;wsp:rsid wsp:val=&quot;009E66AD&quot;/&gt;&lt;wsp:rsid wsp:val=&quot;00A00117&quot;/&gt;&lt;wsp:rsid wsp:val=&quot;00A052A3&quot;/&gt;&lt;wsp:rsid wsp:val=&quot;00A1697C&quot;/&gt;&lt;wsp:rsid wsp:val=&quot;00A464BF&quot;/&gt;&lt;wsp:rsid wsp:val=&quot;00A56C56&quot;/&gt;&lt;wsp:rsid wsp:val=&quot;00A77530&quot;/&gt;&lt;wsp:rsid wsp:val=&quot;00AB35CB&quot;/&gt;&lt;wsp:rsid wsp:val=&quot;00B049E0&quot;/&gt;&lt;wsp:rsid wsp:val=&quot;00B51896&quot;/&gt;&lt;wsp:rsid wsp:val=&quot;00C04CBC&quot;/&gt;&lt;wsp:rsid wsp:val=&quot;00C307C9&quot;/&gt;&lt;wsp:rsid wsp:val=&quot;00C3646C&quot;/&gt;&lt;wsp:rsid wsp:val=&quot;00CC04DC&quot;/&gt;&lt;wsp:rsid wsp:val=&quot;00D01D8A&quot;/&gt;&lt;wsp:rsid wsp:val=&quot;00D0447B&quot;/&gt;&lt;wsp:rsid wsp:val=&quot;00D23447&quot;/&gt;&lt;wsp:rsid wsp:val=&quot;00D41C39&quot;/&gt;&lt;wsp:rsid wsp:val=&quot;00D4241D&quot;/&gt;&lt;wsp:rsid wsp:val=&quot;00D44660&quot;/&gt;&lt;wsp:rsid wsp:val=&quot;00DB7C42&quot;/&gt;&lt;wsp:rsid wsp:val=&quot;00DD2E7D&quot;/&gt;&lt;wsp:rsid wsp:val=&quot;00DE3014&quot;/&gt;&lt;wsp:rsid wsp:val=&quot;00DE426F&quot;/&gt;&lt;wsp:rsid wsp:val=&quot;00E023A1&quot;/&gt;&lt;wsp:rsid wsp:val=&quot;00E9243C&quot;/&gt;&lt;wsp:rsid wsp:val=&quot;00EB303A&quot;/&gt;&lt;wsp:rsid wsp:val=&quot;00ED0809&quot;/&gt;&lt;wsp:rsid wsp:val=&quot;00ED25D7&quot;/&gt;&lt;wsp:rsid wsp:val=&quot;00EE3B5C&quot;/&gt;&lt;wsp:rsid wsp:val=&quot;00F0527E&quot;/&gt;&lt;wsp:rsid wsp:val=&quot;00F23145&quot;/&gt;&lt;wsp:rsid wsp:val=&quot;00F73E80&quot;/&gt;&lt;wsp:rsid wsp:val=&quot;00F83180&quot;/&gt;&lt;wsp:rsid wsp:val=&quot;00FA19D9&quot;/&gt;&lt;wsp:rsid wsp:val=&quot;00FB70B5&quot;/&gt;&lt;wsp:rsid wsp:val=&quot;00FC6762&quot;/&gt;&lt;wsp:rsid wsp:val=&quot;00FD0FC3&quot;/&gt;&lt;wsp:rsid wsp:val=&quot;00FE594C&quot;/&gt;&lt;wsp:rsid wsp:val=&quot;00FF1312&quot;/&gt;&lt;wsp:rsid wsp:val=&quot;00FF797B&quot;/&gt;&lt;/wsp:rsids&gt;&lt;/w:docPr&gt;&lt;w:body&gt;&lt;w:p wsp:rsidR=&quot;00000000&quot; wsp:rsidRDefault=&quot;00671C00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/w:rPr&gt;&lt;m:t&gt;r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0&lt;/m:t&gt;&lt;/m:r&gt;&lt;/m:sub&gt;&lt;/m:sSub&gt;&lt;/m:num&gt;&lt;m:den&gt;&lt;m:r&gt;&lt;m:rPr&gt;&lt;m:sty m:val=&quot;p&quot;/&gt;&lt;/m:rPr&gt;&lt;w:rPr&gt;&lt;w:rFonts w:ascii=&quot;Cambria Math&quot; w:h-ansi=&quot;Cambria Math&quot;/&gt;&lt;wx:font wx:val=&quot;Cambria Math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F23145">
        <w:rPr>
          <w:rFonts w:ascii="Times New Roman" w:hAnsi="Times New Roman"/>
        </w:rPr>
        <w:instrText xml:space="preserve"> </w:instrText>
      </w:r>
      <w:r w:rsidRPr="00F23145">
        <w:rPr>
          <w:rFonts w:ascii="Times New Roman" w:hAnsi="Times New Roman"/>
        </w:rPr>
        <w:fldChar w:fldCharType="separate"/>
      </w:r>
      <w:r w:rsidRPr="00F23145">
        <w:pict>
          <v:shape id="_x0000_i1028" type="#_x0000_t75" style="width:12pt;height:21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447B&quot;/&gt;&lt;wsp:rsid wsp:val=&quot;00001955&quot;/&gt;&lt;wsp:rsid wsp:val=&quot;000346B1&quot;/&gt;&lt;wsp:rsid wsp:val=&quot;000508C7&quot;/&gt;&lt;wsp:rsid wsp:val=&quot;0005258E&quot;/&gt;&lt;wsp:rsid wsp:val=&quot;00055A53&quot;/&gt;&lt;wsp:rsid wsp:val=&quot;00061D1B&quot;/&gt;&lt;wsp:rsid wsp:val=&quot;000938A9&quot;/&gt;&lt;wsp:rsid wsp:val=&quot;000A70CD&quot;/&gt;&lt;wsp:rsid wsp:val=&quot;000B0245&quot;/&gt;&lt;wsp:rsid wsp:val=&quot;000B34A8&quot;/&gt;&lt;wsp:rsid wsp:val=&quot;001077DF&quot;/&gt;&lt;wsp:rsid wsp:val=&quot;00116C4B&quot;/&gt;&lt;wsp:rsid wsp:val=&quot;0013576A&quot;/&gt;&lt;wsp:rsid wsp:val=&quot;00192AB8&quot;/&gt;&lt;wsp:rsid wsp:val=&quot;001E1785&quot;/&gt;&lt;wsp:rsid wsp:val=&quot;00237A9F&quot;/&gt;&lt;wsp:rsid wsp:val=&quot;00273B0B&quot;/&gt;&lt;wsp:rsid wsp:val=&quot;002E6DD4&quot;/&gt;&lt;wsp:rsid wsp:val=&quot;003465DB&quot;/&gt;&lt;wsp:rsid wsp:val=&quot;00357B7F&quot;/&gt;&lt;wsp:rsid wsp:val=&quot;003B2B16&quot;/&gt;&lt;wsp:rsid wsp:val=&quot;003C153D&quot;/&gt;&lt;wsp:rsid wsp:val=&quot;004077D2&quot;/&gt;&lt;wsp:rsid wsp:val=&quot;0045050B&quot;/&gt;&lt;wsp:rsid wsp:val=&quot;00481EF8&quot;/&gt;&lt;wsp:rsid wsp:val=&quot;00494010&quot;/&gt;&lt;wsp:rsid wsp:val=&quot;004B5E16&quot;/&gt;&lt;wsp:rsid wsp:val=&quot;004C5896&quot;/&gt;&lt;wsp:rsid wsp:val=&quot;004E1056&quot;/&gt;&lt;wsp:rsid wsp:val=&quot;005012B3&quot;/&gt;&lt;wsp:rsid wsp:val=&quot;0051091B&quot;/&gt;&lt;wsp:rsid wsp:val=&quot;005137F8&quot;/&gt;&lt;wsp:rsid wsp:val=&quot;005139A3&quot;/&gt;&lt;wsp:rsid wsp:val=&quot;00527E44&quot;/&gt;&lt;wsp:rsid wsp:val=&quot;00566E8E&quot;/&gt;&lt;wsp:rsid wsp:val=&quot;0059269E&quot;/&gt;&lt;wsp:rsid wsp:val=&quot;005A274D&quot;/&gt;&lt;wsp:rsid wsp:val=&quot;005D2D2E&quot;/&gt;&lt;wsp:rsid wsp:val=&quot;005E6F94&quot;/&gt;&lt;wsp:rsid wsp:val=&quot;00627401&quot;/&gt;&lt;wsp:rsid wsp:val=&quot;00642568&quot;/&gt;&lt;wsp:rsid wsp:val=&quot;00671C00&quot;/&gt;&lt;wsp:rsid wsp:val=&quot;006A1926&quot;/&gt;&lt;wsp:rsid wsp:val=&quot;006C7C63&quot;/&gt;&lt;wsp:rsid wsp:val=&quot;0071042D&quot;/&gt;&lt;wsp:rsid wsp:val=&quot;007A5111&quot;/&gt;&lt;wsp:rsid wsp:val=&quot;007F4F7C&quot;/&gt;&lt;wsp:rsid wsp:val=&quot;0084772A&quot;/&gt;&lt;wsp:rsid wsp:val=&quot;00886374&quot;/&gt;&lt;wsp:rsid wsp:val=&quot;00895382&quot;/&gt;&lt;wsp:rsid wsp:val=&quot;00907628&quot;/&gt;&lt;wsp:rsid wsp:val=&quot;0091762B&quot;/&gt;&lt;wsp:rsid wsp:val=&quot;00926C7C&quot;/&gt;&lt;wsp:rsid wsp:val=&quot;00964D54&quot;/&gt;&lt;wsp:rsid wsp:val=&quot;00976E41&quot;/&gt;&lt;wsp:rsid wsp:val=&quot;009B03A1&quot;/&gt;&lt;wsp:rsid wsp:val=&quot;009B585E&quot;/&gt;&lt;wsp:rsid wsp:val=&quot;009D4096&quot;/&gt;&lt;wsp:rsid wsp:val=&quot;009E66AD&quot;/&gt;&lt;wsp:rsid wsp:val=&quot;00A00117&quot;/&gt;&lt;wsp:rsid wsp:val=&quot;00A052A3&quot;/&gt;&lt;wsp:rsid wsp:val=&quot;00A1697C&quot;/&gt;&lt;wsp:rsid wsp:val=&quot;00A464BF&quot;/&gt;&lt;wsp:rsid wsp:val=&quot;00A56C56&quot;/&gt;&lt;wsp:rsid wsp:val=&quot;00A77530&quot;/&gt;&lt;wsp:rsid wsp:val=&quot;00AB35CB&quot;/&gt;&lt;wsp:rsid wsp:val=&quot;00B049E0&quot;/&gt;&lt;wsp:rsid wsp:val=&quot;00B51896&quot;/&gt;&lt;wsp:rsid wsp:val=&quot;00C04CBC&quot;/&gt;&lt;wsp:rsid wsp:val=&quot;00C307C9&quot;/&gt;&lt;wsp:rsid wsp:val=&quot;00C3646C&quot;/&gt;&lt;wsp:rsid wsp:val=&quot;00CC04DC&quot;/&gt;&lt;wsp:rsid wsp:val=&quot;00D01D8A&quot;/&gt;&lt;wsp:rsid wsp:val=&quot;00D0447B&quot;/&gt;&lt;wsp:rsid wsp:val=&quot;00D23447&quot;/&gt;&lt;wsp:rsid wsp:val=&quot;00D41C39&quot;/&gt;&lt;wsp:rsid wsp:val=&quot;00D4241D&quot;/&gt;&lt;wsp:rsid wsp:val=&quot;00D44660&quot;/&gt;&lt;wsp:rsid wsp:val=&quot;00DB7C42&quot;/&gt;&lt;wsp:rsid wsp:val=&quot;00DD2E7D&quot;/&gt;&lt;wsp:rsid wsp:val=&quot;00DE3014&quot;/&gt;&lt;wsp:rsid wsp:val=&quot;00DE426F&quot;/&gt;&lt;wsp:rsid wsp:val=&quot;00E023A1&quot;/&gt;&lt;wsp:rsid wsp:val=&quot;00E9243C&quot;/&gt;&lt;wsp:rsid wsp:val=&quot;00EB303A&quot;/&gt;&lt;wsp:rsid wsp:val=&quot;00ED0809&quot;/&gt;&lt;wsp:rsid wsp:val=&quot;00ED25D7&quot;/&gt;&lt;wsp:rsid wsp:val=&quot;00EE3B5C&quot;/&gt;&lt;wsp:rsid wsp:val=&quot;00F0527E&quot;/&gt;&lt;wsp:rsid wsp:val=&quot;00F23145&quot;/&gt;&lt;wsp:rsid wsp:val=&quot;00F73E80&quot;/&gt;&lt;wsp:rsid wsp:val=&quot;00F83180&quot;/&gt;&lt;wsp:rsid wsp:val=&quot;00FA19D9&quot;/&gt;&lt;wsp:rsid wsp:val=&quot;00FB70B5&quot;/&gt;&lt;wsp:rsid wsp:val=&quot;00FC6762&quot;/&gt;&lt;wsp:rsid wsp:val=&quot;00FD0FC3&quot;/&gt;&lt;wsp:rsid wsp:val=&quot;00FE594C&quot;/&gt;&lt;wsp:rsid wsp:val=&quot;00FF1312&quot;/&gt;&lt;wsp:rsid wsp:val=&quot;00FF797B&quot;/&gt;&lt;/wsp:rsids&gt;&lt;/w:docPr&gt;&lt;w:body&gt;&lt;w:p wsp:rsidR=&quot;00000000&quot; wsp:rsidRDefault=&quot;00671C00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/w:rPr&gt;&lt;m:t&gt;r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0&lt;/m:t&gt;&lt;/m:r&gt;&lt;/m:sub&gt;&lt;/m:sSub&gt;&lt;/m:num&gt;&lt;m:den&gt;&lt;m:r&gt;&lt;m:rPr&gt;&lt;m:sty m:val=&quot;p&quot;/&gt;&lt;/m:rPr&gt;&lt;w:rPr&gt;&lt;w:rFonts w:ascii=&quot;Cambria Math&quot; w:h-ansi=&quot;Cambria Math&quot;/&gt;&lt;wx:font wx:val=&quot;Cambria Math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F23145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 =  1 </w:t>
      </w:r>
      <w:r>
        <w:rPr>
          <w:rFonts w:ascii="Times New Roman" w:eastAsia="Arial Unicode MS" w:hAnsi="Times New Roman"/>
        </w:rPr>
        <w:t>Ω             ( 0,25 đ ; 0,25 đ )</w:t>
      </w:r>
    </w:p>
    <w:p w:rsidR="00D3095F" w:rsidRPr="00976E41" w:rsidRDefault="00D3095F" w:rsidP="00527E4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R</w:t>
      </w:r>
      <w:r>
        <w:rPr>
          <w:rFonts w:ascii="Times New Roman" w:hAnsi="Times New Roman"/>
          <w:vertAlign w:val="subscript"/>
        </w:rPr>
        <w:t>Đ2</w:t>
      </w:r>
      <w:r>
        <w:rPr>
          <w:rFonts w:ascii="Times New Roman" w:hAnsi="Times New Roman"/>
        </w:rPr>
        <w:t xml:space="preserve"> = </w:t>
      </w:r>
      <w:r w:rsidRPr="00F23145">
        <w:rPr>
          <w:rFonts w:ascii="Times New Roman" w:hAnsi="Times New Roman"/>
        </w:rPr>
        <w:fldChar w:fldCharType="begin"/>
      </w:r>
      <w:r w:rsidRPr="00F23145">
        <w:rPr>
          <w:rFonts w:ascii="Times New Roman" w:hAnsi="Times New Roman"/>
        </w:rPr>
        <w:instrText xml:space="preserve"> QUOTE </w:instrText>
      </w:r>
      <w:r w:rsidRPr="00F23145">
        <w:pict>
          <v:shape id="_x0000_i1029" type="#_x0000_t75" style="width:24pt;height:25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447B&quot;/&gt;&lt;wsp:rsid wsp:val=&quot;00001955&quot;/&gt;&lt;wsp:rsid wsp:val=&quot;000346B1&quot;/&gt;&lt;wsp:rsid wsp:val=&quot;000508C7&quot;/&gt;&lt;wsp:rsid wsp:val=&quot;0005258E&quot;/&gt;&lt;wsp:rsid wsp:val=&quot;00055A53&quot;/&gt;&lt;wsp:rsid wsp:val=&quot;00061D1B&quot;/&gt;&lt;wsp:rsid wsp:val=&quot;000938A9&quot;/&gt;&lt;wsp:rsid wsp:val=&quot;000A70CD&quot;/&gt;&lt;wsp:rsid wsp:val=&quot;000B0245&quot;/&gt;&lt;wsp:rsid wsp:val=&quot;000B34A8&quot;/&gt;&lt;wsp:rsid wsp:val=&quot;001077DF&quot;/&gt;&lt;wsp:rsid wsp:val=&quot;00116C4B&quot;/&gt;&lt;wsp:rsid wsp:val=&quot;0013576A&quot;/&gt;&lt;wsp:rsid wsp:val=&quot;00192AB8&quot;/&gt;&lt;wsp:rsid wsp:val=&quot;001E1785&quot;/&gt;&lt;wsp:rsid wsp:val=&quot;00237A9F&quot;/&gt;&lt;wsp:rsid wsp:val=&quot;00273B0B&quot;/&gt;&lt;wsp:rsid wsp:val=&quot;002D594B&quot;/&gt;&lt;wsp:rsid wsp:val=&quot;002E6DD4&quot;/&gt;&lt;wsp:rsid wsp:val=&quot;003465DB&quot;/&gt;&lt;wsp:rsid wsp:val=&quot;00357B7F&quot;/&gt;&lt;wsp:rsid wsp:val=&quot;003B2B16&quot;/&gt;&lt;wsp:rsid wsp:val=&quot;003C153D&quot;/&gt;&lt;wsp:rsid wsp:val=&quot;004077D2&quot;/&gt;&lt;wsp:rsid wsp:val=&quot;0045050B&quot;/&gt;&lt;wsp:rsid wsp:val=&quot;00481EF8&quot;/&gt;&lt;wsp:rsid wsp:val=&quot;00494010&quot;/&gt;&lt;wsp:rsid wsp:val=&quot;004B5E16&quot;/&gt;&lt;wsp:rsid wsp:val=&quot;004C5896&quot;/&gt;&lt;wsp:rsid wsp:val=&quot;004E1056&quot;/&gt;&lt;wsp:rsid wsp:val=&quot;005012B3&quot;/&gt;&lt;wsp:rsid wsp:val=&quot;0051091B&quot;/&gt;&lt;wsp:rsid wsp:val=&quot;005137F8&quot;/&gt;&lt;wsp:rsid wsp:val=&quot;005139A3&quot;/&gt;&lt;wsp:rsid wsp:val=&quot;00527E44&quot;/&gt;&lt;wsp:rsid wsp:val=&quot;00566E8E&quot;/&gt;&lt;wsp:rsid wsp:val=&quot;0059269E&quot;/&gt;&lt;wsp:rsid wsp:val=&quot;005A274D&quot;/&gt;&lt;wsp:rsid wsp:val=&quot;005D2D2E&quot;/&gt;&lt;wsp:rsid wsp:val=&quot;005E6F94&quot;/&gt;&lt;wsp:rsid wsp:val=&quot;00627401&quot;/&gt;&lt;wsp:rsid wsp:val=&quot;00642568&quot;/&gt;&lt;wsp:rsid wsp:val=&quot;006A1926&quot;/&gt;&lt;wsp:rsid wsp:val=&quot;006C7C63&quot;/&gt;&lt;wsp:rsid wsp:val=&quot;0071042D&quot;/&gt;&lt;wsp:rsid wsp:val=&quot;007A5111&quot;/&gt;&lt;wsp:rsid wsp:val=&quot;007F4F7C&quot;/&gt;&lt;wsp:rsid wsp:val=&quot;0084772A&quot;/&gt;&lt;wsp:rsid wsp:val=&quot;00886374&quot;/&gt;&lt;wsp:rsid wsp:val=&quot;00895382&quot;/&gt;&lt;wsp:rsid wsp:val=&quot;00907628&quot;/&gt;&lt;wsp:rsid wsp:val=&quot;0091762B&quot;/&gt;&lt;wsp:rsid wsp:val=&quot;00926C7C&quot;/&gt;&lt;wsp:rsid wsp:val=&quot;00964D54&quot;/&gt;&lt;wsp:rsid wsp:val=&quot;00976E41&quot;/&gt;&lt;wsp:rsid wsp:val=&quot;009B03A1&quot;/&gt;&lt;wsp:rsid wsp:val=&quot;009B585E&quot;/&gt;&lt;wsp:rsid wsp:val=&quot;009D4096&quot;/&gt;&lt;wsp:rsid wsp:val=&quot;009E66AD&quot;/&gt;&lt;wsp:rsid wsp:val=&quot;00A00117&quot;/&gt;&lt;wsp:rsid wsp:val=&quot;00A052A3&quot;/&gt;&lt;wsp:rsid wsp:val=&quot;00A1697C&quot;/&gt;&lt;wsp:rsid wsp:val=&quot;00A464BF&quot;/&gt;&lt;wsp:rsid wsp:val=&quot;00A56C56&quot;/&gt;&lt;wsp:rsid wsp:val=&quot;00A77530&quot;/&gt;&lt;wsp:rsid wsp:val=&quot;00AB35CB&quot;/&gt;&lt;wsp:rsid wsp:val=&quot;00B049E0&quot;/&gt;&lt;wsp:rsid wsp:val=&quot;00B51896&quot;/&gt;&lt;wsp:rsid wsp:val=&quot;00C04CBC&quot;/&gt;&lt;wsp:rsid wsp:val=&quot;00C307C9&quot;/&gt;&lt;wsp:rsid wsp:val=&quot;00C3646C&quot;/&gt;&lt;wsp:rsid wsp:val=&quot;00CC04DC&quot;/&gt;&lt;wsp:rsid wsp:val=&quot;00D01D8A&quot;/&gt;&lt;wsp:rsid wsp:val=&quot;00D0447B&quot;/&gt;&lt;wsp:rsid wsp:val=&quot;00D23447&quot;/&gt;&lt;wsp:rsid wsp:val=&quot;00D41C39&quot;/&gt;&lt;wsp:rsid wsp:val=&quot;00D4241D&quot;/&gt;&lt;wsp:rsid wsp:val=&quot;00D44660&quot;/&gt;&lt;wsp:rsid wsp:val=&quot;00DB7C42&quot;/&gt;&lt;wsp:rsid wsp:val=&quot;00DD2E7D&quot;/&gt;&lt;wsp:rsid wsp:val=&quot;00DE3014&quot;/&gt;&lt;wsp:rsid wsp:val=&quot;00DE426F&quot;/&gt;&lt;wsp:rsid wsp:val=&quot;00E023A1&quot;/&gt;&lt;wsp:rsid wsp:val=&quot;00E9243C&quot;/&gt;&lt;wsp:rsid wsp:val=&quot;00EB303A&quot;/&gt;&lt;wsp:rsid wsp:val=&quot;00ED0809&quot;/&gt;&lt;wsp:rsid wsp:val=&quot;00ED25D7&quot;/&gt;&lt;wsp:rsid wsp:val=&quot;00EE3B5C&quot;/&gt;&lt;wsp:rsid wsp:val=&quot;00F0527E&quot;/&gt;&lt;wsp:rsid wsp:val=&quot;00F23145&quot;/&gt;&lt;wsp:rsid wsp:val=&quot;00F73E80&quot;/&gt;&lt;wsp:rsid wsp:val=&quot;00F83180&quot;/&gt;&lt;wsp:rsid wsp:val=&quot;00FA19D9&quot;/&gt;&lt;wsp:rsid wsp:val=&quot;00FB70B5&quot;/&gt;&lt;wsp:rsid wsp:val=&quot;00FC6762&quot;/&gt;&lt;wsp:rsid wsp:val=&quot;00FD0FC3&quot;/&gt;&lt;wsp:rsid wsp:val=&quot;00FE594C&quot;/&gt;&lt;wsp:rsid wsp:val=&quot;00FF1312&quot;/&gt;&lt;wsp:rsid wsp:val=&quot;00FF797B&quot;/&gt;&lt;/wsp:rsids&gt;&lt;/w:docPr&gt;&lt;w:body&gt;&lt;w:p wsp:rsidR=&quot;00000000&quot; wsp:rsidRDefault=&quot;002D594B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U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Ä‘m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num&gt;&lt;m:den&gt;&lt;m:r&gt;&lt;m:rPr&gt;&lt;m:sty m:val=&quot;p&quot;/&gt;&lt;/m:rPr&gt;&lt;w:rPr&gt;&lt;w:rFonts w:ascii=&quot;Cambria Math&quot; w:h-ansi=&quot;Cambria Math&quot;/&gt;&lt;wx:font wx:val=&quot;Cambria Math&quot;/&gt;&lt;/w:rPr&gt;&lt;m:t&gt;PÄ‘m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F23145">
        <w:rPr>
          <w:rFonts w:ascii="Times New Roman" w:hAnsi="Times New Roman"/>
        </w:rPr>
        <w:instrText xml:space="preserve"> </w:instrText>
      </w:r>
      <w:r w:rsidRPr="00F23145">
        <w:rPr>
          <w:rFonts w:ascii="Times New Roman" w:hAnsi="Times New Roman"/>
        </w:rPr>
        <w:fldChar w:fldCharType="separate"/>
      </w:r>
      <w:r w:rsidRPr="00F23145">
        <w:pict>
          <v:shape id="_x0000_i1030" type="#_x0000_t75" style="width:24pt;height:25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447B&quot;/&gt;&lt;wsp:rsid wsp:val=&quot;00001955&quot;/&gt;&lt;wsp:rsid wsp:val=&quot;000346B1&quot;/&gt;&lt;wsp:rsid wsp:val=&quot;000508C7&quot;/&gt;&lt;wsp:rsid wsp:val=&quot;0005258E&quot;/&gt;&lt;wsp:rsid wsp:val=&quot;00055A53&quot;/&gt;&lt;wsp:rsid wsp:val=&quot;00061D1B&quot;/&gt;&lt;wsp:rsid wsp:val=&quot;000938A9&quot;/&gt;&lt;wsp:rsid wsp:val=&quot;000A70CD&quot;/&gt;&lt;wsp:rsid wsp:val=&quot;000B0245&quot;/&gt;&lt;wsp:rsid wsp:val=&quot;000B34A8&quot;/&gt;&lt;wsp:rsid wsp:val=&quot;001077DF&quot;/&gt;&lt;wsp:rsid wsp:val=&quot;00116C4B&quot;/&gt;&lt;wsp:rsid wsp:val=&quot;0013576A&quot;/&gt;&lt;wsp:rsid wsp:val=&quot;00192AB8&quot;/&gt;&lt;wsp:rsid wsp:val=&quot;001E1785&quot;/&gt;&lt;wsp:rsid wsp:val=&quot;00237A9F&quot;/&gt;&lt;wsp:rsid wsp:val=&quot;00273B0B&quot;/&gt;&lt;wsp:rsid wsp:val=&quot;002D594B&quot;/&gt;&lt;wsp:rsid wsp:val=&quot;002E6DD4&quot;/&gt;&lt;wsp:rsid wsp:val=&quot;003465DB&quot;/&gt;&lt;wsp:rsid wsp:val=&quot;00357B7F&quot;/&gt;&lt;wsp:rsid wsp:val=&quot;003B2B16&quot;/&gt;&lt;wsp:rsid wsp:val=&quot;003C153D&quot;/&gt;&lt;wsp:rsid wsp:val=&quot;004077D2&quot;/&gt;&lt;wsp:rsid wsp:val=&quot;0045050B&quot;/&gt;&lt;wsp:rsid wsp:val=&quot;00481EF8&quot;/&gt;&lt;wsp:rsid wsp:val=&quot;00494010&quot;/&gt;&lt;wsp:rsid wsp:val=&quot;004B5E16&quot;/&gt;&lt;wsp:rsid wsp:val=&quot;004C5896&quot;/&gt;&lt;wsp:rsid wsp:val=&quot;004E1056&quot;/&gt;&lt;wsp:rsid wsp:val=&quot;005012B3&quot;/&gt;&lt;wsp:rsid wsp:val=&quot;0051091B&quot;/&gt;&lt;wsp:rsid wsp:val=&quot;005137F8&quot;/&gt;&lt;wsp:rsid wsp:val=&quot;005139A3&quot;/&gt;&lt;wsp:rsid wsp:val=&quot;00527E44&quot;/&gt;&lt;wsp:rsid wsp:val=&quot;00566E8E&quot;/&gt;&lt;wsp:rsid wsp:val=&quot;0059269E&quot;/&gt;&lt;wsp:rsid wsp:val=&quot;005A274D&quot;/&gt;&lt;wsp:rsid wsp:val=&quot;005D2D2E&quot;/&gt;&lt;wsp:rsid wsp:val=&quot;005E6F94&quot;/&gt;&lt;wsp:rsid wsp:val=&quot;00627401&quot;/&gt;&lt;wsp:rsid wsp:val=&quot;00642568&quot;/&gt;&lt;wsp:rsid wsp:val=&quot;006A1926&quot;/&gt;&lt;wsp:rsid wsp:val=&quot;006C7C63&quot;/&gt;&lt;wsp:rsid wsp:val=&quot;0071042D&quot;/&gt;&lt;wsp:rsid wsp:val=&quot;007A5111&quot;/&gt;&lt;wsp:rsid wsp:val=&quot;007F4F7C&quot;/&gt;&lt;wsp:rsid wsp:val=&quot;0084772A&quot;/&gt;&lt;wsp:rsid wsp:val=&quot;00886374&quot;/&gt;&lt;wsp:rsid wsp:val=&quot;00895382&quot;/&gt;&lt;wsp:rsid wsp:val=&quot;00907628&quot;/&gt;&lt;wsp:rsid wsp:val=&quot;0091762B&quot;/&gt;&lt;wsp:rsid wsp:val=&quot;00926C7C&quot;/&gt;&lt;wsp:rsid wsp:val=&quot;00964D54&quot;/&gt;&lt;wsp:rsid wsp:val=&quot;00976E41&quot;/&gt;&lt;wsp:rsid wsp:val=&quot;009B03A1&quot;/&gt;&lt;wsp:rsid wsp:val=&quot;009B585E&quot;/&gt;&lt;wsp:rsid wsp:val=&quot;009D4096&quot;/&gt;&lt;wsp:rsid wsp:val=&quot;009E66AD&quot;/&gt;&lt;wsp:rsid wsp:val=&quot;00A00117&quot;/&gt;&lt;wsp:rsid wsp:val=&quot;00A052A3&quot;/&gt;&lt;wsp:rsid wsp:val=&quot;00A1697C&quot;/&gt;&lt;wsp:rsid wsp:val=&quot;00A464BF&quot;/&gt;&lt;wsp:rsid wsp:val=&quot;00A56C56&quot;/&gt;&lt;wsp:rsid wsp:val=&quot;00A77530&quot;/&gt;&lt;wsp:rsid wsp:val=&quot;00AB35CB&quot;/&gt;&lt;wsp:rsid wsp:val=&quot;00B049E0&quot;/&gt;&lt;wsp:rsid wsp:val=&quot;00B51896&quot;/&gt;&lt;wsp:rsid wsp:val=&quot;00C04CBC&quot;/&gt;&lt;wsp:rsid wsp:val=&quot;00C307C9&quot;/&gt;&lt;wsp:rsid wsp:val=&quot;00C3646C&quot;/&gt;&lt;wsp:rsid wsp:val=&quot;00CC04DC&quot;/&gt;&lt;wsp:rsid wsp:val=&quot;00D01D8A&quot;/&gt;&lt;wsp:rsid wsp:val=&quot;00D0447B&quot;/&gt;&lt;wsp:rsid wsp:val=&quot;00D23447&quot;/&gt;&lt;wsp:rsid wsp:val=&quot;00D41C39&quot;/&gt;&lt;wsp:rsid wsp:val=&quot;00D4241D&quot;/&gt;&lt;wsp:rsid wsp:val=&quot;00D44660&quot;/&gt;&lt;wsp:rsid wsp:val=&quot;00DB7C42&quot;/&gt;&lt;wsp:rsid wsp:val=&quot;00DD2E7D&quot;/&gt;&lt;wsp:rsid wsp:val=&quot;00DE3014&quot;/&gt;&lt;wsp:rsid wsp:val=&quot;00DE426F&quot;/&gt;&lt;wsp:rsid wsp:val=&quot;00E023A1&quot;/&gt;&lt;wsp:rsid wsp:val=&quot;00E9243C&quot;/&gt;&lt;wsp:rsid wsp:val=&quot;00EB303A&quot;/&gt;&lt;wsp:rsid wsp:val=&quot;00ED0809&quot;/&gt;&lt;wsp:rsid wsp:val=&quot;00ED25D7&quot;/&gt;&lt;wsp:rsid wsp:val=&quot;00EE3B5C&quot;/&gt;&lt;wsp:rsid wsp:val=&quot;00F0527E&quot;/&gt;&lt;wsp:rsid wsp:val=&quot;00F23145&quot;/&gt;&lt;wsp:rsid wsp:val=&quot;00F73E80&quot;/&gt;&lt;wsp:rsid wsp:val=&quot;00F83180&quot;/&gt;&lt;wsp:rsid wsp:val=&quot;00FA19D9&quot;/&gt;&lt;wsp:rsid wsp:val=&quot;00FB70B5&quot;/&gt;&lt;wsp:rsid wsp:val=&quot;00FC6762&quot;/&gt;&lt;wsp:rsid wsp:val=&quot;00FD0FC3&quot;/&gt;&lt;wsp:rsid wsp:val=&quot;00FE594C&quot;/&gt;&lt;wsp:rsid wsp:val=&quot;00FF1312&quot;/&gt;&lt;wsp:rsid wsp:val=&quot;00FF797B&quot;/&gt;&lt;/wsp:rsids&gt;&lt;/w:docPr&gt;&lt;w:body&gt;&lt;w:p wsp:rsidR=&quot;00000000&quot; wsp:rsidRDefault=&quot;002D594B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U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Ä‘m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num&gt;&lt;m:den&gt;&lt;m:r&gt;&lt;m:rPr&gt;&lt;m:sty m:val=&quot;p&quot;/&gt;&lt;/m:rPr&gt;&lt;w:rPr&gt;&lt;w:rFonts w:ascii=&quot;Cambria Math&quot; w:h-ansi=&quot;Cambria Math&quot;/&gt;&lt;wx:font wx:val=&quot;Cambria Math&quot;/&gt;&lt;/w:rPr&gt;&lt;m:t&gt;PÄ‘m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F23145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=  4 </w:t>
      </w:r>
      <w:r>
        <w:rPr>
          <w:rFonts w:ascii="Times New Roman" w:eastAsia="Arial Unicode MS" w:hAnsi="Times New Roman"/>
        </w:rPr>
        <w:t xml:space="preserve">Ω      ;      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vertAlign w:val="subscript"/>
        </w:rPr>
        <w:t>Đ3</w:t>
      </w:r>
      <w:r>
        <w:rPr>
          <w:rFonts w:ascii="Times New Roman" w:hAnsi="Times New Roman"/>
        </w:rPr>
        <w:t xml:space="preserve"> = </w:t>
      </w:r>
      <w:r w:rsidRPr="00F23145">
        <w:rPr>
          <w:rFonts w:ascii="Times New Roman" w:hAnsi="Times New Roman"/>
        </w:rPr>
        <w:fldChar w:fldCharType="begin"/>
      </w:r>
      <w:r w:rsidRPr="00F23145">
        <w:rPr>
          <w:rFonts w:ascii="Times New Roman" w:hAnsi="Times New Roman"/>
        </w:rPr>
        <w:instrText xml:space="preserve"> QUOTE </w:instrText>
      </w:r>
      <w:r w:rsidRPr="00F23145">
        <w:pict>
          <v:shape id="_x0000_i1031" type="#_x0000_t75" style="width:24pt;height:25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447B&quot;/&gt;&lt;wsp:rsid wsp:val=&quot;00001955&quot;/&gt;&lt;wsp:rsid wsp:val=&quot;000346B1&quot;/&gt;&lt;wsp:rsid wsp:val=&quot;000508C7&quot;/&gt;&lt;wsp:rsid wsp:val=&quot;0005258E&quot;/&gt;&lt;wsp:rsid wsp:val=&quot;00055A53&quot;/&gt;&lt;wsp:rsid wsp:val=&quot;00061D1B&quot;/&gt;&lt;wsp:rsid wsp:val=&quot;000938A9&quot;/&gt;&lt;wsp:rsid wsp:val=&quot;000A70CD&quot;/&gt;&lt;wsp:rsid wsp:val=&quot;000B0245&quot;/&gt;&lt;wsp:rsid wsp:val=&quot;000B34A8&quot;/&gt;&lt;wsp:rsid wsp:val=&quot;001077DF&quot;/&gt;&lt;wsp:rsid wsp:val=&quot;00116C4B&quot;/&gt;&lt;wsp:rsid wsp:val=&quot;0013576A&quot;/&gt;&lt;wsp:rsid wsp:val=&quot;00192AB8&quot;/&gt;&lt;wsp:rsid wsp:val=&quot;001E1785&quot;/&gt;&lt;wsp:rsid wsp:val=&quot;00237A9F&quot;/&gt;&lt;wsp:rsid wsp:val=&quot;00273B0B&quot;/&gt;&lt;wsp:rsid wsp:val=&quot;002E6DD4&quot;/&gt;&lt;wsp:rsid wsp:val=&quot;003465DB&quot;/&gt;&lt;wsp:rsid wsp:val=&quot;00357B7F&quot;/&gt;&lt;wsp:rsid wsp:val=&quot;003B2B16&quot;/&gt;&lt;wsp:rsid wsp:val=&quot;003C153D&quot;/&gt;&lt;wsp:rsid wsp:val=&quot;004077D2&quot;/&gt;&lt;wsp:rsid wsp:val=&quot;0045050B&quot;/&gt;&lt;wsp:rsid wsp:val=&quot;00481EF8&quot;/&gt;&lt;wsp:rsid wsp:val=&quot;00494010&quot;/&gt;&lt;wsp:rsid wsp:val=&quot;004B14F9&quot;/&gt;&lt;wsp:rsid wsp:val=&quot;004B5E16&quot;/&gt;&lt;wsp:rsid wsp:val=&quot;004C5896&quot;/&gt;&lt;wsp:rsid wsp:val=&quot;004E1056&quot;/&gt;&lt;wsp:rsid wsp:val=&quot;005012B3&quot;/&gt;&lt;wsp:rsid wsp:val=&quot;0051091B&quot;/&gt;&lt;wsp:rsid wsp:val=&quot;005137F8&quot;/&gt;&lt;wsp:rsid wsp:val=&quot;005139A3&quot;/&gt;&lt;wsp:rsid wsp:val=&quot;00527E44&quot;/&gt;&lt;wsp:rsid wsp:val=&quot;00566E8E&quot;/&gt;&lt;wsp:rsid wsp:val=&quot;0059269E&quot;/&gt;&lt;wsp:rsid wsp:val=&quot;005A274D&quot;/&gt;&lt;wsp:rsid wsp:val=&quot;005D2D2E&quot;/&gt;&lt;wsp:rsid wsp:val=&quot;005E6F94&quot;/&gt;&lt;wsp:rsid wsp:val=&quot;00627401&quot;/&gt;&lt;wsp:rsid wsp:val=&quot;00642568&quot;/&gt;&lt;wsp:rsid wsp:val=&quot;006A1926&quot;/&gt;&lt;wsp:rsid wsp:val=&quot;006C7C63&quot;/&gt;&lt;wsp:rsid wsp:val=&quot;0071042D&quot;/&gt;&lt;wsp:rsid wsp:val=&quot;007A5111&quot;/&gt;&lt;wsp:rsid wsp:val=&quot;007F4F7C&quot;/&gt;&lt;wsp:rsid wsp:val=&quot;0084772A&quot;/&gt;&lt;wsp:rsid wsp:val=&quot;00886374&quot;/&gt;&lt;wsp:rsid wsp:val=&quot;00895382&quot;/&gt;&lt;wsp:rsid wsp:val=&quot;00907628&quot;/&gt;&lt;wsp:rsid wsp:val=&quot;0091762B&quot;/&gt;&lt;wsp:rsid wsp:val=&quot;00926C7C&quot;/&gt;&lt;wsp:rsid wsp:val=&quot;00964D54&quot;/&gt;&lt;wsp:rsid wsp:val=&quot;00976E41&quot;/&gt;&lt;wsp:rsid wsp:val=&quot;009B03A1&quot;/&gt;&lt;wsp:rsid wsp:val=&quot;009B585E&quot;/&gt;&lt;wsp:rsid wsp:val=&quot;009D4096&quot;/&gt;&lt;wsp:rsid wsp:val=&quot;009E66AD&quot;/&gt;&lt;wsp:rsid wsp:val=&quot;00A00117&quot;/&gt;&lt;wsp:rsid wsp:val=&quot;00A052A3&quot;/&gt;&lt;wsp:rsid wsp:val=&quot;00A1697C&quot;/&gt;&lt;wsp:rsid wsp:val=&quot;00A464BF&quot;/&gt;&lt;wsp:rsid wsp:val=&quot;00A56C56&quot;/&gt;&lt;wsp:rsid wsp:val=&quot;00A77530&quot;/&gt;&lt;wsp:rsid wsp:val=&quot;00AB35CB&quot;/&gt;&lt;wsp:rsid wsp:val=&quot;00B049E0&quot;/&gt;&lt;wsp:rsid wsp:val=&quot;00B51896&quot;/&gt;&lt;wsp:rsid wsp:val=&quot;00C04CBC&quot;/&gt;&lt;wsp:rsid wsp:val=&quot;00C307C9&quot;/&gt;&lt;wsp:rsid wsp:val=&quot;00C3646C&quot;/&gt;&lt;wsp:rsid wsp:val=&quot;00CC04DC&quot;/&gt;&lt;wsp:rsid wsp:val=&quot;00D01D8A&quot;/&gt;&lt;wsp:rsid wsp:val=&quot;00D0447B&quot;/&gt;&lt;wsp:rsid wsp:val=&quot;00D23447&quot;/&gt;&lt;wsp:rsid wsp:val=&quot;00D41C39&quot;/&gt;&lt;wsp:rsid wsp:val=&quot;00D4241D&quot;/&gt;&lt;wsp:rsid wsp:val=&quot;00D44660&quot;/&gt;&lt;wsp:rsid wsp:val=&quot;00DB7C42&quot;/&gt;&lt;wsp:rsid wsp:val=&quot;00DD2E7D&quot;/&gt;&lt;wsp:rsid wsp:val=&quot;00DE3014&quot;/&gt;&lt;wsp:rsid wsp:val=&quot;00DE426F&quot;/&gt;&lt;wsp:rsid wsp:val=&quot;00E023A1&quot;/&gt;&lt;wsp:rsid wsp:val=&quot;00E9243C&quot;/&gt;&lt;wsp:rsid wsp:val=&quot;00EB303A&quot;/&gt;&lt;wsp:rsid wsp:val=&quot;00ED0809&quot;/&gt;&lt;wsp:rsid wsp:val=&quot;00ED25D7&quot;/&gt;&lt;wsp:rsid wsp:val=&quot;00EE3B5C&quot;/&gt;&lt;wsp:rsid wsp:val=&quot;00F0527E&quot;/&gt;&lt;wsp:rsid wsp:val=&quot;00F23145&quot;/&gt;&lt;wsp:rsid wsp:val=&quot;00F73E80&quot;/&gt;&lt;wsp:rsid wsp:val=&quot;00F83180&quot;/&gt;&lt;wsp:rsid wsp:val=&quot;00FA19D9&quot;/&gt;&lt;wsp:rsid wsp:val=&quot;00FB70B5&quot;/&gt;&lt;wsp:rsid wsp:val=&quot;00FC6762&quot;/&gt;&lt;wsp:rsid wsp:val=&quot;00FD0FC3&quot;/&gt;&lt;wsp:rsid wsp:val=&quot;00FE594C&quot;/&gt;&lt;wsp:rsid wsp:val=&quot;00FF1312&quot;/&gt;&lt;wsp:rsid wsp:val=&quot;00FF797B&quot;/&gt;&lt;/wsp:rsids&gt;&lt;/w:docPr&gt;&lt;w:body&gt;&lt;w:p wsp:rsidR=&quot;00000000&quot; wsp:rsidRDefault=&quot;004B14F9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U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Ä‘m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num&gt;&lt;m:den&gt;&lt;m:r&gt;&lt;m:rPr&gt;&lt;m:sty m:val=&quot;p&quot;/&gt;&lt;/m:rPr&gt;&lt;w:rPr&gt;&lt;w:rFonts w:ascii=&quot;Cambria Math&quot; w:h-ansi=&quot;Cambria Math&quot;/&gt;&lt;wx:font wx:val=&quot;Cambria Math&quot;/&gt;&lt;/w:rPr&gt;&lt;m:t&gt;PÄ‘m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F23145">
        <w:rPr>
          <w:rFonts w:ascii="Times New Roman" w:hAnsi="Times New Roman"/>
        </w:rPr>
        <w:instrText xml:space="preserve"> </w:instrText>
      </w:r>
      <w:r w:rsidRPr="00F23145">
        <w:rPr>
          <w:rFonts w:ascii="Times New Roman" w:hAnsi="Times New Roman"/>
        </w:rPr>
        <w:fldChar w:fldCharType="separate"/>
      </w:r>
      <w:r w:rsidRPr="00F23145">
        <w:pict>
          <v:shape id="_x0000_i1032" type="#_x0000_t75" style="width:24pt;height:25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447B&quot;/&gt;&lt;wsp:rsid wsp:val=&quot;00001955&quot;/&gt;&lt;wsp:rsid wsp:val=&quot;000346B1&quot;/&gt;&lt;wsp:rsid wsp:val=&quot;000508C7&quot;/&gt;&lt;wsp:rsid wsp:val=&quot;0005258E&quot;/&gt;&lt;wsp:rsid wsp:val=&quot;00055A53&quot;/&gt;&lt;wsp:rsid wsp:val=&quot;00061D1B&quot;/&gt;&lt;wsp:rsid wsp:val=&quot;000938A9&quot;/&gt;&lt;wsp:rsid wsp:val=&quot;000A70CD&quot;/&gt;&lt;wsp:rsid wsp:val=&quot;000B0245&quot;/&gt;&lt;wsp:rsid wsp:val=&quot;000B34A8&quot;/&gt;&lt;wsp:rsid wsp:val=&quot;001077DF&quot;/&gt;&lt;wsp:rsid wsp:val=&quot;00116C4B&quot;/&gt;&lt;wsp:rsid wsp:val=&quot;0013576A&quot;/&gt;&lt;wsp:rsid wsp:val=&quot;00192AB8&quot;/&gt;&lt;wsp:rsid wsp:val=&quot;001E1785&quot;/&gt;&lt;wsp:rsid wsp:val=&quot;00237A9F&quot;/&gt;&lt;wsp:rsid wsp:val=&quot;00273B0B&quot;/&gt;&lt;wsp:rsid wsp:val=&quot;002E6DD4&quot;/&gt;&lt;wsp:rsid wsp:val=&quot;003465DB&quot;/&gt;&lt;wsp:rsid wsp:val=&quot;00357B7F&quot;/&gt;&lt;wsp:rsid wsp:val=&quot;003B2B16&quot;/&gt;&lt;wsp:rsid wsp:val=&quot;003C153D&quot;/&gt;&lt;wsp:rsid wsp:val=&quot;004077D2&quot;/&gt;&lt;wsp:rsid wsp:val=&quot;0045050B&quot;/&gt;&lt;wsp:rsid wsp:val=&quot;00481EF8&quot;/&gt;&lt;wsp:rsid wsp:val=&quot;00494010&quot;/&gt;&lt;wsp:rsid wsp:val=&quot;004B14F9&quot;/&gt;&lt;wsp:rsid wsp:val=&quot;004B5E16&quot;/&gt;&lt;wsp:rsid wsp:val=&quot;004C5896&quot;/&gt;&lt;wsp:rsid wsp:val=&quot;004E1056&quot;/&gt;&lt;wsp:rsid wsp:val=&quot;005012B3&quot;/&gt;&lt;wsp:rsid wsp:val=&quot;0051091B&quot;/&gt;&lt;wsp:rsid wsp:val=&quot;005137F8&quot;/&gt;&lt;wsp:rsid wsp:val=&quot;005139A3&quot;/&gt;&lt;wsp:rsid wsp:val=&quot;00527E44&quot;/&gt;&lt;wsp:rsid wsp:val=&quot;00566E8E&quot;/&gt;&lt;wsp:rsid wsp:val=&quot;0059269E&quot;/&gt;&lt;wsp:rsid wsp:val=&quot;005A274D&quot;/&gt;&lt;wsp:rsid wsp:val=&quot;005D2D2E&quot;/&gt;&lt;wsp:rsid wsp:val=&quot;005E6F94&quot;/&gt;&lt;wsp:rsid wsp:val=&quot;00627401&quot;/&gt;&lt;wsp:rsid wsp:val=&quot;00642568&quot;/&gt;&lt;wsp:rsid wsp:val=&quot;006A1926&quot;/&gt;&lt;wsp:rsid wsp:val=&quot;006C7C63&quot;/&gt;&lt;wsp:rsid wsp:val=&quot;0071042D&quot;/&gt;&lt;wsp:rsid wsp:val=&quot;007A5111&quot;/&gt;&lt;wsp:rsid wsp:val=&quot;007F4F7C&quot;/&gt;&lt;wsp:rsid wsp:val=&quot;0084772A&quot;/&gt;&lt;wsp:rsid wsp:val=&quot;00886374&quot;/&gt;&lt;wsp:rsid wsp:val=&quot;00895382&quot;/&gt;&lt;wsp:rsid wsp:val=&quot;00907628&quot;/&gt;&lt;wsp:rsid wsp:val=&quot;0091762B&quot;/&gt;&lt;wsp:rsid wsp:val=&quot;00926C7C&quot;/&gt;&lt;wsp:rsid wsp:val=&quot;00964D54&quot;/&gt;&lt;wsp:rsid wsp:val=&quot;00976E41&quot;/&gt;&lt;wsp:rsid wsp:val=&quot;009B03A1&quot;/&gt;&lt;wsp:rsid wsp:val=&quot;009B585E&quot;/&gt;&lt;wsp:rsid wsp:val=&quot;009D4096&quot;/&gt;&lt;wsp:rsid wsp:val=&quot;009E66AD&quot;/&gt;&lt;wsp:rsid wsp:val=&quot;00A00117&quot;/&gt;&lt;wsp:rsid wsp:val=&quot;00A052A3&quot;/&gt;&lt;wsp:rsid wsp:val=&quot;00A1697C&quot;/&gt;&lt;wsp:rsid wsp:val=&quot;00A464BF&quot;/&gt;&lt;wsp:rsid wsp:val=&quot;00A56C56&quot;/&gt;&lt;wsp:rsid wsp:val=&quot;00A77530&quot;/&gt;&lt;wsp:rsid wsp:val=&quot;00AB35CB&quot;/&gt;&lt;wsp:rsid wsp:val=&quot;00B049E0&quot;/&gt;&lt;wsp:rsid wsp:val=&quot;00B51896&quot;/&gt;&lt;wsp:rsid wsp:val=&quot;00C04CBC&quot;/&gt;&lt;wsp:rsid wsp:val=&quot;00C307C9&quot;/&gt;&lt;wsp:rsid wsp:val=&quot;00C3646C&quot;/&gt;&lt;wsp:rsid wsp:val=&quot;00CC04DC&quot;/&gt;&lt;wsp:rsid wsp:val=&quot;00D01D8A&quot;/&gt;&lt;wsp:rsid wsp:val=&quot;00D0447B&quot;/&gt;&lt;wsp:rsid wsp:val=&quot;00D23447&quot;/&gt;&lt;wsp:rsid wsp:val=&quot;00D41C39&quot;/&gt;&lt;wsp:rsid wsp:val=&quot;00D4241D&quot;/&gt;&lt;wsp:rsid wsp:val=&quot;00D44660&quot;/&gt;&lt;wsp:rsid wsp:val=&quot;00DB7C42&quot;/&gt;&lt;wsp:rsid wsp:val=&quot;00DD2E7D&quot;/&gt;&lt;wsp:rsid wsp:val=&quot;00DE3014&quot;/&gt;&lt;wsp:rsid wsp:val=&quot;00DE426F&quot;/&gt;&lt;wsp:rsid wsp:val=&quot;00E023A1&quot;/&gt;&lt;wsp:rsid wsp:val=&quot;00E9243C&quot;/&gt;&lt;wsp:rsid wsp:val=&quot;00EB303A&quot;/&gt;&lt;wsp:rsid wsp:val=&quot;00ED0809&quot;/&gt;&lt;wsp:rsid wsp:val=&quot;00ED25D7&quot;/&gt;&lt;wsp:rsid wsp:val=&quot;00EE3B5C&quot;/&gt;&lt;wsp:rsid wsp:val=&quot;00F0527E&quot;/&gt;&lt;wsp:rsid wsp:val=&quot;00F23145&quot;/&gt;&lt;wsp:rsid wsp:val=&quot;00F73E80&quot;/&gt;&lt;wsp:rsid wsp:val=&quot;00F83180&quot;/&gt;&lt;wsp:rsid wsp:val=&quot;00FA19D9&quot;/&gt;&lt;wsp:rsid wsp:val=&quot;00FB70B5&quot;/&gt;&lt;wsp:rsid wsp:val=&quot;00FC6762&quot;/&gt;&lt;wsp:rsid wsp:val=&quot;00FD0FC3&quot;/&gt;&lt;wsp:rsid wsp:val=&quot;00FE594C&quot;/&gt;&lt;wsp:rsid wsp:val=&quot;00FF1312&quot;/&gt;&lt;wsp:rsid wsp:val=&quot;00FF797B&quot;/&gt;&lt;/wsp:rsids&gt;&lt;/w:docPr&gt;&lt;w:body&gt;&lt;w:p wsp:rsidR=&quot;00000000&quot; wsp:rsidRDefault=&quot;004B14F9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U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Ä‘m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num&gt;&lt;m:den&gt;&lt;m:r&gt;&lt;m:rPr&gt;&lt;m:sty m:val=&quot;p&quot;/&gt;&lt;/m:rPr&gt;&lt;w:rPr&gt;&lt;w:rFonts w:ascii=&quot;Cambria Math&quot; w:h-ansi=&quot;Cambria Math&quot;/&gt;&lt;wx:font wx:val=&quot;Cambria Math&quot;/&gt;&lt;/w:rPr&gt;&lt;m:t&gt;PÄ‘m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F23145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=  3 </w:t>
      </w:r>
      <w:r>
        <w:rPr>
          <w:rFonts w:ascii="Times New Roman" w:eastAsia="Arial Unicode MS" w:hAnsi="Times New Roman"/>
        </w:rPr>
        <w:t>Ω         ( 0,25 đ ; 0,25 đ )</w:t>
      </w:r>
    </w:p>
    <w:p w:rsidR="00D3095F" w:rsidRDefault="00D3095F" w:rsidP="00527E4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</w:t>
      </w:r>
    </w:p>
    <w:p w:rsidR="00D3095F" w:rsidRDefault="00D3095F" w:rsidP="00527E44">
      <w:pPr>
        <w:spacing w:after="0"/>
        <w:rPr>
          <w:rFonts w:ascii="Times New Roman" w:hAnsi="Times New Roman"/>
        </w:rPr>
      </w:pPr>
    </w:p>
    <w:p w:rsidR="00D3095F" w:rsidRPr="00976E41" w:rsidRDefault="00D3095F" w:rsidP="00527E4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B /    I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</w:rPr>
        <w:t xml:space="preserve"> = I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=  </w:t>
      </w:r>
      <w:r w:rsidRPr="00F23145">
        <w:rPr>
          <w:rFonts w:ascii="Times New Roman" w:hAnsi="Times New Roman"/>
        </w:rPr>
        <w:fldChar w:fldCharType="begin"/>
      </w:r>
      <w:r w:rsidRPr="00F23145">
        <w:rPr>
          <w:rFonts w:ascii="Times New Roman" w:hAnsi="Times New Roman"/>
        </w:rPr>
        <w:instrText xml:space="preserve"> QUOTE </w:instrText>
      </w:r>
      <w:r w:rsidRPr="00F23145">
        <w:pict>
          <v:shape id="_x0000_i1033" type="#_x0000_t75" style="width:56.25pt;height:25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447B&quot;/&gt;&lt;wsp:rsid wsp:val=&quot;00001955&quot;/&gt;&lt;wsp:rsid wsp:val=&quot;000346B1&quot;/&gt;&lt;wsp:rsid wsp:val=&quot;000508C7&quot;/&gt;&lt;wsp:rsid wsp:val=&quot;0005258E&quot;/&gt;&lt;wsp:rsid wsp:val=&quot;00055A53&quot;/&gt;&lt;wsp:rsid wsp:val=&quot;00061D1B&quot;/&gt;&lt;wsp:rsid wsp:val=&quot;000938A9&quot;/&gt;&lt;wsp:rsid wsp:val=&quot;000A70CD&quot;/&gt;&lt;wsp:rsid wsp:val=&quot;000B0245&quot;/&gt;&lt;wsp:rsid wsp:val=&quot;000B34A8&quot;/&gt;&lt;wsp:rsid wsp:val=&quot;001077DF&quot;/&gt;&lt;wsp:rsid wsp:val=&quot;00116C4B&quot;/&gt;&lt;wsp:rsid wsp:val=&quot;0013576A&quot;/&gt;&lt;wsp:rsid wsp:val=&quot;00192AB8&quot;/&gt;&lt;wsp:rsid wsp:val=&quot;001E1785&quot;/&gt;&lt;wsp:rsid wsp:val=&quot;00237A9F&quot;/&gt;&lt;wsp:rsid wsp:val=&quot;00273B0B&quot;/&gt;&lt;wsp:rsid wsp:val=&quot;002E6DD4&quot;/&gt;&lt;wsp:rsid wsp:val=&quot;003465DB&quot;/&gt;&lt;wsp:rsid wsp:val=&quot;00357B7F&quot;/&gt;&lt;wsp:rsid wsp:val=&quot;003B2B16&quot;/&gt;&lt;wsp:rsid wsp:val=&quot;003C153D&quot;/&gt;&lt;wsp:rsid wsp:val=&quot;004077D2&quot;/&gt;&lt;wsp:rsid wsp:val=&quot;0045050B&quot;/&gt;&lt;wsp:rsid wsp:val=&quot;00481EF8&quot;/&gt;&lt;wsp:rsid wsp:val=&quot;00494010&quot;/&gt;&lt;wsp:rsid wsp:val=&quot;004B5E16&quot;/&gt;&lt;wsp:rsid wsp:val=&quot;004C5896&quot;/&gt;&lt;wsp:rsid wsp:val=&quot;004E1056&quot;/&gt;&lt;wsp:rsid wsp:val=&quot;005012B3&quot;/&gt;&lt;wsp:rsid wsp:val=&quot;0051091B&quot;/&gt;&lt;wsp:rsid wsp:val=&quot;005137F8&quot;/&gt;&lt;wsp:rsid wsp:val=&quot;005139A3&quot;/&gt;&lt;wsp:rsid wsp:val=&quot;00527E44&quot;/&gt;&lt;wsp:rsid wsp:val=&quot;00566E8E&quot;/&gt;&lt;wsp:rsid wsp:val=&quot;0059269E&quot;/&gt;&lt;wsp:rsid wsp:val=&quot;005A274D&quot;/&gt;&lt;wsp:rsid wsp:val=&quot;005D2D2E&quot;/&gt;&lt;wsp:rsid wsp:val=&quot;005E6F94&quot;/&gt;&lt;wsp:rsid wsp:val=&quot;00627401&quot;/&gt;&lt;wsp:rsid wsp:val=&quot;00642568&quot;/&gt;&lt;wsp:rsid wsp:val=&quot;006A1926&quot;/&gt;&lt;wsp:rsid wsp:val=&quot;006C7C63&quot;/&gt;&lt;wsp:rsid wsp:val=&quot;0071042D&quot;/&gt;&lt;wsp:rsid wsp:val=&quot;007A5111&quot;/&gt;&lt;wsp:rsid wsp:val=&quot;007F4F7C&quot;/&gt;&lt;wsp:rsid wsp:val=&quot;0084772A&quot;/&gt;&lt;wsp:rsid wsp:val=&quot;00886374&quot;/&gt;&lt;wsp:rsid wsp:val=&quot;00895382&quot;/&gt;&lt;wsp:rsid wsp:val=&quot;00907628&quot;/&gt;&lt;wsp:rsid wsp:val=&quot;0091762B&quot;/&gt;&lt;wsp:rsid wsp:val=&quot;00926C7C&quot;/&gt;&lt;wsp:rsid wsp:val=&quot;00964D54&quot;/&gt;&lt;wsp:rsid wsp:val=&quot;00976E41&quot;/&gt;&lt;wsp:rsid wsp:val=&quot;009B03A1&quot;/&gt;&lt;wsp:rsid wsp:val=&quot;009B585E&quot;/&gt;&lt;wsp:rsid wsp:val=&quot;009D4096&quot;/&gt;&lt;wsp:rsid wsp:val=&quot;009E66AD&quot;/&gt;&lt;wsp:rsid wsp:val=&quot;00A00117&quot;/&gt;&lt;wsp:rsid wsp:val=&quot;00A052A3&quot;/&gt;&lt;wsp:rsid wsp:val=&quot;00A1697C&quot;/&gt;&lt;wsp:rsid wsp:val=&quot;00A464BF&quot;/&gt;&lt;wsp:rsid wsp:val=&quot;00A56C56&quot;/&gt;&lt;wsp:rsid wsp:val=&quot;00A77530&quot;/&gt;&lt;wsp:rsid wsp:val=&quot;00AB35CB&quot;/&gt;&lt;wsp:rsid wsp:val=&quot;00B049E0&quot;/&gt;&lt;wsp:rsid wsp:val=&quot;00B51896&quot;/&gt;&lt;wsp:rsid wsp:val=&quot;00C04CBC&quot;/&gt;&lt;wsp:rsid wsp:val=&quot;00C307C9&quot;/&gt;&lt;wsp:rsid wsp:val=&quot;00C3646C&quot;/&gt;&lt;wsp:rsid wsp:val=&quot;00CC04DC&quot;/&gt;&lt;wsp:rsid wsp:val=&quot;00D01D8A&quot;/&gt;&lt;wsp:rsid wsp:val=&quot;00D0447B&quot;/&gt;&lt;wsp:rsid wsp:val=&quot;00D23447&quot;/&gt;&lt;wsp:rsid wsp:val=&quot;00D41C39&quot;/&gt;&lt;wsp:rsid wsp:val=&quot;00D4241D&quot;/&gt;&lt;wsp:rsid wsp:val=&quot;00D44660&quot;/&gt;&lt;wsp:rsid wsp:val=&quot;00DB7C42&quot;/&gt;&lt;wsp:rsid wsp:val=&quot;00DD2E7D&quot;/&gt;&lt;wsp:rsid wsp:val=&quot;00DE3014&quot;/&gt;&lt;wsp:rsid wsp:val=&quot;00DE426F&quot;/&gt;&lt;wsp:rsid wsp:val=&quot;00E023A1&quot;/&gt;&lt;wsp:rsid wsp:val=&quot;00E9243C&quot;/&gt;&lt;wsp:rsid wsp:val=&quot;00EB303A&quot;/&gt;&lt;wsp:rsid wsp:val=&quot;00ED0809&quot;/&gt;&lt;wsp:rsid wsp:val=&quot;00ED25D7&quot;/&gt;&lt;wsp:rsid wsp:val=&quot;00EE3B5C&quot;/&gt;&lt;wsp:rsid wsp:val=&quot;00F0527E&quot;/&gt;&lt;wsp:rsid wsp:val=&quot;00F11AA7&quot;/&gt;&lt;wsp:rsid wsp:val=&quot;00F23145&quot;/&gt;&lt;wsp:rsid wsp:val=&quot;00F73E80&quot;/&gt;&lt;wsp:rsid wsp:val=&quot;00F83180&quot;/&gt;&lt;wsp:rsid wsp:val=&quot;00FA19D9&quot;/&gt;&lt;wsp:rsid wsp:val=&quot;00FB70B5&quot;/&gt;&lt;wsp:rsid wsp:val=&quot;00FC6762&quot;/&gt;&lt;wsp:rsid wsp:val=&quot;00FD0FC3&quot;/&gt;&lt;wsp:rsid wsp:val=&quot;00FE594C&quot;/&gt;&lt;wsp:rsid wsp:val=&quot;00FF1312&quot;/&gt;&lt;wsp:rsid wsp:val=&quot;00FF797B&quot;/&gt;&lt;/wsp:rsids&gt;&lt;/w:docPr&gt;&lt;w:body&gt;&lt;w:p wsp:rsidR=&quot;00000000&quot; wsp:rsidRDefault=&quot;00F11AA7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96500.m.n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A.t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F23145">
        <w:rPr>
          <w:rFonts w:ascii="Times New Roman" w:hAnsi="Times New Roman"/>
        </w:rPr>
        <w:instrText xml:space="preserve"> </w:instrText>
      </w:r>
      <w:r w:rsidRPr="00F23145">
        <w:rPr>
          <w:rFonts w:ascii="Times New Roman" w:hAnsi="Times New Roman"/>
        </w:rPr>
        <w:fldChar w:fldCharType="separate"/>
      </w:r>
      <w:r w:rsidRPr="00F23145">
        <w:pict>
          <v:shape id="_x0000_i1034" type="#_x0000_t75" style="width:56.25pt;height:25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447B&quot;/&gt;&lt;wsp:rsid wsp:val=&quot;00001955&quot;/&gt;&lt;wsp:rsid wsp:val=&quot;000346B1&quot;/&gt;&lt;wsp:rsid wsp:val=&quot;000508C7&quot;/&gt;&lt;wsp:rsid wsp:val=&quot;0005258E&quot;/&gt;&lt;wsp:rsid wsp:val=&quot;00055A53&quot;/&gt;&lt;wsp:rsid wsp:val=&quot;00061D1B&quot;/&gt;&lt;wsp:rsid wsp:val=&quot;000938A9&quot;/&gt;&lt;wsp:rsid wsp:val=&quot;000A70CD&quot;/&gt;&lt;wsp:rsid wsp:val=&quot;000B0245&quot;/&gt;&lt;wsp:rsid wsp:val=&quot;000B34A8&quot;/&gt;&lt;wsp:rsid wsp:val=&quot;001077DF&quot;/&gt;&lt;wsp:rsid wsp:val=&quot;00116C4B&quot;/&gt;&lt;wsp:rsid wsp:val=&quot;0013576A&quot;/&gt;&lt;wsp:rsid wsp:val=&quot;00192AB8&quot;/&gt;&lt;wsp:rsid wsp:val=&quot;001E1785&quot;/&gt;&lt;wsp:rsid wsp:val=&quot;00237A9F&quot;/&gt;&lt;wsp:rsid wsp:val=&quot;00273B0B&quot;/&gt;&lt;wsp:rsid wsp:val=&quot;002E6DD4&quot;/&gt;&lt;wsp:rsid wsp:val=&quot;003465DB&quot;/&gt;&lt;wsp:rsid wsp:val=&quot;00357B7F&quot;/&gt;&lt;wsp:rsid wsp:val=&quot;003B2B16&quot;/&gt;&lt;wsp:rsid wsp:val=&quot;003C153D&quot;/&gt;&lt;wsp:rsid wsp:val=&quot;004077D2&quot;/&gt;&lt;wsp:rsid wsp:val=&quot;0045050B&quot;/&gt;&lt;wsp:rsid wsp:val=&quot;00481EF8&quot;/&gt;&lt;wsp:rsid wsp:val=&quot;00494010&quot;/&gt;&lt;wsp:rsid wsp:val=&quot;004B5E16&quot;/&gt;&lt;wsp:rsid wsp:val=&quot;004C5896&quot;/&gt;&lt;wsp:rsid wsp:val=&quot;004E1056&quot;/&gt;&lt;wsp:rsid wsp:val=&quot;005012B3&quot;/&gt;&lt;wsp:rsid wsp:val=&quot;0051091B&quot;/&gt;&lt;wsp:rsid wsp:val=&quot;005137F8&quot;/&gt;&lt;wsp:rsid wsp:val=&quot;005139A3&quot;/&gt;&lt;wsp:rsid wsp:val=&quot;00527E44&quot;/&gt;&lt;wsp:rsid wsp:val=&quot;00566E8E&quot;/&gt;&lt;wsp:rsid wsp:val=&quot;0059269E&quot;/&gt;&lt;wsp:rsid wsp:val=&quot;005A274D&quot;/&gt;&lt;wsp:rsid wsp:val=&quot;005D2D2E&quot;/&gt;&lt;wsp:rsid wsp:val=&quot;005E6F94&quot;/&gt;&lt;wsp:rsid wsp:val=&quot;00627401&quot;/&gt;&lt;wsp:rsid wsp:val=&quot;00642568&quot;/&gt;&lt;wsp:rsid wsp:val=&quot;006A1926&quot;/&gt;&lt;wsp:rsid wsp:val=&quot;006C7C63&quot;/&gt;&lt;wsp:rsid wsp:val=&quot;0071042D&quot;/&gt;&lt;wsp:rsid wsp:val=&quot;007A5111&quot;/&gt;&lt;wsp:rsid wsp:val=&quot;007F4F7C&quot;/&gt;&lt;wsp:rsid wsp:val=&quot;0084772A&quot;/&gt;&lt;wsp:rsid wsp:val=&quot;00886374&quot;/&gt;&lt;wsp:rsid wsp:val=&quot;00895382&quot;/&gt;&lt;wsp:rsid wsp:val=&quot;00907628&quot;/&gt;&lt;wsp:rsid wsp:val=&quot;0091762B&quot;/&gt;&lt;wsp:rsid wsp:val=&quot;00926C7C&quot;/&gt;&lt;wsp:rsid wsp:val=&quot;00964D54&quot;/&gt;&lt;wsp:rsid wsp:val=&quot;00976E41&quot;/&gt;&lt;wsp:rsid wsp:val=&quot;009B03A1&quot;/&gt;&lt;wsp:rsid wsp:val=&quot;009B585E&quot;/&gt;&lt;wsp:rsid wsp:val=&quot;009D4096&quot;/&gt;&lt;wsp:rsid wsp:val=&quot;009E66AD&quot;/&gt;&lt;wsp:rsid wsp:val=&quot;00A00117&quot;/&gt;&lt;wsp:rsid wsp:val=&quot;00A052A3&quot;/&gt;&lt;wsp:rsid wsp:val=&quot;00A1697C&quot;/&gt;&lt;wsp:rsid wsp:val=&quot;00A464BF&quot;/&gt;&lt;wsp:rsid wsp:val=&quot;00A56C56&quot;/&gt;&lt;wsp:rsid wsp:val=&quot;00A77530&quot;/&gt;&lt;wsp:rsid wsp:val=&quot;00AB35CB&quot;/&gt;&lt;wsp:rsid wsp:val=&quot;00B049E0&quot;/&gt;&lt;wsp:rsid wsp:val=&quot;00B51896&quot;/&gt;&lt;wsp:rsid wsp:val=&quot;00C04CBC&quot;/&gt;&lt;wsp:rsid wsp:val=&quot;00C307C9&quot;/&gt;&lt;wsp:rsid wsp:val=&quot;00C3646C&quot;/&gt;&lt;wsp:rsid wsp:val=&quot;00CC04DC&quot;/&gt;&lt;wsp:rsid wsp:val=&quot;00D01D8A&quot;/&gt;&lt;wsp:rsid wsp:val=&quot;00D0447B&quot;/&gt;&lt;wsp:rsid wsp:val=&quot;00D23447&quot;/&gt;&lt;wsp:rsid wsp:val=&quot;00D41C39&quot;/&gt;&lt;wsp:rsid wsp:val=&quot;00D4241D&quot;/&gt;&lt;wsp:rsid wsp:val=&quot;00D44660&quot;/&gt;&lt;wsp:rsid wsp:val=&quot;00DB7C42&quot;/&gt;&lt;wsp:rsid wsp:val=&quot;00DD2E7D&quot;/&gt;&lt;wsp:rsid wsp:val=&quot;00DE3014&quot;/&gt;&lt;wsp:rsid wsp:val=&quot;00DE426F&quot;/&gt;&lt;wsp:rsid wsp:val=&quot;00E023A1&quot;/&gt;&lt;wsp:rsid wsp:val=&quot;00E9243C&quot;/&gt;&lt;wsp:rsid wsp:val=&quot;00EB303A&quot;/&gt;&lt;wsp:rsid wsp:val=&quot;00ED0809&quot;/&gt;&lt;wsp:rsid wsp:val=&quot;00ED25D7&quot;/&gt;&lt;wsp:rsid wsp:val=&quot;00EE3B5C&quot;/&gt;&lt;wsp:rsid wsp:val=&quot;00F0527E&quot;/&gt;&lt;wsp:rsid wsp:val=&quot;00F11AA7&quot;/&gt;&lt;wsp:rsid wsp:val=&quot;00F23145&quot;/&gt;&lt;wsp:rsid wsp:val=&quot;00F73E80&quot;/&gt;&lt;wsp:rsid wsp:val=&quot;00F83180&quot;/&gt;&lt;wsp:rsid wsp:val=&quot;00FA19D9&quot;/&gt;&lt;wsp:rsid wsp:val=&quot;00FB70B5&quot;/&gt;&lt;wsp:rsid wsp:val=&quot;00FC6762&quot;/&gt;&lt;wsp:rsid wsp:val=&quot;00FD0FC3&quot;/&gt;&lt;wsp:rsid wsp:val=&quot;00FE594C&quot;/&gt;&lt;wsp:rsid wsp:val=&quot;00FF1312&quot;/&gt;&lt;wsp:rsid wsp:val=&quot;00FF797B&quot;/&gt;&lt;/wsp:rsids&gt;&lt;/w:docPr&gt;&lt;w:body&gt;&lt;w:p wsp:rsidR=&quot;00000000&quot; wsp:rsidRDefault=&quot;00F11AA7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96500.m.n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A.t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F23145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=  1,5 A  ;  Đ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sáng bt  </w:t>
      </w:r>
      <w:r>
        <w:rPr>
          <w:rFonts w:ascii="Cambria Math" w:hAnsi="Cambria Math"/>
        </w:rPr>
        <w:t>→</w:t>
      </w:r>
      <w:r>
        <w:rPr>
          <w:rFonts w:ascii="Times New Roman" w:hAnsi="Times New Roman"/>
        </w:rPr>
        <w:t xml:space="preserve"> I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= I</w:t>
      </w:r>
      <w:r>
        <w:rPr>
          <w:rFonts w:ascii="Times New Roman" w:hAnsi="Times New Roman"/>
          <w:vertAlign w:val="subscript"/>
        </w:rPr>
        <w:t xml:space="preserve">đm </w:t>
      </w:r>
      <w:r>
        <w:rPr>
          <w:rFonts w:ascii="Times New Roman" w:hAnsi="Times New Roman"/>
        </w:rPr>
        <w:t xml:space="preserve"> = 1  A . </w:t>
      </w:r>
    </w:p>
    <w:p w:rsidR="00D3095F" w:rsidRDefault="00D3095F" w:rsidP="00527E4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I</w:t>
      </w:r>
      <w:r>
        <w:rPr>
          <w:rFonts w:ascii="Times New Roman" w:hAnsi="Times New Roman"/>
          <w:vertAlign w:val="subscript"/>
        </w:rPr>
        <w:t>12</w:t>
      </w:r>
      <w:r>
        <w:rPr>
          <w:rFonts w:ascii="Times New Roman" w:hAnsi="Times New Roman"/>
        </w:rPr>
        <w:t xml:space="preserve"> = I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=I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= I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</w:rPr>
        <w:t xml:space="preserve"> – I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 =  0,5 A                                   ( 0,5 , 0,5 , 0,5 đ )         </w:t>
      </w:r>
    </w:p>
    <w:p w:rsidR="00D3095F" w:rsidRDefault="00D3095F" w:rsidP="00527E4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C /   I</w:t>
      </w:r>
      <w:r>
        <w:rPr>
          <w:rFonts w:ascii="Times New Roman" w:hAnsi="Times New Roman"/>
          <w:vertAlign w:val="subscript"/>
        </w:rPr>
        <w:t>đm2</w:t>
      </w:r>
      <w:r>
        <w:rPr>
          <w:rFonts w:ascii="Times New Roman" w:hAnsi="Times New Roman"/>
        </w:rPr>
        <w:t xml:space="preserve"> = 1 A </w:t>
      </w:r>
      <w:r>
        <w:rPr>
          <w:rFonts w:ascii="Cambria Math" w:hAnsi="Cambria Math"/>
        </w:rPr>
        <w:t>→ Đ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 xml:space="preserve"> sáng y</w:t>
      </w:r>
      <w:r>
        <w:rPr>
          <w:rFonts w:ascii="Times New Roman" w:hAnsi="Times New Roman"/>
        </w:rPr>
        <w:t xml:space="preserve">ếu hơn bt .                           ( 0,5 đ )       </w:t>
      </w:r>
    </w:p>
    <w:p w:rsidR="00D3095F" w:rsidRDefault="00D3095F" w:rsidP="00527E4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R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=  </w:t>
      </w:r>
      <w:r w:rsidRPr="00F23145">
        <w:rPr>
          <w:rFonts w:ascii="Times New Roman" w:hAnsi="Times New Roman"/>
        </w:rPr>
        <w:fldChar w:fldCharType="begin"/>
      </w:r>
      <w:r w:rsidRPr="00F23145">
        <w:rPr>
          <w:rFonts w:ascii="Times New Roman" w:hAnsi="Times New Roman"/>
        </w:rPr>
        <w:instrText xml:space="preserve"> QUOTE </w:instrText>
      </w:r>
      <w:r w:rsidRPr="00F23145">
        <w:pict>
          <v:shape id="_x0000_i1035" type="#_x0000_t75" style="width:14.25pt;height:25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447B&quot;/&gt;&lt;wsp:rsid wsp:val=&quot;00001955&quot;/&gt;&lt;wsp:rsid wsp:val=&quot;000346B1&quot;/&gt;&lt;wsp:rsid wsp:val=&quot;000508C7&quot;/&gt;&lt;wsp:rsid wsp:val=&quot;0005258E&quot;/&gt;&lt;wsp:rsid wsp:val=&quot;00055A53&quot;/&gt;&lt;wsp:rsid wsp:val=&quot;00061D1B&quot;/&gt;&lt;wsp:rsid wsp:val=&quot;000938A9&quot;/&gt;&lt;wsp:rsid wsp:val=&quot;000A70CD&quot;/&gt;&lt;wsp:rsid wsp:val=&quot;000B0245&quot;/&gt;&lt;wsp:rsid wsp:val=&quot;000B34A8&quot;/&gt;&lt;wsp:rsid wsp:val=&quot;001077DF&quot;/&gt;&lt;wsp:rsid wsp:val=&quot;00116C4B&quot;/&gt;&lt;wsp:rsid wsp:val=&quot;0013576A&quot;/&gt;&lt;wsp:rsid wsp:val=&quot;00192AB8&quot;/&gt;&lt;wsp:rsid wsp:val=&quot;001E1785&quot;/&gt;&lt;wsp:rsid wsp:val=&quot;00237A9F&quot;/&gt;&lt;wsp:rsid wsp:val=&quot;00273B0B&quot;/&gt;&lt;wsp:rsid wsp:val=&quot;002E6DD4&quot;/&gt;&lt;wsp:rsid wsp:val=&quot;003465DB&quot;/&gt;&lt;wsp:rsid wsp:val=&quot;00357B7F&quot;/&gt;&lt;wsp:rsid wsp:val=&quot;003B2B16&quot;/&gt;&lt;wsp:rsid wsp:val=&quot;003C153D&quot;/&gt;&lt;wsp:rsid wsp:val=&quot;004077D2&quot;/&gt;&lt;wsp:rsid wsp:val=&quot;0045050B&quot;/&gt;&lt;wsp:rsid wsp:val=&quot;00481EF8&quot;/&gt;&lt;wsp:rsid wsp:val=&quot;00494010&quot;/&gt;&lt;wsp:rsid wsp:val=&quot;004B5E16&quot;/&gt;&lt;wsp:rsid wsp:val=&quot;004C5896&quot;/&gt;&lt;wsp:rsid wsp:val=&quot;004E1056&quot;/&gt;&lt;wsp:rsid wsp:val=&quot;005012B3&quot;/&gt;&lt;wsp:rsid wsp:val=&quot;0051091B&quot;/&gt;&lt;wsp:rsid wsp:val=&quot;005137F8&quot;/&gt;&lt;wsp:rsid wsp:val=&quot;005139A3&quot;/&gt;&lt;wsp:rsid wsp:val=&quot;00527E44&quot;/&gt;&lt;wsp:rsid wsp:val=&quot;00566E8E&quot;/&gt;&lt;wsp:rsid wsp:val=&quot;0059269E&quot;/&gt;&lt;wsp:rsid wsp:val=&quot;005A274D&quot;/&gt;&lt;wsp:rsid wsp:val=&quot;005D2D2E&quot;/&gt;&lt;wsp:rsid wsp:val=&quot;005E6F94&quot;/&gt;&lt;wsp:rsid wsp:val=&quot;00627401&quot;/&gt;&lt;wsp:rsid wsp:val=&quot;00642568&quot;/&gt;&lt;wsp:rsid wsp:val=&quot;006A1926&quot;/&gt;&lt;wsp:rsid wsp:val=&quot;006C7C63&quot;/&gt;&lt;wsp:rsid wsp:val=&quot;0071042D&quot;/&gt;&lt;wsp:rsid wsp:val=&quot;007A5111&quot;/&gt;&lt;wsp:rsid wsp:val=&quot;007F4F7C&quot;/&gt;&lt;wsp:rsid wsp:val=&quot;0084772A&quot;/&gt;&lt;wsp:rsid wsp:val=&quot;00886374&quot;/&gt;&lt;wsp:rsid wsp:val=&quot;00895382&quot;/&gt;&lt;wsp:rsid wsp:val=&quot;00907628&quot;/&gt;&lt;wsp:rsid wsp:val=&quot;0091762B&quot;/&gt;&lt;wsp:rsid wsp:val=&quot;00926C7C&quot;/&gt;&lt;wsp:rsid wsp:val=&quot;00964D54&quot;/&gt;&lt;wsp:rsid wsp:val=&quot;00976E41&quot;/&gt;&lt;wsp:rsid wsp:val=&quot;009B03A1&quot;/&gt;&lt;wsp:rsid wsp:val=&quot;009B585E&quot;/&gt;&lt;wsp:rsid wsp:val=&quot;009D4096&quot;/&gt;&lt;wsp:rsid wsp:val=&quot;009E66AD&quot;/&gt;&lt;wsp:rsid wsp:val=&quot;00A00117&quot;/&gt;&lt;wsp:rsid wsp:val=&quot;00A052A3&quot;/&gt;&lt;wsp:rsid wsp:val=&quot;00A1697C&quot;/&gt;&lt;wsp:rsid wsp:val=&quot;00A464BF&quot;/&gt;&lt;wsp:rsid wsp:val=&quot;00A563A3&quot;/&gt;&lt;wsp:rsid wsp:val=&quot;00A56C56&quot;/&gt;&lt;wsp:rsid wsp:val=&quot;00A77530&quot;/&gt;&lt;wsp:rsid wsp:val=&quot;00AB35CB&quot;/&gt;&lt;wsp:rsid wsp:val=&quot;00B049E0&quot;/&gt;&lt;wsp:rsid wsp:val=&quot;00B51896&quot;/&gt;&lt;wsp:rsid wsp:val=&quot;00C04CBC&quot;/&gt;&lt;wsp:rsid wsp:val=&quot;00C307C9&quot;/&gt;&lt;wsp:rsid wsp:val=&quot;00C3646C&quot;/&gt;&lt;wsp:rsid wsp:val=&quot;00CC04DC&quot;/&gt;&lt;wsp:rsid wsp:val=&quot;00D01D8A&quot;/&gt;&lt;wsp:rsid wsp:val=&quot;00D0447B&quot;/&gt;&lt;wsp:rsid wsp:val=&quot;00D23447&quot;/&gt;&lt;wsp:rsid wsp:val=&quot;00D41C39&quot;/&gt;&lt;wsp:rsid wsp:val=&quot;00D4241D&quot;/&gt;&lt;wsp:rsid wsp:val=&quot;00D44660&quot;/&gt;&lt;wsp:rsid wsp:val=&quot;00DB7C42&quot;/&gt;&lt;wsp:rsid wsp:val=&quot;00DD2E7D&quot;/&gt;&lt;wsp:rsid wsp:val=&quot;00DE3014&quot;/&gt;&lt;wsp:rsid wsp:val=&quot;00DE426F&quot;/&gt;&lt;wsp:rsid wsp:val=&quot;00E023A1&quot;/&gt;&lt;wsp:rsid wsp:val=&quot;00E9243C&quot;/&gt;&lt;wsp:rsid wsp:val=&quot;00EB303A&quot;/&gt;&lt;wsp:rsid wsp:val=&quot;00ED0809&quot;/&gt;&lt;wsp:rsid wsp:val=&quot;00ED25D7&quot;/&gt;&lt;wsp:rsid wsp:val=&quot;00EE3B5C&quot;/&gt;&lt;wsp:rsid wsp:val=&quot;00F0527E&quot;/&gt;&lt;wsp:rsid wsp:val=&quot;00F23145&quot;/&gt;&lt;wsp:rsid wsp:val=&quot;00F73E80&quot;/&gt;&lt;wsp:rsid wsp:val=&quot;00F83180&quot;/&gt;&lt;wsp:rsid wsp:val=&quot;00FA19D9&quot;/&gt;&lt;wsp:rsid wsp:val=&quot;00FB70B5&quot;/&gt;&lt;wsp:rsid wsp:val=&quot;00FC6762&quot;/&gt;&lt;wsp:rsid wsp:val=&quot;00FD0FC3&quot;/&gt;&lt;wsp:rsid wsp:val=&quot;00FE594C&quot;/&gt;&lt;wsp:rsid wsp:val=&quot;00FF1312&quot;/&gt;&lt;wsp:rsid wsp:val=&quot;00FF797B&quot;/&gt;&lt;/wsp:rsids&gt;&lt;/w:docPr&gt;&lt;w:body&gt;&lt;w:p wsp:rsidR=&quot;00000000&quot; wsp:rsidRDefault=&quot;00A563A3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/w:rPr&gt;&lt;m:t&gt;E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b&lt;/m:t&gt;&lt;/m:r&gt;&lt;/m:sub&gt;&lt;/m:sSub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/w:rPr&gt;&lt;m:t&gt;I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0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F23145">
        <w:rPr>
          <w:rFonts w:ascii="Times New Roman" w:hAnsi="Times New Roman"/>
        </w:rPr>
        <w:instrText xml:space="preserve"> </w:instrText>
      </w:r>
      <w:r w:rsidRPr="00F23145">
        <w:rPr>
          <w:rFonts w:ascii="Times New Roman" w:hAnsi="Times New Roman"/>
        </w:rPr>
        <w:fldChar w:fldCharType="separate"/>
      </w:r>
      <w:r w:rsidRPr="00F23145">
        <w:pict>
          <v:shape id="_x0000_i1036" type="#_x0000_t75" style="width:14.25pt;height:25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447B&quot;/&gt;&lt;wsp:rsid wsp:val=&quot;00001955&quot;/&gt;&lt;wsp:rsid wsp:val=&quot;000346B1&quot;/&gt;&lt;wsp:rsid wsp:val=&quot;000508C7&quot;/&gt;&lt;wsp:rsid wsp:val=&quot;0005258E&quot;/&gt;&lt;wsp:rsid wsp:val=&quot;00055A53&quot;/&gt;&lt;wsp:rsid wsp:val=&quot;00061D1B&quot;/&gt;&lt;wsp:rsid wsp:val=&quot;000938A9&quot;/&gt;&lt;wsp:rsid wsp:val=&quot;000A70CD&quot;/&gt;&lt;wsp:rsid wsp:val=&quot;000B0245&quot;/&gt;&lt;wsp:rsid wsp:val=&quot;000B34A8&quot;/&gt;&lt;wsp:rsid wsp:val=&quot;001077DF&quot;/&gt;&lt;wsp:rsid wsp:val=&quot;00116C4B&quot;/&gt;&lt;wsp:rsid wsp:val=&quot;0013576A&quot;/&gt;&lt;wsp:rsid wsp:val=&quot;00192AB8&quot;/&gt;&lt;wsp:rsid wsp:val=&quot;001E1785&quot;/&gt;&lt;wsp:rsid wsp:val=&quot;00237A9F&quot;/&gt;&lt;wsp:rsid wsp:val=&quot;00273B0B&quot;/&gt;&lt;wsp:rsid wsp:val=&quot;002E6DD4&quot;/&gt;&lt;wsp:rsid wsp:val=&quot;003465DB&quot;/&gt;&lt;wsp:rsid wsp:val=&quot;00357B7F&quot;/&gt;&lt;wsp:rsid wsp:val=&quot;003B2B16&quot;/&gt;&lt;wsp:rsid wsp:val=&quot;003C153D&quot;/&gt;&lt;wsp:rsid wsp:val=&quot;004077D2&quot;/&gt;&lt;wsp:rsid wsp:val=&quot;0045050B&quot;/&gt;&lt;wsp:rsid wsp:val=&quot;00481EF8&quot;/&gt;&lt;wsp:rsid wsp:val=&quot;00494010&quot;/&gt;&lt;wsp:rsid wsp:val=&quot;004B5E16&quot;/&gt;&lt;wsp:rsid wsp:val=&quot;004C5896&quot;/&gt;&lt;wsp:rsid wsp:val=&quot;004E1056&quot;/&gt;&lt;wsp:rsid wsp:val=&quot;005012B3&quot;/&gt;&lt;wsp:rsid wsp:val=&quot;0051091B&quot;/&gt;&lt;wsp:rsid wsp:val=&quot;005137F8&quot;/&gt;&lt;wsp:rsid wsp:val=&quot;005139A3&quot;/&gt;&lt;wsp:rsid wsp:val=&quot;00527E44&quot;/&gt;&lt;wsp:rsid wsp:val=&quot;00566E8E&quot;/&gt;&lt;wsp:rsid wsp:val=&quot;0059269E&quot;/&gt;&lt;wsp:rsid wsp:val=&quot;005A274D&quot;/&gt;&lt;wsp:rsid wsp:val=&quot;005D2D2E&quot;/&gt;&lt;wsp:rsid wsp:val=&quot;005E6F94&quot;/&gt;&lt;wsp:rsid wsp:val=&quot;00627401&quot;/&gt;&lt;wsp:rsid wsp:val=&quot;00642568&quot;/&gt;&lt;wsp:rsid wsp:val=&quot;006A1926&quot;/&gt;&lt;wsp:rsid wsp:val=&quot;006C7C63&quot;/&gt;&lt;wsp:rsid wsp:val=&quot;0071042D&quot;/&gt;&lt;wsp:rsid wsp:val=&quot;007A5111&quot;/&gt;&lt;wsp:rsid wsp:val=&quot;007F4F7C&quot;/&gt;&lt;wsp:rsid wsp:val=&quot;0084772A&quot;/&gt;&lt;wsp:rsid wsp:val=&quot;00886374&quot;/&gt;&lt;wsp:rsid wsp:val=&quot;00895382&quot;/&gt;&lt;wsp:rsid wsp:val=&quot;00907628&quot;/&gt;&lt;wsp:rsid wsp:val=&quot;0091762B&quot;/&gt;&lt;wsp:rsid wsp:val=&quot;00926C7C&quot;/&gt;&lt;wsp:rsid wsp:val=&quot;00964D54&quot;/&gt;&lt;wsp:rsid wsp:val=&quot;00976E41&quot;/&gt;&lt;wsp:rsid wsp:val=&quot;009B03A1&quot;/&gt;&lt;wsp:rsid wsp:val=&quot;009B585E&quot;/&gt;&lt;wsp:rsid wsp:val=&quot;009D4096&quot;/&gt;&lt;wsp:rsid wsp:val=&quot;009E66AD&quot;/&gt;&lt;wsp:rsid wsp:val=&quot;00A00117&quot;/&gt;&lt;wsp:rsid wsp:val=&quot;00A052A3&quot;/&gt;&lt;wsp:rsid wsp:val=&quot;00A1697C&quot;/&gt;&lt;wsp:rsid wsp:val=&quot;00A464BF&quot;/&gt;&lt;wsp:rsid wsp:val=&quot;00A563A3&quot;/&gt;&lt;wsp:rsid wsp:val=&quot;00A56C56&quot;/&gt;&lt;wsp:rsid wsp:val=&quot;00A77530&quot;/&gt;&lt;wsp:rsid wsp:val=&quot;00AB35CB&quot;/&gt;&lt;wsp:rsid wsp:val=&quot;00B049E0&quot;/&gt;&lt;wsp:rsid wsp:val=&quot;00B51896&quot;/&gt;&lt;wsp:rsid wsp:val=&quot;00C04CBC&quot;/&gt;&lt;wsp:rsid wsp:val=&quot;00C307C9&quot;/&gt;&lt;wsp:rsid wsp:val=&quot;00C3646C&quot;/&gt;&lt;wsp:rsid wsp:val=&quot;00CC04DC&quot;/&gt;&lt;wsp:rsid wsp:val=&quot;00D01D8A&quot;/&gt;&lt;wsp:rsid wsp:val=&quot;00D0447B&quot;/&gt;&lt;wsp:rsid wsp:val=&quot;00D23447&quot;/&gt;&lt;wsp:rsid wsp:val=&quot;00D41C39&quot;/&gt;&lt;wsp:rsid wsp:val=&quot;00D4241D&quot;/&gt;&lt;wsp:rsid wsp:val=&quot;00D44660&quot;/&gt;&lt;wsp:rsid wsp:val=&quot;00DB7C42&quot;/&gt;&lt;wsp:rsid wsp:val=&quot;00DD2E7D&quot;/&gt;&lt;wsp:rsid wsp:val=&quot;00DE3014&quot;/&gt;&lt;wsp:rsid wsp:val=&quot;00DE426F&quot;/&gt;&lt;wsp:rsid wsp:val=&quot;00E023A1&quot;/&gt;&lt;wsp:rsid wsp:val=&quot;00E9243C&quot;/&gt;&lt;wsp:rsid wsp:val=&quot;00EB303A&quot;/&gt;&lt;wsp:rsid wsp:val=&quot;00ED0809&quot;/&gt;&lt;wsp:rsid wsp:val=&quot;00ED25D7&quot;/&gt;&lt;wsp:rsid wsp:val=&quot;00EE3B5C&quot;/&gt;&lt;wsp:rsid wsp:val=&quot;00F0527E&quot;/&gt;&lt;wsp:rsid wsp:val=&quot;00F23145&quot;/&gt;&lt;wsp:rsid wsp:val=&quot;00F73E80&quot;/&gt;&lt;wsp:rsid wsp:val=&quot;00F83180&quot;/&gt;&lt;wsp:rsid wsp:val=&quot;00FA19D9&quot;/&gt;&lt;wsp:rsid wsp:val=&quot;00FB70B5&quot;/&gt;&lt;wsp:rsid wsp:val=&quot;00FC6762&quot;/&gt;&lt;wsp:rsid wsp:val=&quot;00FD0FC3&quot;/&gt;&lt;wsp:rsid wsp:val=&quot;00FE594C&quot;/&gt;&lt;wsp:rsid wsp:val=&quot;00FF1312&quot;/&gt;&lt;wsp:rsid wsp:val=&quot;00FF797B&quot;/&gt;&lt;/wsp:rsids&gt;&lt;/w:docPr&gt;&lt;w:body&gt;&lt;w:p wsp:rsidR=&quot;00000000&quot; wsp:rsidRDefault=&quot;00A563A3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/w:rPr&gt;&lt;m:t&gt;E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b&lt;/m:t&gt;&lt;/m:r&gt;&lt;/m:sub&gt;&lt;/m:sSub&gt;&lt;/m:num&gt;&lt;m:den&gt;&lt;m:sSub&gt;&lt;m:sSubPr&gt;&lt;m:ctrlPr&gt;&lt;w:rPr&gt;&lt;w:rFonts w:ascii=&quot;Cambria Math&quot; w:h-ansi=&quot;Cambria Math&quot;/&gt;&lt;wx:font wx:val=&quot;Cambria Math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/w:rPr&gt;&lt;m:t&gt;I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0&lt;/m:t&gt;&lt;/m:r&gt;&lt;/m:sub&gt;&lt;/m:sSub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F23145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 - (R</w:t>
      </w:r>
      <w:r>
        <w:rPr>
          <w:rFonts w:ascii="Times New Roman" w:hAnsi="Times New Roman"/>
          <w:vertAlign w:val="subscript"/>
        </w:rPr>
        <w:t>123</w:t>
      </w:r>
      <w:r>
        <w:rPr>
          <w:rFonts w:ascii="Times New Roman" w:hAnsi="Times New Roman"/>
        </w:rPr>
        <w:t xml:space="preserve"> + r</w:t>
      </w:r>
      <w:r>
        <w:rPr>
          <w:rFonts w:ascii="Times New Roman" w:hAnsi="Times New Roman"/>
          <w:vertAlign w:val="subscript"/>
        </w:rPr>
        <w:t>b</w:t>
      </w:r>
      <w:r>
        <w:rPr>
          <w:rFonts w:ascii="Times New Roman" w:hAnsi="Times New Roman"/>
        </w:rPr>
        <w:t xml:space="preserve"> ) = </w:t>
      </w:r>
      <w:r w:rsidRPr="00F23145">
        <w:rPr>
          <w:rFonts w:ascii="Times New Roman" w:hAnsi="Times New Roman"/>
        </w:rPr>
        <w:fldChar w:fldCharType="begin"/>
      </w:r>
      <w:r w:rsidRPr="00F23145">
        <w:rPr>
          <w:rFonts w:ascii="Times New Roman" w:hAnsi="Times New Roman"/>
        </w:rPr>
        <w:instrText xml:space="preserve"> QUOTE </w:instrText>
      </w:r>
      <w:r w:rsidRPr="00F23145">
        <w:pict>
          <v:shape id="_x0000_i1037" type="#_x0000_t75" style="width:21.75pt;height:24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447B&quot;/&gt;&lt;wsp:rsid wsp:val=&quot;00001955&quot;/&gt;&lt;wsp:rsid wsp:val=&quot;000346B1&quot;/&gt;&lt;wsp:rsid wsp:val=&quot;000508C7&quot;/&gt;&lt;wsp:rsid wsp:val=&quot;0005258E&quot;/&gt;&lt;wsp:rsid wsp:val=&quot;00055A53&quot;/&gt;&lt;wsp:rsid wsp:val=&quot;00061D1B&quot;/&gt;&lt;wsp:rsid wsp:val=&quot;000938A9&quot;/&gt;&lt;wsp:rsid wsp:val=&quot;000A70CD&quot;/&gt;&lt;wsp:rsid wsp:val=&quot;000B0245&quot;/&gt;&lt;wsp:rsid wsp:val=&quot;000B34A8&quot;/&gt;&lt;wsp:rsid wsp:val=&quot;001077DF&quot;/&gt;&lt;wsp:rsid wsp:val=&quot;00116C4B&quot;/&gt;&lt;wsp:rsid wsp:val=&quot;0013576A&quot;/&gt;&lt;wsp:rsid wsp:val=&quot;00192AB8&quot;/&gt;&lt;wsp:rsid wsp:val=&quot;001E1785&quot;/&gt;&lt;wsp:rsid wsp:val=&quot;00237A9F&quot;/&gt;&lt;wsp:rsid wsp:val=&quot;00273B0B&quot;/&gt;&lt;wsp:rsid wsp:val=&quot;002E6DD4&quot;/&gt;&lt;wsp:rsid wsp:val=&quot;003465DB&quot;/&gt;&lt;wsp:rsid wsp:val=&quot;00357B7F&quot;/&gt;&lt;wsp:rsid wsp:val=&quot;003B2B16&quot;/&gt;&lt;wsp:rsid wsp:val=&quot;003C153D&quot;/&gt;&lt;wsp:rsid wsp:val=&quot;004077D2&quot;/&gt;&lt;wsp:rsid wsp:val=&quot;0045050B&quot;/&gt;&lt;wsp:rsid wsp:val=&quot;00481EF8&quot;/&gt;&lt;wsp:rsid wsp:val=&quot;00494010&quot;/&gt;&lt;wsp:rsid wsp:val=&quot;004B5E16&quot;/&gt;&lt;wsp:rsid wsp:val=&quot;004C5896&quot;/&gt;&lt;wsp:rsid wsp:val=&quot;004E1056&quot;/&gt;&lt;wsp:rsid wsp:val=&quot;005012B3&quot;/&gt;&lt;wsp:rsid wsp:val=&quot;0051091B&quot;/&gt;&lt;wsp:rsid wsp:val=&quot;005137F8&quot;/&gt;&lt;wsp:rsid wsp:val=&quot;005139A3&quot;/&gt;&lt;wsp:rsid wsp:val=&quot;00527E44&quot;/&gt;&lt;wsp:rsid wsp:val=&quot;00566E8E&quot;/&gt;&lt;wsp:rsid wsp:val=&quot;0059269E&quot;/&gt;&lt;wsp:rsid wsp:val=&quot;005A274D&quot;/&gt;&lt;wsp:rsid wsp:val=&quot;005D2D2E&quot;/&gt;&lt;wsp:rsid wsp:val=&quot;005E6F94&quot;/&gt;&lt;wsp:rsid wsp:val=&quot;00627401&quot;/&gt;&lt;wsp:rsid wsp:val=&quot;00642568&quot;/&gt;&lt;wsp:rsid wsp:val=&quot;006A1926&quot;/&gt;&lt;wsp:rsid wsp:val=&quot;006C7C63&quot;/&gt;&lt;wsp:rsid wsp:val=&quot;0071042D&quot;/&gt;&lt;wsp:rsid wsp:val=&quot;007A5111&quot;/&gt;&lt;wsp:rsid wsp:val=&quot;007F4F7C&quot;/&gt;&lt;wsp:rsid wsp:val=&quot;0084772A&quot;/&gt;&lt;wsp:rsid wsp:val=&quot;00886374&quot;/&gt;&lt;wsp:rsid wsp:val=&quot;00895382&quot;/&gt;&lt;wsp:rsid wsp:val=&quot;00907628&quot;/&gt;&lt;wsp:rsid wsp:val=&quot;0091762B&quot;/&gt;&lt;wsp:rsid wsp:val=&quot;00926C7C&quot;/&gt;&lt;wsp:rsid wsp:val=&quot;00964D54&quot;/&gt;&lt;wsp:rsid wsp:val=&quot;00976E41&quot;/&gt;&lt;wsp:rsid wsp:val=&quot;009B03A1&quot;/&gt;&lt;wsp:rsid wsp:val=&quot;009B585E&quot;/&gt;&lt;wsp:rsid wsp:val=&quot;009D4096&quot;/&gt;&lt;wsp:rsid wsp:val=&quot;009E66AD&quot;/&gt;&lt;wsp:rsid wsp:val=&quot;00A00117&quot;/&gt;&lt;wsp:rsid wsp:val=&quot;00A052A3&quot;/&gt;&lt;wsp:rsid wsp:val=&quot;00A1697C&quot;/&gt;&lt;wsp:rsid wsp:val=&quot;00A464BF&quot;/&gt;&lt;wsp:rsid wsp:val=&quot;00A56C56&quot;/&gt;&lt;wsp:rsid wsp:val=&quot;00A77530&quot;/&gt;&lt;wsp:rsid wsp:val=&quot;00AB35CB&quot;/&gt;&lt;wsp:rsid wsp:val=&quot;00B049E0&quot;/&gt;&lt;wsp:rsid wsp:val=&quot;00B51896&quot;/&gt;&lt;wsp:rsid wsp:val=&quot;00C04CBC&quot;/&gt;&lt;wsp:rsid wsp:val=&quot;00C307C9&quot;/&gt;&lt;wsp:rsid wsp:val=&quot;00C3646C&quot;/&gt;&lt;wsp:rsid wsp:val=&quot;00CC04DC&quot;/&gt;&lt;wsp:rsid wsp:val=&quot;00D01D8A&quot;/&gt;&lt;wsp:rsid wsp:val=&quot;00D0447B&quot;/&gt;&lt;wsp:rsid wsp:val=&quot;00D23447&quot;/&gt;&lt;wsp:rsid wsp:val=&quot;00D41C39&quot;/&gt;&lt;wsp:rsid wsp:val=&quot;00D4241D&quot;/&gt;&lt;wsp:rsid wsp:val=&quot;00D44660&quot;/&gt;&lt;wsp:rsid wsp:val=&quot;00DB7C42&quot;/&gt;&lt;wsp:rsid wsp:val=&quot;00DD2E7D&quot;/&gt;&lt;wsp:rsid wsp:val=&quot;00DE3014&quot;/&gt;&lt;wsp:rsid wsp:val=&quot;00DE426F&quot;/&gt;&lt;wsp:rsid wsp:val=&quot;00E023A1&quot;/&gt;&lt;wsp:rsid wsp:val=&quot;00E9243C&quot;/&gt;&lt;wsp:rsid wsp:val=&quot;00EB303A&quot;/&gt;&lt;wsp:rsid wsp:val=&quot;00ED0809&quot;/&gt;&lt;wsp:rsid wsp:val=&quot;00ED25D7&quot;/&gt;&lt;wsp:rsid wsp:val=&quot;00EE3B5C&quot;/&gt;&lt;wsp:rsid wsp:val=&quot;00F0527E&quot;/&gt;&lt;wsp:rsid wsp:val=&quot;00F23145&quot;/&gt;&lt;wsp:rsid wsp:val=&quot;00F73E80&quot;/&gt;&lt;wsp:rsid wsp:val=&quot;00F83180&quot;/&gt;&lt;wsp:rsid wsp:val=&quot;00FA19D9&quot;/&gt;&lt;wsp:rsid wsp:val=&quot;00FB70B5&quot;/&gt;&lt;wsp:rsid wsp:val=&quot;00FC6762&quot;/&gt;&lt;wsp:rsid wsp:val=&quot;00FD0FC3&quot;/&gt;&lt;wsp:rsid wsp:val=&quot;00FE4DD0&quot;/&gt;&lt;wsp:rsid wsp:val=&quot;00FE594C&quot;/&gt;&lt;wsp:rsid wsp:val=&quot;00FF1312&quot;/&gt;&lt;wsp:rsid wsp:val=&quot;00FF797B&quot;/&gt;&lt;/wsp:rsids&gt;&lt;/w:docPr&gt;&lt;w:body&gt;&lt;w:p wsp:rsidR=&quot;00000000&quot; wsp:rsidRDefault=&quot;00FE4DD0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3,5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1,5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F23145">
        <w:rPr>
          <w:rFonts w:ascii="Times New Roman" w:hAnsi="Times New Roman"/>
        </w:rPr>
        <w:instrText xml:space="preserve"> </w:instrText>
      </w:r>
      <w:r w:rsidRPr="00F23145">
        <w:rPr>
          <w:rFonts w:ascii="Times New Roman" w:hAnsi="Times New Roman"/>
        </w:rPr>
        <w:fldChar w:fldCharType="separate"/>
      </w:r>
      <w:r w:rsidRPr="00F23145">
        <w:pict>
          <v:shape id="_x0000_i1038" type="#_x0000_t75" style="width:21.75pt;height:24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0447B&quot;/&gt;&lt;wsp:rsid wsp:val=&quot;00001955&quot;/&gt;&lt;wsp:rsid wsp:val=&quot;000346B1&quot;/&gt;&lt;wsp:rsid wsp:val=&quot;000508C7&quot;/&gt;&lt;wsp:rsid wsp:val=&quot;0005258E&quot;/&gt;&lt;wsp:rsid wsp:val=&quot;00055A53&quot;/&gt;&lt;wsp:rsid wsp:val=&quot;00061D1B&quot;/&gt;&lt;wsp:rsid wsp:val=&quot;000938A9&quot;/&gt;&lt;wsp:rsid wsp:val=&quot;000A70CD&quot;/&gt;&lt;wsp:rsid wsp:val=&quot;000B0245&quot;/&gt;&lt;wsp:rsid wsp:val=&quot;000B34A8&quot;/&gt;&lt;wsp:rsid wsp:val=&quot;001077DF&quot;/&gt;&lt;wsp:rsid wsp:val=&quot;00116C4B&quot;/&gt;&lt;wsp:rsid wsp:val=&quot;0013576A&quot;/&gt;&lt;wsp:rsid wsp:val=&quot;00192AB8&quot;/&gt;&lt;wsp:rsid wsp:val=&quot;001E1785&quot;/&gt;&lt;wsp:rsid wsp:val=&quot;00237A9F&quot;/&gt;&lt;wsp:rsid wsp:val=&quot;00273B0B&quot;/&gt;&lt;wsp:rsid wsp:val=&quot;002E6DD4&quot;/&gt;&lt;wsp:rsid wsp:val=&quot;003465DB&quot;/&gt;&lt;wsp:rsid wsp:val=&quot;00357B7F&quot;/&gt;&lt;wsp:rsid wsp:val=&quot;003B2B16&quot;/&gt;&lt;wsp:rsid wsp:val=&quot;003C153D&quot;/&gt;&lt;wsp:rsid wsp:val=&quot;004077D2&quot;/&gt;&lt;wsp:rsid wsp:val=&quot;0045050B&quot;/&gt;&lt;wsp:rsid wsp:val=&quot;00481EF8&quot;/&gt;&lt;wsp:rsid wsp:val=&quot;00494010&quot;/&gt;&lt;wsp:rsid wsp:val=&quot;004B5E16&quot;/&gt;&lt;wsp:rsid wsp:val=&quot;004C5896&quot;/&gt;&lt;wsp:rsid wsp:val=&quot;004E1056&quot;/&gt;&lt;wsp:rsid wsp:val=&quot;005012B3&quot;/&gt;&lt;wsp:rsid wsp:val=&quot;0051091B&quot;/&gt;&lt;wsp:rsid wsp:val=&quot;005137F8&quot;/&gt;&lt;wsp:rsid wsp:val=&quot;005139A3&quot;/&gt;&lt;wsp:rsid wsp:val=&quot;00527E44&quot;/&gt;&lt;wsp:rsid wsp:val=&quot;00566E8E&quot;/&gt;&lt;wsp:rsid wsp:val=&quot;0059269E&quot;/&gt;&lt;wsp:rsid wsp:val=&quot;005A274D&quot;/&gt;&lt;wsp:rsid wsp:val=&quot;005D2D2E&quot;/&gt;&lt;wsp:rsid wsp:val=&quot;005E6F94&quot;/&gt;&lt;wsp:rsid wsp:val=&quot;00627401&quot;/&gt;&lt;wsp:rsid wsp:val=&quot;00642568&quot;/&gt;&lt;wsp:rsid wsp:val=&quot;006A1926&quot;/&gt;&lt;wsp:rsid wsp:val=&quot;006C7C63&quot;/&gt;&lt;wsp:rsid wsp:val=&quot;0071042D&quot;/&gt;&lt;wsp:rsid wsp:val=&quot;007A5111&quot;/&gt;&lt;wsp:rsid wsp:val=&quot;007F4F7C&quot;/&gt;&lt;wsp:rsid wsp:val=&quot;0084772A&quot;/&gt;&lt;wsp:rsid wsp:val=&quot;00886374&quot;/&gt;&lt;wsp:rsid wsp:val=&quot;00895382&quot;/&gt;&lt;wsp:rsid wsp:val=&quot;00907628&quot;/&gt;&lt;wsp:rsid wsp:val=&quot;0091762B&quot;/&gt;&lt;wsp:rsid wsp:val=&quot;00926C7C&quot;/&gt;&lt;wsp:rsid wsp:val=&quot;00964D54&quot;/&gt;&lt;wsp:rsid wsp:val=&quot;00976E41&quot;/&gt;&lt;wsp:rsid wsp:val=&quot;009B03A1&quot;/&gt;&lt;wsp:rsid wsp:val=&quot;009B585E&quot;/&gt;&lt;wsp:rsid wsp:val=&quot;009D4096&quot;/&gt;&lt;wsp:rsid wsp:val=&quot;009E66AD&quot;/&gt;&lt;wsp:rsid wsp:val=&quot;00A00117&quot;/&gt;&lt;wsp:rsid wsp:val=&quot;00A052A3&quot;/&gt;&lt;wsp:rsid wsp:val=&quot;00A1697C&quot;/&gt;&lt;wsp:rsid wsp:val=&quot;00A464BF&quot;/&gt;&lt;wsp:rsid wsp:val=&quot;00A56C56&quot;/&gt;&lt;wsp:rsid wsp:val=&quot;00A77530&quot;/&gt;&lt;wsp:rsid wsp:val=&quot;00AB35CB&quot;/&gt;&lt;wsp:rsid wsp:val=&quot;00B049E0&quot;/&gt;&lt;wsp:rsid wsp:val=&quot;00B51896&quot;/&gt;&lt;wsp:rsid wsp:val=&quot;00C04CBC&quot;/&gt;&lt;wsp:rsid wsp:val=&quot;00C307C9&quot;/&gt;&lt;wsp:rsid wsp:val=&quot;00C3646C&quot;/&gt;&lt;wsp:rsid wsp:val=&quot;00CC04DC&quot;/&gt;&lt;wsp:rsid wsp:val=&quot;00D01D8A&quot;/&gt;&lt;wsp:rsid wsp:val=&quot;00D0447B&quot;/&gt;&lt;wsp:rsid wsp:val=&quot;00D23447&quot;/&gt;&lt;wsp:rsid wsp:val=&quot;00D41C39&quot;/&gt;&lt;wsp:rsid wsp:val=&quot;00D4241D&quot;/&gt;&lt;wsp:rsid wsp:val=&quot;00D44660&quot;/&gt;&lt;wsp:rsid wsp:val=&quot;00DB7C42&quot;/&gt;&lt;wsp:rsid wsp:val=&quot;00DD2E7D&quot;/&gt;&lt;wsp:rsid wsp:val=&quot;00DE3014&quot;/&gt;&lt;wsp:rsid wsp:val=&quot;00DE426F&quot;/&gt;&lt;wsp:rsid wsp:val=&quot;00E023A1&quot;/&gt;&lt;wsp:rsid wsp:val=&quot;00E9243C&quot;/&gt;&lt;wsp:rsid wsp:val=&quot;00EB303A&quot;/&gt;&lt;wsp:rsid wsp:val=&quot;00ED0809&quot;/&gt;&lt;wsp:rsid wsp:val=&quot;00ED25D7&quot;/&gt;&lt;wsp:rsid wsp:val=&quot;00EE3B5C&quot;/&gt;&lt;wsp:rsid wsp:val=&quot;00F0527E&quot;/&gt;&lt;wsp:rsid wsp:val=&quot;00F23145&quot;/&gt;&lt;wsp:rsid wsp:val=&quot;00F73E80&quot;/&gt;&lt;wsp:rsid wsp:val=&quot;00F83180&quot;/&gt;&lt;wsp:rsid wsp:val=&quot;00FA19D9&quot;/&gt;&lt;wsp:rsid wsp:val=&quot;00FB70B5&quot;/&gt;&lt;wsp:rsid wsp:val=&quot;00FC6762&quot;/&gt;&lt;wsp:rsid wsp:val=&quot;00FD0FC3&quot;/&gt;&lt;wsp:rsid wsp:val=&quot;00FE4DD0&quot;/&gt;&lt;wsp:rsid wsp:val=&quot;00FE594C&quot;/&gt;&lt;wsp:rsid wsp:val=&quot;00FF1312&quot;/&gt;&lt;wsp:rsid wsp:val=&quot;00FF797B&quot;/&gt;&lt;/wsp:rsids&gt;&lt;/w:docPr&gt;&lt;w:body&gt;&lt;w:p wsp:rsidR=&quot;00000000&quot; wsp:rsidRDefault=&quot;00FE4DD0&quot;&gt;&lt;m:oMathPara&gt;&lt;m:oMath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3,5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1,5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  <w:r w:rsidRPr="00F23145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– (2+ 1 )  =   6 </w:t>
      </w:r>
      <w:r>
        <w:rPr>
          <w:rFonts w:ascii="Times New Roman" w:eastAsia="Arial Unicode MS" w:hAnsi="Times New Roman"/>
        </w:rPr>
        <w:t xml:space="preserve">Ω         </w:t>
      </w:r>
      <w:r>
        <w:rPr>
          <w:rFonts w:ascii="Times New Roman" w:hAnsi="Times New Roman"/>
        </w:rPr>
        <w:t xml:space="preserve">( 1 đ )    </w:t>
      </w:r>
    </w:p>
    <w:p w:rsidR="00D3095F" w:rsidRDefault="00D3095F" w:rsidP="00527E44">
      <w:pPr>
        <w:spacing w:after="0"/>
        <w:rPr>
          <w:rFonts w:ascii="Times New Roman" w:hAnsi="Times New Roman"/>
        </w:rPr>
      </w:pPr>
    </w:p>
    <w:p w:rsidR="00D3095F" w:rsidRDefault="00D3095F" w:rsidP="00527E44">
      <w:pPr>
        <w:spacing w:after="0"/>
        <w:rPr>
          <w:rFonts w:ascii="Times New Roman" w:hAnsi="Times New Roman"/>
        </w:rPr>
      </w:pPr>
    </w:p>
    <w:p w:rsidR="00D3095F" w:rsidRDefault="00D3095F" w:rsidP="00527E4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D /  U</w:t>
      </w:r>
      <w:r>
        <w:rPr>
          <w:rFonts w:ascii="Times New Roman" w:hAnsi="Times New Roman"/>
          <w:vertAlign w:val="subscript"/>
        </w:rPr>
        <w:t>MN</w:t>
      </w:r>
      <w:r>
        <w:rPr>
          <w:rFonts w:ascii="Times New Roman" w:hAnsi="Times New Roman"/>
        </w:rPr>
        <w:t xml:space="preserve"> =  U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+ U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=  -I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.R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+ I( -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.R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) = - 2 - 9 =  - 11 V   ( 0,5 đ  ; 0,5 đ )   </w:t>
      </w:r>
    </w:p>
    <w:p w:rsidR="00D3095F" w:rsidRDefault="00D3095F" w:rsidP="00527E44">
      <w:pPr>
        <w:spacing w:after="0"/>
        <w:rPr>
          <w:rFonts w:ascii="Times New Roman" w:hAnsi="Times New Roman"/>
        </w:rPr>
      </w:pPr>
    </w:p>
    <w:p w:rsidR="00D3095F" w:rsidRDefault="00D3095F" w:rsidP="00527E44">
      <w:pPr>
        <w:spacing w:after="0"/>
        <w:rPr>
          <w:rFonts w:ascii="Times New Roman" w:hAnsi="Times New Roman"/>
        </w:rPr>
      </w:pPr>
    </w:p>
    <w:p w:rsidR="00D3095F" w:rsidRDefault="00D3095F" w:rsidP="00527E4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===========================   HẾT   ============================</w:t>
      </w:r>
    </w:p>
    <w:p w:rsidR="00D3095F" w:rsidRDefault="00D3095F" w:rsidP="00527E44">
      <w:pPr>
        <w:spacing w:after="0"/>
        <w:rPr>
          <w:rFonts w:ascii="Times New Roman" w:hAnsi="Times New Roman"/>
        </w:rPr>
      </w:pPr>
    </w:p>
    <w:sectPr w:rsidR="00D3095F" w:rsidSect="00AB35CB">
      <w:pgSz w:w="12240" w:h="15840"/>
      <w:pgMar w:top="630" w:right="990" w:bottom="63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95F" w:rsidRDefault="00D3095F" w:rsidP="00D4241D">
      <w:pPr>
        <w:spacing w:after="0" w:line="240" w:lineRule="auto"/>
      </w:pPr>
      <w:r>
        <w:separator/>
      </w:r>
    </w:p>
  </w:endnote>
  <w:endnote w:type="continuationSeparator" w:id="0">
    <w:p w:rsidR="00D3095F" w:rsidRDefault="00D3095F" w:rsidP="00D42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95F" w:rsidRDefault="00D3095F" w:rsidP="00D4241D">
      <w:pPr>
        <w:spacing w:after="0" w:line="240" w:lineRule="auto"/>
      </w:pPr>
      <w:r>
        <w:separator/>
      </w:r>
    </w:p>
  </w:footnote>
  <w:footnote w:type="continuationSeparator" w:id="0">
    <w:p w:rsidR="00D3095F" w:rsidRDefault="00D3095F" w:rsidP="00D42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447B"/>
    <w:rsid w:val="00001955"/>
    <w:rsid w:val="000346B1"/>
    <w:rsid w:val="000508C7"/>
    <w:rsid w:val="0005258E"/>
    <w:rsid w:val="00055A53"/>
    <w:rsid w:val="00061D1B"/>
    <w:rsid w:val="000938A9"/>
    <w:rsid w:val="000A70CD"/>
    <w:rsid w:val="000B0245"/>
    <w:rsid w:val="000B34A8"/>
    <w:rsid w:val="001077DF"/>
    <w:rsid w:val="00116C4B"/>
    <w:rsid w:val="0013576A"/>
    <w:rsid w:val="00192AB8"/>
    <w:rsid w:val="001E1785"/>
    <w:rsid w:val="00237A9F"/>
    <w:rsid w:val="00273B0B"/>
    <w:rsid w:val="002E6DD4"/>
    <w:rsid w:val="003465DB"/>
    <w:rsid w:val="00357B7F"/>
    <w:rsid w:val="003B2B16"/>
    <w:rsid w:val="003C153D"/>
    <w:rsid w:val="004077D2"/>
    <w:rsid w:val="0045050B"/>
    <w:rsid w:val="00481EF8"/>
    <w:rsid w:val="00494010"/>
    <w:rsid w:val="004B5E16"/>
    <w:rsid w:val="004C5896"/>
    <w:rsid w:val="004E1056"/>
    <w:rsid w:val="005012B3"/>
    <w:rsid w:val="0051091B"/>
    <w:rsid w:val="005137F8"/>
    <w:rsid w:val="005139A3"/>
    <w:rsid w:val="00527E44"/>
    <w:rsid w:val="00566E8E"/>
    <w:rsid w:val="0059269E"/>
    <w:rsid w:val="005A274D"/>
    <w:rsid w:val="005D2D2E"/>
    <w:rsid w:val="005E6F94"/>
    <w:rsid w:val="00627401"/>
    <w:rsid w:val="00642568"/>
    <w:rsid w:val="006A1926"/>
    <w:rsid w:val="006B7142"/>
    <w:rsid w:val="006C7C63"/>
    <w:rsid w:val="0071042D"/>
    <w:rsid w:val="007A5111"/>
    <w:rsid w:val="007F4F7C"/>
    <w:rsid w:val="0084772A"/>
    <w:rsid w:val="00886374"/>
    <w:rsid w:val="00895382"/>
    <w:rsid w:val="00907628"/>
    <w:rsid w:val="0091762B"/>
    <w:rsid w:val="00926C7C"/>
    <w:rsid w:val="00964D54"/>
    <w:rsid w:val="00976E41"/>
    <w:rsid w:val="009B03A1"/>
    <w:rsid w:val="009B585E"/>
    <w:rsid w:val="009D4096"/>
    <w:rsid w:val="009E66AD"/>
    <w:rsid w:val="00A00117"/>
    <w:rsid w:val="00A052A3"/>
    <w:rsid w:val="00A1697C"/>
    <w:rsid w:val="00A464BF"/>
    <w:rsid w:val="00A56C56"/>
    <w:rsid w:val="00A77530"/>
    <w:rsid w:val="00AB35CB"/>
    <w:rsid w:val="00B049E0"/>
    <w:rsid w:val="00B51896"/>
    <w:rsid w:val="00BA2A2F"/>
    <w:rsid w:val="00C04CBC"/>
    <w:rsid w:val="00C307C9"/>
    <w:rsid w:val="00C3646C"/>
    <w:rsid w:val="00CC04DC"/>
    <w:rsid w:val="00D01D8A"/>
    <w:rsid w:val="00D0447B"/>
    <w:rsid w:val="00D23447"/>
    <w:rsid w:val="00D3095F"/>
    <w:rsid w:val="00D41C39"/>
    <w:rsid w:val="00D4241D"/>
    <w:rsid w:val="00D44660"/>
    <w:rsid w:val="00DB7C42"/>
    <w:rsid w:val="00DD2E7D"/>
    <w:rsid w:val="00DE3014"/>
    <w:rsid w:val="00DE426F"/>
    <w:rsid w:val="00E023A1"/>
    <w:rsid w:val="00E9243C"/>
    <w:rsid w:val="00EB303A"/>
    <w:rsid w:val="00ED0809"/>
    <w:rsid w:val="00ED25D7"/>
    <w:rsid w:val="00EE3B5C"/>
    <w:rsid w:val="00F0527E"/>
    <w:rsid w:val="00F23145"/>
    <w:rsid w:val="00F73E80"/>
    <w:rsid w:val="00F83180"/>
    <w:rsid w:val="00FA19D9"/>
    <w:rsid w:val="00FB70B5"/>
    <w:rsid w:val="00FC6762"/>
    <w:rsid w:val="00FD0FC3"/>
    <w:rsid w:val="00FE594C"/>
    <w:rsid w:val="00FF1312"/>
    <w:rsid w:val="00FF7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A9F"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13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37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D4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4241D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D42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4241D"/>
    <w:rPr>
      <w:rFonts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249</TotalTime>
  <Pages>2</Pages>
  <Words>678</Words>
  <Characters>3868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253</cp:revision>
  <cp:lastPrinted>2016-12-20T08:04:00Z</cp:lastPrinted>
  <dcterms:created xsi:type="dcterms:W3CDTF">2015-04-15T06:58:00Z</dcterms:created>
  <dcterms:modified xsi:type="dcterms:W3CDTF">2016-12-20T08:06:00Z</dcterms:modified>
</cp:coreProperties>
</file>