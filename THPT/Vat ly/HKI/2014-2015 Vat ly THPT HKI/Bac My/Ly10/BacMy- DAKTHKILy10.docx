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40" w:rsidRPr="00EF636B" w:rsidRDefault="00E02540" w:rsidP="00AF1B1C">
      <w:pPr>
        <w:jc w:val="center"/>
        <w:rPr>
          <w:b/>
        </w:rPr>
      </w:pPr>
      <w:bookmarkStart w:id="0" w:name="_GoBack"/>
      <w:bookmarkEnd w:id="0"/>
      <w:r w:rsidRPr="00093783">
        <w:rPr>
          <w:b/>
          <w:sz w:val="32"/>
        </w:rPr>
        <w:t>MA TRẬN ĐỀ KIỂM TRA HKI 2014 – 2015</w:t>
      </w:r>
    </w:p>
    <w:p w:rsidR="00E02540" w:rsidRPr="00093783" w:rsidRDefault="00E02540" w:rsidP="00E02540">
      <w:pPr>
        <w:jc w:val="center"/>
        <w:rPr>
          <w:b/>
          <w:sz w:val="32"/>
        </w:rPr>
      </w:pPr>
    </w:p>
    <w:p w:rsidR="00E02540" w:rsidRPr="00093783" w:rsidRDefault="00E02540" w:rsidP="00E02540">
      <w:pPr>
        <w:jc w:val="center"/>
        <w:rPr>
          <w:b/>
          <w:sz w:val="32"/>
        </w:rPr>
      </w:pPr>
      <w:r w:rsidRPr="00093783">
        <w:rPr>
          <w:b/>
          <w:sz w:val="32"/>
        </w:rPr>
        <w:t>MÔN: VẬT LÝ LỚP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943"/>
        <w:gridCol w:w="1956"/>
        <w:gridCol w:w="1985"/>
        <w:gridCol w:w="1846"/>
      </w:tblGrid>
      <w:tr w:rsidR="00E02540" w:rsidRPr="00093783" w:rsidTr="00D818D6">
        <w:tc>
          <w:tcPr>
            <w:tcW w:w="1846" w:type="dxa"/>
          </w:tcPr>
          <w:p w:rsidR="00E02540" w:rsidRPr="00093783" w:rsidRDefault="00E02540" w:rsidP="00D818D6">
            <w:pPr>
              <w:rPr>
                <w:color w:val="FF0000"/>
              </w:rPr>
            </w:pPr>
          </w:p>
        </w:tc>
        <w:tc>
          <w:tcPr>
            <w:tcW w:w="1943" w:type="dxa"/>
          </w:tcPr>
          <w:p w:rsidR="00E02540" w:rsidRPr="00093783" w:rsidRDefault="00E02540" w:rsidP="00D818D6">
            <w:pPr>
              <w:rPr>
                <w:color w:val="FF0000"/>
              </w:rPr>
            </w:pPr>
            <w:r w:rsidRPr="00093783">
              <w:rPr>
                <w:color w:val="FF0000"/>
              </w:rPr>
              <w:t>BIẾT</w:t>
            </w:r>
          </w:p>
        </w:tc>
        <w:tc>
          <w:tcPr>
            <w:tcW w:w="1956" w:type="dxa"/>
          </w:tcPr>
          <w:p w:rsidR="00E02540" w:rsidRPr="00093783" w:rsidRDefault="00E02540" w:rsidP="00D818D6">
            <w:pPr>
              <w:rPr>
                <w:color w:val="FF0000"/>
              </w:rPr>
            </w:pPr>
            <w:r w:rsidRPr="00093783">
              <w:rPr>
                <w:color w:val="FF0000"/>
              </w:rPr>
              <w:t>HIỂU</w:t>
            </w:r>
          </w:p>
        </w:tc>
        <w:tc>
          <w:tcPr>
            <w:tcW w:w="1985" w:type="dxa"/>
          </w:tcPr>
          <w:p w:rsidR="00E02540" w:rsidRPr="00093783" w:rsidRDefault="00E02540" w:rsidP="00D818D6">
            <w:pPr>
              <w:rPr>
                <w:color w:val="FF0000"/>
              </w:rPr>
            </w:pPr>
            <w:r w:rsidRPr="00093783">
              <w:rPr>
                <w:color w:val="FF0000"/>
              </w:rPr>
              <w:t>VẬN DỤNG</w:t>
            </w:r>
          </w:p>
        </w:tc>
        <w:tc>
          <w:tcPr>
            <w:tcW w:w="1846" w:type="dxa"/>
          </w:tcPr>
          <w:p w:rsidR="00E02540" w:rsidRPr="00093783" w:rsidRDefault="00E02540" w:rsidP="00D818D6">
            <w:pPr>
              <w:rPr>
                <w:color w:val="FF0000"/>
              </w:rPr>
            </w:pPr>
            <w:r w:rsidRPr="00093783">
              <w:rPr>
                <w:color w:val="FF0000"/>
              </w:rPr>
              <w:t>TỔNG ĐIỂM</w:t>
            </w:r>
          </w:p>
        </w:tc>
      </w:tr>
      <w:tr w:rsidR="00E02540" w:rsidRPr="00093783" w:rsidTr="00D818D6">
        <w:tc>
          <w:tcPr>
            <w:tcW w:w="1846" w:type="dxa"/>
          </w:tcPr>
          <w:p w:rsidR="00E02540" w:rsidRPr="00093783" w:rsidRDefault="00E02540" w:rsidP="00D818D6">
            <w:r w:rsidRPr="00093783">
              <w:t>CHƯƠNG 1</w:t>
            </w:r>
          </w:p>
        </w:tc>
        <w:tc>
          <w:tcPr>
            <w:tcW w:w="1943" w:type="dxa"/>
          </w:tcPr>
          <w:p w:rsidR="00E02540" w:rsidRPr="00093783" w:rsidRDefault="00E02540" w:rsidP="00D818D6">
            <w:r w:rsidRPr="00093783">
              <w:t>1.0</w:t>
            </w:r>
          </w:p>
        </w:tc>
        <w:tc>
          <w:tcPr>
            <w:tcW w:w="1956" w:type="dxa"/>
          </w:tcPr>
          <w:p w:rsidR="00E02540" w:rsidRPr="00093783" w:rsidRDefault="00E02540" w:rsidP="00D818D6"/>
        </w:tc>
        <w:tc>
          <w:tcPr>
            <w:tcW w:w="1985" w:type="dxa"/>
          </w:tcPr>
          <w:p w:rsidR="00E02540" w:rsidRPr="00093783" w:rsidRDefault="00E02540" w:rsidP="00D818D6">
            <w:r w:rsidRPr="00093783">
              <w:t>0.5</w:t>
            </w:r>
          </w:p>
        </w:tc>
        <w:tc>
          <w:tcPr>
            <w:tcW w:w="1846" w:type="dxa"/>
          </w:tcPr>
          <w:p w:rsidR="00E02540" w:rsidRPr="00093783" w:rsidRDefault="00E02540" w:rsidP="00D818D6">
            <w:r w:rsidRPr="00093783">
              <w:t>1.5</w:t>
            </w:r>
          </w:p>
        </w:tc>
      </w:tr>
      <w:tr w:rsidR="00E02540" w:rsidRPr="00093783" w:rsidTr="00D818D6">
        <w:tc>
          <w:tcPr>
            <w:tcW w:w="1846" w:type="dxa"/>
          </w:tcPr>
          <w:p w:rsidR="00E02540" w:rsidRPr="00093783" w:rsidRDefault="00E02540" w:rsidP="00D818D6">
            <w:r w:rsidRPr="00093783">
              <w:t>CHƯƠNG 2</w:t>
            </w:r>
          </w:p>
        </w:tc>
        <w:tc>
          <w:tcPr>
            <w:tcW w:w="1943" w:type="dxa"/>
          </w:tcPr>
          <w:p w:rsidR="00E02540" w:rsidRPr="00093783" w:rsidRDefault="00E02540" w:rsidP="00D818D6">
            <w:r w:rsidRPr="00093783">
              <w:t>1.0</w:t>
            </w:r>
          </w:p>
        </w:tc>
        <w:tc>
          <w:tcPr>
            <w:tcW w:w="1956" w:type="dxa"/>
          </w:tcPr>
          <w:p w:rsidR="00E02540" w:rsidRPr="00093783" w:rsidRDefault="00E02540" w:rsidP="00D818D6">
            <w:r w:rsidRPr="00093783">
              <w:t>0.5</w:t>
            </w:r>
          </w:p>
        </w:tc>
        <w:tc>
          <w:tcPr>
            <w:tcW w:w="1985" w:type="dxa"/>
          </w:tcPr>
          <w:p w:rsidR="00E02540" w:rsidRPr="00093783" w:rsidRDefault="00E02540" w:rsidP="00D818D6">
            <w:r w:rsidRPr="00093783">
              <w:t>5.0</w:t>
            </w:r>
          </w:p>
        </w:tc>
        <w:tc>
          <w:tcPr>
            <w:tcW w:w="1846" w:type="dxa"/>
          </w:tcPr>
          <w:p w:rsidR="00E02540" w:rsidRPr="00093783" w:rsidRDefault="00E02540" w:rsidP="00D818D6">
            <w:r w:rsidRPr="00093783">
              <w:t>6.5</w:t>
            </w:r>
          </w:p>
        </w:tc>
      </w:tr>
      <w:tr w:rsidR="00E02540" w:rsidRPr="00093783" w:rsidTr="00D818D6">
        <w:tc>
          <w:tcPr>
            <w:tcW w:w="1846" w:type="dxa"/>
          </w:tcPr>
          <w:p w:rsidR="00E02540" w:rsidRPr="00093783" w:rsidRDefault="00E02540" w:rsidP="00D818D6">
            <w:r w:rsidRPr="00093783">
              <w:t>CHƯƠNG 3</w:t>
            </w:r>
          </w:p>
        </w:tc>
        <w:tc>
          <w:tcPr>
            <w:tcW w:w="1943" w:type="dxa"/>
          </w:tcPr>
          <w:p w:rsidR="00E02540" w:rsidRPr="00093783" w:rsidRDefault="00E02540" w:rsidP="00D818D6">
            <w:r w:rsidRPr="00093783">
              <w:t>1.5</w:t>
            </w:r>
          </w:p>
        </w:tc>
        <w:tc>
          <w:tcPr>
            <w:tcW w:w="1956" w:type="dxa"/>
          </w:tcPr>
          <w:p w:rsidR="00E02540" w:rsidRPr="00093783" w:rsidRDefault="00E02540" w:rsidP="00D818D6"/>
        </w:tc>
        <w:tc>
          <w:tcPr>
            <w:tcW w:w="1985" w:type="dxa"/>
          </w:tcPr>
          <w:p w:rsidR="00E02540" w:rsidRPr="00093783" w:rsidRDefault="00E02540" w:rsidP="00D818D6">
            <w:r w:rsidRPr="00093783">
              <w:t>0.5</w:t>
            </w:r>
          </w:p>
        </w:tc>
        <w:tc>
          <w:tcPr>
            <w:tcW w:w="1846" w:type="dxa"/>
          </w:tcPr>
          <w:p w:rsidR="00E02540" w:rsidRPr="00093783" w:rsidRDefault="00E02540" w:rsidP="00D818D6">
            <w:r w:rsidRPr="00093783">
              <w:t xml:space="preserve">2.0 </w:t>
            </w:r>
          </w:p>
        </w:tc>
      </w:tr>
      <w:tr w:rsidR="00E02540" w:rsidRPr="00093783" w:rsidTr="00D818D6">
        <w:tc>
          <w:tcPr>
            <w:tcW w:w="1846" w:type="dxa"/>
          </w:tcPr>
          <w:p w:rsidR="00E02540" w:rsidRPr="00093783" w:rsidRDefault="00E02540" w:rsidP="00D818D6">
            <w:r w:rsidRPr="00093783">
              <w:t xml:space="preserve">TỔNG </w:t>
            </w:r>
          </w:p>
        </w:tc>
        <w:tc>
          <w:tcPr>
            <w:tcW w:w="1943" w:type="dxa"/>
          </w:tcPr>
          <w:p w:rsidR="00E02540" w:rsidRPr="00093783" w:rsidRDefault="00E02540" w:rsidP="00D818D6"/>
        </w:tc>
        <w:tc>
          <w:tcPr>
            <w:tcW w:w="1956" w:type="dxa"/>
          </w:tcPr>
          <w:p w:rsidR="00E02540" w:rsidRPr="00093783" w:rsidRDefault="00E02540" w:rsidP="00D818D6"/>
        </w:tc>
        <w:tc>
          <w:tcPr>
            <w:tcW w:w="1985" w:type="dxa"/>
          </w:tcPr>
          <w:p w:rsidR="00E02540" w:rsidRPr="00093783" w:rsidRDefault="00E02540" w:rsidP="00D818D6"/>
        </w:tc>
        <w:tc>
          <w:tcPr>
            <w:tcW w:w="1846" w:type="dxa"/>
          </w:tcPr>
          <w:p w:rsidR="00E02540" w:rsidRPr="00093783" w:rsidRDefault="00E02540" w:rsidP="00D818D6">
            <w:pPr>
              <w:rPr>
                <w:b/>
              </w:rPr>
            </w:pPr>
            <w:r w:rsidRPr="00093783">
              <w:rPr>
                <w:b/>
              </w:rPr>
              <w:t xml:space="preserve">10.0 </w:t>
            </w:r>
          </w:p>
        </w:tc>
      </w:tr>
    </w:tbl>
    <w:p w:rsidR="00DC6D56" w:rsidRPr="00A05C78" w:rsidRDefault="00DC6D56" w:rsidP="00E02540">
      <w:pPr>
        <w:spacing w:after="200" w:line="276" w:lineRule="auto"/>
        <w:rPr>
          <w:sz w:val="26"/>
          <w:szCs w:val="26"/>
        </w:rPr>
      </w:pPr>
    </w:p>
    <w:p w:rsidR="002F0107" w:rsidRDefault="002F010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B0416" w:rsidRDefault="002F0107">
      <w:pPr>
        <w:rPr>
          <w:sz w:val="26"/>
          <w:szCs w:val="26"/>
        </w:rPr>
      </w:pPr>
      <w:r>
        <w:rPr>
          <w:sz w:val="26"/>
          <w:szCs w:val="26"/>
        </w:rPr>
        <w:lastRenderedPageBreak/>
        <w:t>ĐÁP ÁN</w:t>
      </w:r>
    </w:p>
    <w:p w:rsidR="00AF1B1C" w:rsidRPr="00286550" w:rsidRDefault="00AF1B1C" w:rsidP="00AF1B1C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8667"/>
        <w:gridCol w:w="1264"/>
      </w:tblGrid>
      <w:tr w:rsidR="00AF1B1C" w:rsidTr="00DA14D8">
        <w:tc>
          <w:tcPr>
            <w:tcW w:w="91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2đ</w:t>
            </w:r>
          </w:p>
        </w:tc>
        <w:tc>
          <w:tcPr>
            <w:tcW w:w="8820" w:type="dxa"/>
          </w:tcPr>
          <w:p w:rsidR="00AF1B1C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men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</w:p>
          <w:p w:rsidR="00AF1B1C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Công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: M = </w:t>
            </w:r>
            <w:proofErr w:type="spellStart"/>
            <w:r>
              <w:rPr>
                <w:sz w:val="26"/>
                <w:szCs w:val="26"/>
              </w:rPr>
              <w:t>F.d</w:t>
            </w:r>
            <w:proofErr w:type="spellEnd"/>
          </w:p>
          <w:p w:rsidR="00AF1B1C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</w:p>
          <w:p w:rsidR="00AF1B1C" w:rsidRPr="002F0107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: M = </w:t>
            </w:r>
            <w:proofErr w:type="spellStart"/>
            <w:r>
              <w:rPr>
                <w:sz w:val="26"/>
                <w:szCs w:val="26"/>
              </w:rPr>
              <w:t>F.d</w:t>
            </w:r>
            <w:proofErr w:type="spellEnd"/>
            <w:r>
              <w:rPr>
                <w:sz w:val="26"/>
                <w:szCs w:val="26"/>
              </w:rPr>
              <w:t xml:space="preserve"> = 15.0.4 = 6 Nm</w:t>
            </w:r>
          </w:p>
        </w:tc>
        <w:tc>
          <w:tcPr>
            <w:tcW w:w="127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0.5đ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0.5đ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0.5đ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0.5đ</w:t>
            </w:r>
          </w:p>
        </w:tc>
      </w:tr>
      <w:tr w:rsidR="00AF1B1C" w:rsidTr="00DA14D8">
        <w:tc>
          <w:tcPr>
            <w:tcW w:w="91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1đ</w:t>
            </w:r>
          </w:p>
        </w:tc>
        <w:tc>
          <w:tcPr>
            <w:tcW w:w="8820" w:type="dxa"/>
          </w:tcPr>
          <w:p w:rsidR="00AF1B1C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ĐN: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do</w:t>
            </w:r>
          </w:p>
          <w:p w:rsidR="00AF1B1C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Công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: t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den>
                  </m:f>
                </m:e>
              </m:rad>
            </m:oMath>
          </w:p>
          <w:p w:rsidR="00AF1B1C" w:rsidRPr="00C2458F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>: h= ½ gt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27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</w:tc>
      </w:tr>
      <w:tr w:rsidR="00AF1B1C" w:rsidTr="00DA14D8">
        <w:tc>
          <w:tcPr>
            <w:tcW w:w="91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đ</w:t>
            </w:r>
          </w:p>
        </w:tc>
        <w:tc>
          <w:tcPr>
            <w:tcW w:w="8820" w:type="dxa"/>
          </w:tcPr>
          <w:p w:rsidR="00AF1B1C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: ĐL III </w:t>
            </w:r>
            <w:proofErr w:type="spellStart"/>
            <w:r>
              <w:rPr>
                <w:sz w:val="26"/>
                <w:szCs w:val="26"/>
              </w:rPr>
              <w:t>Niu-tơn</w:t>
            </w:r>
            <w:proofErr w:type="spellEnd"/>
          </w:p>
          <w:p w:rsidR="00AF1B1C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nằm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chịu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2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bàn</w:t>
            </w:r>
            <w:proofErr w:type="spellEnd"/>
          </w:p>
          <w:p w:rsidR="00AF1B1C" w:rsidRPr="009A73B6" w:rsidRDefault="00AF1B1C" w:rsidP="00AF1B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>: P = N = mg =0.2*10= 2N</w:t>
            </w:r>
          </w:p>
        </w:tc>
        <w:tc>
          <w:tcPr>
            <w:tcW w:w="127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đ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  <w:tr w:rsidR="00AF1B1C" w:rsidTr="00DA14D8">
        <w:tc>
          <w:tcPr>
            <w:tcW w:w="91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1,5đ</w:t>
            </w:r>
          </w:p>
        </w:tc>
        <w:tc>
          <w:tcPr>
            <w:tcW w:w="8820" w:type="dxa"/>
          </w:tcPr>
          <w:p w:rsidR="00AF1B1C" w:rsidRPr="00A6531B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a/ </w:t>
            </w:r>
            <w:proofErr w:type="spellStart"/>
            <w:r w:rsidRPr="00A6531B">
              <w:rPr>
                <w:sz w:val="26"/>
                <w:szCs w:val="26"/>
              </w:rPr>
              <w:t>Khi</w:t>
            </w:r>
            <w:proofErr w:type="spellEnd"/>
            <w:r w:rsidRPr="00A6531B">
              <w:rPr>
                <w:sz w:val="26"/>
                <w:szCs w:val="26"/>
              </w:rPr>
              <w:t xml:space="preserve"> </w:t>
            </w:r>
            <w:proofErr w:type="spellStart"/>
            <w:r w:rsidRPr="00A6531B">
              <w:rPr>
                <w:sz w:val="26"/>
                <w:szCs w:val="26"/>
              </w:rPr>
              <w:t>lò</w:t>
            </w:r>
            <w:proofErr w:type="spellEnd"/>
            <w:r w:rsidRPr="00A6531B">
              <w:rPr>
                <w:sz w:val="26"/>
                <w:szCs w:val="26"/>
              </w:rPr>
              <w:t xml:space="preserve"> xo </w:t>
            </w:r>
            <w:proofErr w:type="spellStart"/>
            <w:r w:rsidRPr="00A6531B">
              <w:rPr>
                <w:sz w:val="26"/>
                <w:szCs w:val="26"/>
              </w:rPr>
              <w:t>cân</w:t>
            </w:r>
            <w:proofErr w:type="spellEnd"/>
            <w:r w:rsidRPr="00A6531B">
              <w:rPr>
                <w:sz w:val="26"/>
                <w:szCs w:val="26"/>
              </w:rPr>
              <w:t xml:space="preserve"> </w:t>
            </w:r>
            <w:proofErr w:type="spellStart"/>
            <w:r w:rsidRPr="00A6531B">
              <w:rPr>
                <w:sz w:val="26"/>
                <w:szCs w:val="26"/>
              </w:rPr>
              <w:t>bằng</w:t>
            </w:r>
            <w:proofErr w:type="spellEnd"/>
            <w:r w:rsidRPr="00A6531B">
              <w:rPr>
                <w:sz w:val="26"/>
                <w:szCs w:val="26"/>
              </w:rPr>
              <w:t xml:space="preserve">: P = </w:t>
            </w:r>
            <w:proofErr w:type="spellStart"/>
            <w:r w:rsidRPr="00A6531B">
              <w:rPr>
                <w:sz w:val="26"/>
                <w:szCs w:val="26"/>
              </w:rPr>
              <w:t>F</w:t>
            </w:r>
            <w:r w:rsidRPr="00A6531B">
              <w:rPr>
                <w:sz w:val="26"/>
                <w:szCs w:val="26"/>
                <w:vertAlign w:val="subscript"/>
              </w:rPr>
              <w:t>đh</w:t>
            </w:r>
            <w:proofErr w:type="spellEnd"/>
          </w:p>
          <w:p w:rsidR="00AF1B1C" w:rsidRDefault="00AF1B1C" w:rsidP="00DA14D8">
            <w:pPr>
              <w:pStyle w:val="ListParagrap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</w:t>
            </w:r>
            <w:proofErr w:type="spellEnd"/>
            <w:r>
              <w:rPr>
                <w:sz w:val="26"/>
                <w:szCs w:val="26"/>
              </w:rPr>
              <w:t xml:space="preserve"> xo: 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đh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∆l</m:t>
                  </m:r>
                </m:den>
              </m:f>
            </m:oMath>
            <w:r>
              <w:rPr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0.01</m:t>
                  </m:r>
                </m:den>
              </m:f>
            </m:oMath>
            <w:r>
              <w:rPr>
                <w:sz w:val="26"/>
                <w:szCs w:val="26"/>
              </w:rPr>
              <w:t xml:space="preserve"> = 200 N/m</w:t>
            </w:r>
          </w:p>
          <w:p w:rsidR="00AF1B1C" w:rsidRPr="00F96ABA" w:rsidRDefault="00AF1B1C" w:rsidP="00DA14D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b</w:t>
            </w:r>
            <w:proofErr w:type="gram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Trọng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: P = </w:t>
            </w:r>
            <w:proofErr w:type="spellStart"/>
            <w:r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  <w:vertAlign w:val="subscript"/>
              </w:rPr>
              <w:t>đh</w:t>
            </w:r>
            <w:proofErr w:type="spellEnd"/>
            <w:r>
              <w:rPr>
                <w:sz w:val="26"/>
                <w:szCs w:val="26"/>
              </w:rPr>
              <w:t xml:space="preserve"> = 200. 0,05 = 10N</w:t>
            </w:r>
          </w:p>
        </w:tc>
        <w:tc>
          <w:tcPr>
            <w:tcW w:w="127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0.75</w:t>
            </w:r>
          </w:p>
        </w:tc>
      </w:tr>
      <w:tr w:rsidR="00AF1B1C" w:rsidTr="00DA14D8">
        <w:tc>
          <w:tcPr>
            <w:tcW w:w="91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1,5đ</w:t>
            </w:r>
          </w:p>
        </w:tc>
        <w:tc>
          <w:tcPr>
            <w:tcW w:w="8820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a/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den>
                  </m:f>
                </m:e>
              </m:rad>
            </m:oMath>
            <w:r>
              <w:rPr>
                <w:sz w:val="26"/>
                <w:szCs w:val="26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2.490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9,8</m:t>
                      </m:r>
                    </m:den>
                  </m:f>
                </m:e>
              </m:rad>
            </m:oMath>
            <w:r>
              <w:rPr>
                <w:sz w:val="26"/>
                <w:szCs w:val="26"/>
              </w:rPr>
              <w:t xml:space="preserve"> = 10 s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b/ </w:t>
            </w:r>
            <w:proofErr w:type="spellStart"/>
            <w:r>
              <w:rPr>
                <w:sz w:val="26"/>
                <w:szCs w:val="26"/>
              </w:rPr>
              <w:t>Tầm</w:t>
            </w:r>
            <w:proofErr w:type="spellEnd"/>
            <w:r>
              <w:rPr>
                <w:sz w:val="26"/>
                <w:szCs w:val="26"/>
              </w:rPr>
              <w:t xml:space="preserve"> bay </w:t>
            </w:r>
            <w:proofErr w:type="spellStart"/>
            <w:r>
              <w:rPr>
                <w:sz w:val="26"/>
                <w:szCs w:val="26"/>
              </w:rPr>
              <w:t>xa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  <w:p w:rsidR="00AF1B1C" w:rsidRPr="00EE26D4" w:rsidRDefault="00AF1B1C" w:rsidP="00DA14D8">
            <w:pPr>
              <w:spacing w:before="2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 = v</w:t>
            </w:r>
            <w:r>
              <w:rPr>
                <w:sz w:val="26"/>
                <w:szCs w:val="26"/>
                <w:vertAlign w:val="subscript"/>
              </w:rPr>
              <w:t>0</w:t>
            </w:r>
            <w:r>
              <w:rPr>
                <w:sz w:val="26"/>
                <w:szCs w:val="26"/>
              </w:rPr>
              <w:t>t = 150. 10 = 1500m</w:t>
            </w:r>
          </w:p>
        </w:tc>
        <w:tc>
          <w:tcPr>
            <w:tcW w:w="127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</w:p>
        </w:tc>
      </w:tr>
      <w:tr w:rsidR="00AF1B1C" w:rsidTr="00DA14D8">
        <w:tc>
          <w:tcPr>
            <w:tcW w:w="91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6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đ</w:t>
            </w:r>
          </w:p>
        </w:tc>
        <w:tc>
          <w:tcPr>
            <w:tcW w:w="8820" w:type="dxa"/>
          </w:tcPr>
          <w:p w:rsidR="00AF1B1C" w:rsidRPr="00EE26D4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EE26D4">
              <w:rPr>
                <w:sz w:val="26"/>
                <w:szCs w:val="26"/>
              </w:rPr>
              <w:t xml:space="preserve">/ </w:t>
            </w:r>
            <w:proofErr w:type="spellStart"/>
            <w:r w:rsidRPr="00EE26D4">
              <w:rPr>
                <w:sz w:val="26"/>
                <w:szCs w:val="26"/>
              </w:rPr>
              <w:t>Vẽ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hình</w:t>
            </w:r>
            <w:proofErr w:type="spellEnd"/>
            <w:r w:rsidRPr="00EE26D4">
              <w:rPr>
                <w:sz w:val="26"/>
                <w:szCs w:val="26"/>
              </w:rPr>
              <w:t xml:space="preserve">, </w:t>
            </w:r>
            <w:proofErr w:type="spellStart"/>
            <w:r w:rsidRPr="00EE26D4">
              <w:rPr>
                <w:sz w:val="26"/>
                <w:szCs w:val="26"/>
              </w:rPr>
              <w:t>phân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tích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lực</w:t>
            </w:r>
            <w:proofErr w:type="spellEnd"/>
          </w:p>
          <w:p w:rsidR="00AF1B1C" w:rsidRPr="00EE26D4" w:rsidRDefault="00AF1B1C" w:rsidP="00DA14D8">
            <w:pPr>
              <w:rPr>
                <w:sz w:val="26"/>
                <w:szCs w:val="26"/>
              </w:rPr>
            </w:pPr>
            <w:proofErr w:type="spellStart"/>
            <w:r w:rsidRPr="00EE26D4">
              <w:rPr>
                <w:sz w:val="26"/>
                <w:szCs w:val="26"/>
              </w:rPr>
              <w:t>Chọn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chiều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chuyển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động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làm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chiều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dương</w:t>
            </w:r>
            <w:proofErr w:type="spellEnd"/>
          </w:p>
          <w:p w:rsidR="00AF1B1C" w:rsidRPr="00EE26D4" w:rsidRDefault="00AF1B1C" w:rsidP="00DA14D8">
            <w:pPr>
              <w:rPr>
                <w:sz w:val="26"/>
                <w:szCs w:val="26"/>
              </w:rPr>
            </w:pPr>
            <w:proofErr w:type="spellStart"/>
            <w:r w:rsidRPr="00EE26D4">
              <w:rPr>
                <w:sz w:val="26"/>
                <w:szCs w:val="26"/>
              </w:rPr>
              <w:t>Xét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theo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chiều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chuyển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động</w:t>
            </w:r>
            <w:proofErr w:type="spellEnd"/>
            <w:r w:rsidRPr="00EE26D4">
              <w:rPr>
                <w:sz w:val="26"/>
                <w:szCs w:val="26"/>
              </w:rPr>
              <w:t xml:space="preserve">: F – </w:t>
            </w:r>
            <w:proofErr w:type="spellStart"/>
            <w:r w:rsidRPr="00EE26D4">
              <w:rPr>
                <w:sz w:val="26"/>
                <w:szCs w:val="26"/>
              </w:rPr>
              <w:t>F</w:t>
            </w:r>
            <w:r w:rsidRPr="00EE26D4">
              <w:rPr>
                <w:sz w:val="26"/>
                <w:szCs w:val="26"/>
                <w:vertAlign w:val="subscript"/>
              </w:rPr>
              <w:t>ms</w:t>
            </w:r>
            <w:proofErr w:type="spellEnd"/>
            <w:r w:rsidRPr="00EE26D4">
              <w:rPr>
                <w:sz w:val="26"/>
                <w:szCs w:val="26"/>
              </w:rPr>
              <w:t xml:space="preserve"> = ma</w:t>
            </w:r>
          </w:p>
          <w:p w:rsidR="00AF1B1C" w:rsidRDefault="00AF1B1C" w:rsidP="00DA14D8">
            <w:r w:rsidRPr="00EE26D4">
              <w:rPr>
                <w:sz w:val="26"/>
                <w:szCs w:val="26"/>
              </w:rPr>
              <w:t xml:space="preserve">Theo </w:t>
            </w:r>
            <w:proofErr w:type="spellStart"/>
            <w:r w:rsidRPr="00EE26D4">
              <w:rPr>
                <w:sz w:val="26"/>
                <w:szCs w:val="26"/>
              </w:rPr>
              <w:t>phương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thẳng</w:t>
            </w:r>
            <w:proofErr w:type="spellEnd"/>
            <w:r w:rsidRPr="00EE26D4">
              <w:rPr>
                <w:sz w:val="26"/>
                <w:szCs w:val="26"/>
              </w:rPr>
              <w:t xml:space="preserve"> </w:t>
            </w:r>
            <w:proofErr w:type="spellStart"/>
            <w:r w:rsidRPr="00EE26D4">
              <w:rPr>
                <w:sz w:val="26"/>
                <w:szCs w:val="26"/>
              </w:rPr>
              <w:t>đứng</w:t>
            </w:r>
            <w:proofErr w:type="spellEnd"/>
            <w:r w:rsidRPr="00EE26D4">
              <w:rPr>
                <w:sz w:val="26"/>
                <w:szCs w:val="26"/>
              </w:rPr>
              <w:t>:</w:t>
            </w:r>
            <w:r>
              <w:t xml:space="preserve"> N = P = mg</w:t>
            </w:r>
          </w:p>
          <w:p w:rsidR="00AF1B1C" w:rsidRDefault="00AF1B1C" w:rsidP="00DA14D8">
            <w:r>
              <w:t xml:space="preserve">- </w:t>
            </w:r>
            <w:proofErr w:type="spellStart"/>
            <w:r>
              <w:t>Lực</w:t>
            </w:r>
            <w:proofErr w:type="spellEnd"/>
            <w:r>
              <w:t xml:space="preserve"> ma </w:t>
            </w:r>
            <w:proofErr w:type="spellStart"/>
            <w:r>
              <w:t>sát</w:t>
            </w:r>
            <w:proofErr w:type="spellEnd"/>
            <w:r>
              <w:t xml:space="preserve">: </w:t>
            </w:r>
            <w:proofErr w:type="spellStart"/>
            <w:r>
              <w:t>F</w:t>
            </w:r>
            <w:r>
              <w:rPr>
                <w:vertAlign w:val="subscript"/>
              </w:rPr>
              <w:t>ms</w:t>
            </w:r>
            <w:proofErr w:type="spellEnd"/>
            <w:r>
              <w:t xml:space="preserve"> = </w:t>
            </w:r>
            <m:oMath>
              <m:r>
                <w:rPr>
                  <w:rFonts w:ascii="Cambria Math" w:hAnsi="Cambria Math"/>
                </w:rPr>
                <m:t>μmg</m:t>
              </m:r>
            </m:oMath>
            <w:r>
              <w:t xml:space="preserve"> = 0</w:t>
            </w:r>
            <w:proofErr w:type="gramStart"/>
            <w:r>
              <w:t>,3</w:t>
            </w:r>
            <w:proofErr w:type="gramEnd"/>
            <w:r>
              <w:t>. 4.10 = 12 N</w:t>
            </w:r>
          </w:p>
          <w:p w:rsidR="00AF1B1C" w:rsidRDefault="00AF1B1C" w:rsidP="00DA14D8">
            <w:r>
              <w:t xml:space="preserve">-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: 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F-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oMath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18-12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 = 1,5 ms</w:t>
            </w:r>
            <w:r>
              <w:rPr>
                <w:vertAlign w:val="superscript"/>
              </w:rPr>
              <w:t>-2</w:t>
            </w:r>
          </w:p>
          <w:p w:rsidR="00AF1B1C" w:rsidRPr="00C16D4B" w:rsidRDefault="00AF1B1C" w:rsidP="00DA14D8"/>
        </w:tc>
        <w:tc>
          <w:tcPr>
            <w:tcW w:w="127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0.25</w:t>
            </w:r>
          </w:p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</w:tr>
      <w:tr w:rsidR="00AF1B1C" w:rsidTr="00DA14D8">
        <w:tc>
          <w:tcPr>
            <w:tcW w:w="91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</w:p>
        </w:tc>
        <w:tc>
          <w:tcPr>
            <w:tcW w:w="8820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b/ </w:t>
            </w:r>
            <w:proofErr w:type="spellStart"/>
            <w:r>
              <w:rPr>
                <w:sz w:val="26"/>
                <w:szCs w:val="26"/>
              </w:rPr>
              <w:t>Quãng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2s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AF1B1C" w:rsidRPr="00950077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 = ½ at</w:t>
            </w:r>
            <w:r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 xml:space="preserve"> = ½.1,5. 2</w:t>
            </w:r>
            <w:r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 xml:space="preserve"> = 3m</w:t>
            </w:r>
          </w:p>
        </w:tc>
        <w:tc>
          <w:tcPr>
            <w:tcW w:w="1278" w:type="dxa"/>
          </w:tcPr>
          <w:p w:rsidR="00AF1B1C" w:rsidRDefault="00AF1B1C" w:rsidP="00DA14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0.75</w:t>
            </w:r>
          </w:p>
        </w:tc>
      </w:tr>
    </w:tbl>
    <w:p w:rsidR="00AF1B1C" w:rsidRDefault="00AF1B1C" w:rsidP="00AF1B1C">
      <w:pPr>
        <w:rPr>
          <w:sz w:val="26"/>
          <w:szCs w:val="26"/>
        </w:rPr>
      </w:pPr>
    </w:p>
    <w:p w:rsidR="00D34376" w:rsidRDefault="00D34376" w:rsidP="00AF1B1C">
      <w:pPr>
        <w:rPr>
          <w:sz w:val="26"/>
          <w:szCs w:val="26"/>
        </w:rPr>
      </w:pPr>
    </w:p>
    <w:sectPr w:rsidR="00D34376" w:rsidSect="00545893">
      <w:pgSz w:w="12240" w:h="15840"/>
      <w:pgMar w:top="576" w:right="806" w:bottom="72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5742"/>
    <w:multiLevelType w:val="hybridMultilevel"/>
    <w:tmpl w:val="22E8A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86189"/>
    <w:multiLevelType w:val="hybridMultilevel"/>
    <w:tmpl w:val="76FAD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1606"/>
    <w:multiLevelType w:val="hybridMultilevel"/>
    <w:tmpl w:val="C5D89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10666"/>
    <w:multiLevelType w:val="hybridMultilevel"/>
    <w:tmpl w:val="8306DDD4"/>
    <w:lvl w:ilvl="0" w:tplc="ACC22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10274"/>
    <w:multiLevelType w:val="hybridMultilevel"/>
    <w:tmpl w:val="5ED22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80284"/>
    <w:multiLevelType w:val="hybridMultilevel"/>
    <w:tmpl w:val="58284900"/>
    <w:lvl w:ilvl="0" w:tplc="A176C8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956E1"/>
    <w:multiLevelType w:val="hybridMultilevel"/>
    <w:tmpl w:val="537AF4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BD"/>
    <w:rsid w:val="00011652"/>
    <w:rsid w:val="000618F4"/>
    <w:rsid w:val="00093783"/>
    <w:rsid w:val="000D4B7E"/>
    <w:rsid w:val="000D6B61"/>
    <w:rsid w:val="000D7896"/>
    <w:rsid w:val="0010011D"/>
    <w:rsid w:val="00117310"/>
    <w:rsid w:val="001676C0"/>
    <w:rsid w:val="00211C8D"/>
    <w:rsid w:val="00267A25"/>
    <w:rsid w:val="002F0107"/>
    <w:rsid w:val="00361F66"/>
    <w:rsid w:val="0039038F"/>
    <w:rsid w:val="00391309"/>
    <w:rsid w:val="004061C4"/>
    <w:rsid w:val="00482977"/>
    <w:rsid w:val="00492B08"/>
    <w:rsid w:val="004A007E"/>
    <w:rsid w:val="004B329E"/>
    <w:rsid w:val="00545893"/>
    <w:rsid w:val="00575573"/>
    <w:rsid w:val="005D651F"/>
    <w:rsid w:val="005E082E"/>
    <w:rsid w:val="00622AE1"/>
    <w:rsid w:val="006E0F44"/>
    <w:rsid w:val="00735FAC"/>
    <w:rsid w:val="007C2289"/>
    <w:rsid w:val="00843347"/>
    <w:rsid w:val="008828D4"/>
    <w:rsid w:val="00950077"/>
    <w:rsid w:val="0099617B"/>
    <w:rsid w:val="009A73B6"/>
    <w:rsid w:val="009B3DF9"/>
    <w:rsid w:val="009C7483"/>
    <w:rsid w:val="00A05C78"/>
    <w:rsid w:val="00A6531B"/>
    <w:rsid w:val="00A70FAD"/>
    <w:rsid w:val="00AA5164"/>
    <w:rsid w:val="00AA7C72"/>
    <w:rsid w:val="00AF1B1C"/>
    <w:rsid w:val="00B079E5"/>
    <w:rsid w:val="00B13B71"/>
    <w:rsid w:val="00B56417"/>
    <w:rsid w:val="00B94552"/>
    <w:rsid w:val="00BE53ED"/>
    <w:rsid w:val="00C16D4B"/>
    <w:rsid w:val="00C2458F"/>
    <w:rsid w:val="00C37A71"/>
    <w:rsid w:val="00D23EB3"/>
    <w:rsid w:val="00D30F0C"/>
    <w:rsid w:val="00D34376"/>
    <w:rsid w:val="00DA198E"/>
    <w:rsid w:val="00DB0416"/>
    <w:rsid w:val="00DC6D56"/>
    <w:rsid w:val="00DC78EF"/>
    <w:rsid w:val="00DD66DE"/>
    <w:rsid w:val="00DE1B7A"/>
    <w:rsid w:val="00E02540"/>
    <w:rsid w:val="00E13434"/>
    <w:rsid w:val="00E33DEF"/>
    <w:rsid w:val="00E34564"/>
    <w:rsid w:val="00E37ABD"/>
    <w:rsid w:val="00E910FE"/>
    <w:rsid w:val="00EB42A6"/>
    <w:rsid w:val="00EE26D4"/>
    <w:rsid w:val="00F417DF"/>
    <w:rsid w:val="00F51DF6"/>
    <w:rsid w:val="00F9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4D5E3682</Template>
  <TotalTime>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Thai T. Cam</dc:creator>
  <cp:lastModifiedBy>Tuyen Nguyen T. Kim</cp:lastModifiedBy>
  <cp:revision>4</cp:revision>
  <cp:lastPrinted>2014-12-05T02:03:00Z</cp:lastPrinted>
  <dcterms:created xsi:type="dcterms:W3CDTF">2014-12-11T07:58:00Z</dcterms:created>
  <dcterms:modified xsi:type="dcterms:W3CDTF">2014-12-11T08:53:00Z</dcterms:modified>
</cp:coreProperties>
</file>