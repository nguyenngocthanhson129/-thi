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A5" w:rsidRPr="008452B3" w:rsidRDefault="003046A5" w:rsidP="003046A5">
      <w:pPr>
        <w:rPr>
          <w:rFonts w:ascii="Times New Roman" w:hAnsi="Times New Roman" w:cs="Times New Roman"/>
        </w:rPr>
      </w:pPr>
    </w:p>
    <w:tbl>
      <w:tblPr>
        <w:tblW w:w="10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220"/>
        <w:gridCol w:w="5580"/>
      </w:tblGrid>
      <w:tr w:rsidR="005371C1" w:rsidRPr="0068585B" w:rsidTr="005371C1">
        <w:tc>
          <w:tcPr>
            <w:tcW w:w="5220" w:type="dxa"/>
            <w:shd w:val="clear" w:color="auto" w:fill="auto"/>
          </w:tcPr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SỞ GD&amp;ĐT TP. HỒ CHÍ MINH</w:t>
            </w:r>
          </w:p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TRƯỜNG THCS &amp; THPT BẮC MỸ</w:t>
            </w:r>
          </w:p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="00990F86">
              <w:rPr>
                <w:rFonts w:ascii="Times New Roman" w:hAnsi="Times New Roman" w:cs="Times New Roman"/>
                <w:b/>
                <w:sz w:val="28"/>
                <w:szCs w:val="28"/>
              </w:rPr>
              <w:t>ề</w:t>
            </w:r>
            <w:proofErr w:type="spellEnd"/>
            <w:r w:rsidR="00990F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90F86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="00990F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90F86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5580" w:type="dxa"/>
            <w:shd w:val="clear" w:color="auto" w:fill="auto"/>
          </w:tcPr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KIỂM TRA HỌC KÌ I/ NH 2014 - 2015</w:t>
            </w:r>
          </w:p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MÔN: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11</w:t>
            </w:r>
          </w:p>
          <w:p w:rsidR="005371C1" w:rsidRPr="0068585B" w:rsidRDefault="005371C1" w:rsidP="00D818D6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45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phút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kể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Pr="0068585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5371C1" w:rsidRDefault="005371C1" w:rsidP="003046A5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:rsidR="003046A5" w:rsidRPr="005371C1" w:rsidRDefault="003046A5" w:rsidP="003046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Faraday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371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n</w:t>
      </w:r>
      <w:r w:rsidR="00B47D75" w:rsidRPr="005371C1">
        <w:rPr>
          <w:rFonts w:ascii="Times New Roman" w:hAnsi="Times New Roman" w:cs="Times New Roman"/>
          <w:sz w:val="28"/>
          <w:szCs w:val="28"/>
        </w:rPr>
        <w:t>ê</w:t>
      </w:r>
      <w:r w:rsidRPr="005371C1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(2 </w:t>
      </w:r>
      <w:proofErr w:type="spellStart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điểm</w:t>
      </w:r>
      <w:proofErr w:type="spell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3046A5" w:rsidRPr="005371C1" w:rsidRDefault="003046A5" w:rsidP="003046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2: </w:t>
      </w:r>
      <w:proofErr w:type="spellStart"/>
      <w:r w:rsidR="00B47D75" w:rsidRPr="005371C1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B47D75" w:rsidRPr="005371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47D75" w:rsidRPr="005371C1">
        <w:rPr>
          <w:rFonts w:ascii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47D75" w:rsidRPr="005371C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B47D75" w:rsidRPr="005371C1">
        <w:rPr>
          <w:rFonts w:ascii="Times New Roman" w:hAnsi="Times New Roman" w:cs="Times New Roman"/>
          <w:sz w:val="28"/>
          <w:szCs w:val="28"/>
        </w:rPr>
        <w:t xml:space="preserve"> electron.</w:t>
      </w:r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(1 </w:t>
      </w:r>
      <w:proofErr w:type="spellStart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điểm</w:t>
      </w:r>
      <w:proofErr w:type="spell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B47D75" w:rsidRPr="005371C1" w:rsidRDefault="00B47D75" w:rsidP="003046A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3: </w:t>
      </w:r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>?</w:t>
      </w:r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(1 </w:t>
      </w:r>
      <w:proofErr w:type="spellStart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điểm</w:t>
      </w:r>
      <w:proofErr w:type="spell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046A5" w:rsidRPr="005371C1" w:rsidRDefault="00B47D75" w:rsidP="003046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4: </w:t>
      </w:r>
      <w:r w:rsidRPr="005371C1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q</w:t>
      </w:r>
      <w:r w:rsidRPr="005371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1C1">
        <w:rPr>
          <w:rFonts w:ascii="Times New Roman" w:hAnsi="Times New Roman" w:cs="Times New Roman"/>
          <w:sz w:val="28"/>
          <w:szCs w:val="28"/>
        </w:rPr>
        <w:t xml:space="preserve"> = 4.10</w:t>
      </w:r>
      <w:r w:rsidRPr="005371C1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5371C1">
        <w:rPr>
          <w:rFonts w:ascii="Times New Roman" w:hAnsi="Times New Roman" w:cs="Times New Roman"/>
          <w:sz w:val="28"/>
          <w:szCs w:val="28"/>
        </w:rPr>
        <w:t xml:space="preserve"> C, q</w:t>
      </w:r>
      <w:r w:rsidRPr="00537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71C1">
        <w:rPr>
          <w:rFonts w:ascii="Times New Roman" w:hAnsi="Times New Roman" w:cs="Times New Roman"/>
          <w:sz w:val="28"/>
          <w:szCs w:val="28"/>
        </w:rPr>
        <w:t xml:space="preserve"> = 4.10</w:t>
      </w:r>
      <w:r w:rsidRPr="005371C1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5371C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a = 4 cm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q = -2.10</w:t>
      </w:r>
      <w:r w:rsidRPr="005371C1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5371C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AM = 4 cm, BM = 8 cm.</w:t>
      </w:r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(2 </w:t>
      </w:r>
      <w:proofErr w:type="spellStart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điểm</w:t>
      </w:r>
      <w:proofErr w:type="spell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C55EB8" w:rsidRPr="005371C1" w:rsidRDefault="007434F3" w:rsidP="00C55EB8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5371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21B3060" wp14:editId="481BC84A">
            <wp:simplePos x="0" y="0"/>
            <wp:positionH relativeFrom="column">
              <wp:posOffset>4771390</wp:posOffset>
            </wp:positionH>
            <wp:positionV relativeFrom="paragraph">
              <wp:posOffset>200025</wp:posOffset>
            </wp:positionV>
            <wp:extent cx="2087245" cy="1322705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5EB8" w:rsidRPr="005371C1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="00C55EB8"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5: </w:t>
      </w:r>
      <w:r w:rsidR="00C55EB8" w:rsidRPr="005371C1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C55EB8" w:rsidRPr="005371C1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C55EB8"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EB8"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C55EB8"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EB8" w:rsidRPr="005371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55EB8"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EB8" w:rsidRPr="005371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55EB8"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EB8" w:rsidRPr="005371C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C55EB8" w:rsidRPr="005371C1">
        <w:rPr>
          <w:rFonts w:ascii="Times New Roman" w:hAnsi="Times New Roman" w:cs="Times New Roman"/>
          <w:sz w:val="28"/>
          <w:szCs w:val="28"/>
        </w:rPr>
        <w:t xml:space="preserve">: </w:t>
      </w:r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(4 </w:t>
      </w:r>
      <w:proofErr w:type="spellStart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điểm</w:t>
      </w:r>
      <w:proofErr w:type="spellEnd"/>
      <w:r w:rsidR="002C13FB" w:rsidRPr="005371C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C55EB8" w:rsidRPr="005371C1" w:rsidRDefault="00C55EB8" w:rsidP="00C55EB8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r w:rsidRPr="005371C1">
        <w:rPr>
          <w:rFonts w:ascii="Times New Roman" w:hAnsi="Times New Roman" w:cs="Times New Roman"/>
          <w:sz w:val="28"/>
          <w:szCs w:val="28"/>
        </w:rPr>
        <w:sym w:font="Symbol" w:char="F078"/>
      </w:r>
      <w:r w:rsidRPr="005371C1">
        <w:rPr>
          <w:rFonts w:ascii="Times New Roman" w:hAnsi="Times New Roman" w:cs="Times New Roman"/>
          <w:sz w:val="28"/>
          <w:szCs w:val="28"/>
        </w:rPr>
        <w:t xml:space="preserve"> = 2V,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r = 1</w:t>
      </w:r>
      <w:r w:rsidRPr="005371C1">
        <w:rPr>
          <w:rFonts w:ascii="Times New Roman" w:hAnsi="Times New Roman" w:cs="Times New Roman"/>
          <w:sz w:val="28"/>
          <w:szCs w:val="28"/>
        </w:rPr>
        <w:sym w:font="Symbol" w:char="F057"/>
      </w:r>
      <w:r w:rsidRPr="005371C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55EB8" w:rsidRPr="005371C1" w:rsidRDefault="00C55EB8" w:rsidP="00C55EB8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5371C1">
        <w:rPr>
          <w:rFonts w:ascii="Times New Roman" w:hAnsi="Times New Roman" w:cs="Times New Roman"/>
          <w:sz w:val="28"/>
          <w:szCs w:val="28"/>
        </w:rPr>
        <w:t>R</w:t>
      </w:r>
      <w:r w:rsidRPr="005371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1C1">
        <w:rPr>
          <w:rFonts w:ascii="Times New Roman" w:hAnsi="Times New Roman" w:cs="Times New Roman"/>
          <w:sz w:val="28"/>
          <w:szCs w:val="28"/>
        </w:rPr>
        <w:t xml:space="preserve"> = 6</w:t>
      </w:r>
      <w:r w:rsidRPr="005371C1">
        <w:rPr>
          <w:rFonts w:ascii="Times New Roman" w:hAnsi="Times New Roman" w:cs="Times New Roman"/>
          <w:sz w:val="28"/>
          <w:szCs w:val="28"/>
        </w:rPr>
        <w:sym w:font="Symbol" w:char="F057"/>
      </w:r>
      <w:r w:rsidRPr="005371C1">
        <w:rPr>
          <w:rFonts w:ascii="Times New Roman" w:hAnsi="Times New Roman" w:cs="Times New Roman"/>
          <w:sz w:val="28"/>
          <w:szCs w:val="28"/>
        </w:rPr>
        <w:t>, R</w:t>
      </w:r>
      <w:r w:rsidRPr="005371C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371C1">
        <w:rPr>
          <w:rFonts w:ascii="Times New Roman" w:hAnsi="Times New Roman" w:cs="Times New Roman"/>
          <w:sz w:val="28"/>
          <w:szCs w:val="28"/>
        </w:rPr>
        <w:t>= 12</w:t>
      </w:r>
      <w:r w:rsidRPr="005371C1">
        <w:rPr>
          <w:rFonts w:ascii="Times New Roman" w:hAnsi="Times New Roman" w:cs="Times New Roman"/>
          <w:sz w:val="28"/>
          <w:szCs w:val="28"/>
        </w:rPr>
        <w:sym w:font="Symbol" w:char="F057"/>
      </w:r>
      <w:r w:rsidRPr="005371C1">
        <w:rPr>
          <w:rFonts w:ascii="Times New Roman" w:hAnsi="Times New Roman" w:cs="Times New Roman"/>
          <w:sz w:val="28"/>
          <w:szCs w:val="28"/>
        </w:rPr>
        <w:t>, R</w:t>
      </w:r>
      <w:r w:rsidRPr="00537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371C1"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 w:rsidRPr="005371C1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5371C1">
        <w:rPr>
          <w:rFonts w:ascii="Times New Roman" w:hAnsi="Times New Roman" w:cs="Times New Roman"/>
          <w:sz w:val="28"/>
          <w:szCs w:val="28"/>
        </w:rPr>
        <w:sym w:font="Symbol" w:char="F057"/>
      </w:r>
      <w:r w:rsidRPr="005371C1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C55EB8" w:rsidRPr="005371C1" w:rsidRDefault="00C55EB8" w:rsidP="00C55EB8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71C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> ?</w:t>
      </w:r>
      <w:proofErr w:type="gramEnd"/>
    </w:p>
    <w:p w:rsidR="00C55EB8" w:rsidRPr="005371C1" w:rsidRDefault="00C55EB8" w:rsidP="00C55EB8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71C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> ?</w:t>
      </w:r>
      <w:proofErr w:type="gramEnd"/>
    </w:p>
    <w:p w:rsidR="00C55EB8" w:rsidRPr="005371C1" w:rsidRDefault="00C55EB8" w:rsidP="00C55EB8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371C1">
        <w:rPr>
          <w:rFonts w:ascii="Times New Roman" w:hAnsi="Times New Roman" w:cs="Times New Roman"/>
          <w:sz w:val="28"/>
          <w:szCs w:val="28"/>
        </w:rPr>
        <w:t xml:space="preserve"> U</w:t>
      </w:r>
      <w:r w:rsidR="007434F3" w:rsidRPr="005371C1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324085" w:rsidRPr="005371C1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7434F3" w:rsidRPr="005371C1">
        <w:rPr>
          <w:rFonts w:ascii="Times New Roman" w:hAnsi="Times New Roman" w:cs="Times New Roman"/>
          <w:sz w:val="28"/>
          <w:szCs w:val="28"/>
        </w:rPr>
        <w:t>, U</w:t>
      </w:r>
      <w:r w:rsidR="00324085" w:rsidRPr="005371C1">
        <w:rPr>
          <w:rFonts w:ascii="Times New Roman" w:hAnsi="Times New Roman" w:cs="Times New Roman"/>
          <w:sz w:val="28"/>
          <w:szCs w:val="28"/>
          <w:vertAlign w:val="subscript"/>
        </w:rPr>
        <w:t>BM</w:t>
      </w:r>
    </w:p>
    <w:p w:rsidR="00C55EB8" w:rsidRPr="002E4301" w:rsidRDefault="00C55EB8" w:rsidP="00C55EB8">
      <w:pPr>
        <w:spacing w:line="288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71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55EB8" w:rsidRPr="008452B3" w:rsidRDefault="00C55EB8" w:rsidP="00C55EB8">
      <w:pPr>
        <w:spacing w:line="288" w:lineRule="auto"/>
        <w:rPr>
          <w:rFonts w:ascii="Times New Roman" w:hAnsi="Times New Roman" w:cs="Times New Roman"/>
          <w:b/>
          <w:i/>
        </w:rPr>
      </w:pPr>
    </w:p>
    <w:p w:rsidR="002E4301" w:rsidRPr="0068585B" w:rsidRDefault="002E4301" w:rsidP="002E4301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85B">
        <w:rPr>
          <w:rFonts w:ascii="Times New Roman" w:hAnsi="Times New Roman" w:cs="Times New Roman"/>
          <w:b/>
          <w:sz w:val="28"/>
          <w:szCs w:val="28"/>
        </w:rPr>
        <w:t>-----HẾT----</w:t>
      </w:r>
    </w:p>
    <w:p w:rsidR="002E4301" w:rsidRPr="0068585B" w:rsidRDefault="002E4301" w:rsidP="002E4301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Giám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coi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68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</w:p>
    <w:p w:rsidR="002E4301" w:rsidRPr="0068585B" w:rsidRDefault="002E4301" w:rsidP="002E4301">
      <w:pPr>
        <w:tabs>
          <w:tab w:val="left" w:leader="dot" w:pos="5940"/>
          <w:tab w:val="left" w:leader="dot" w:pos="8010"/>
        </w:tabs>
        <w:spacing w:line="320" w:lineRule="exact"/>
        <w:rPr>
          <w:rFonts w:ascii="Times New Roman" w:hAnsi="Times New Roman" w:cs="Times New Roman"/>
          <w:b/>
          <w:sz w:val="28"/>
          <w:szCs w:val="28"/>
        </w:rPr>
      </w:pPr>
    </w:p>
    <w:p w:rsidR="002E4301" w:rsidRPr="0068585B" w:rsidRDefault="002E4301" w:rsidP="002E4301">
      <w:pPr>
        <w:tabs>
          <w:tab w:val="left" w:leader="dot" w:pos="5940"/>
          <w:tab w:val="left" w:leader="dot" w:pos="8010"/>
        </w:tabs>
        <w:spacing w:line="32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68585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85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85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585B">
        <w:rPr>
          <w:rFonts w:ascii="Times New Roman" w:hAnsi="Times New Roman" w:cs="Times New Roman"/>
          <w:sz w:val="28"/>
          <w:szCs w:val="28"/>
        </w:rPr>
        <w:tab/>
      </w:r>
    </w:p>
    <w:p w:rsidR="003046A5" w:rsidRPr="008452B3" w:rsidRDefault="003046A5" w:rsidP="003046A5">
      <w:pPr>
        <w:rPr>
          <w:rFonts w:ascii="Times New Roman" w:hAnsi="Times New Roman" w:cs="Times New Roman"/>
        </w:rPr>
      </w:pPr>
    </w:p>
    <w:p w:rsidR="003046A5" w:rsidRPr="008452B3" w:rsidRDefault="003046A5" w:rsidP="003046A5">
      <w:pPr>
        <w:rPr>
          <w:rFonts w:ascii="Times New Roman" w:hAnsi="Times New Roman" w:cs="Times New Roman"/>
        </w:rPr>
      </w:pPr>
    </w:p>
    <w:p w:rsidR="003046A5" w:rsidRPr="008452B3" w:rsidRDefault="003046A5" w:rsidP="003046A5">
      <w:pPr>
        <w:rPr>
          <w:rFonts w:ascii="Times New Roman" w:hAnsi="Times New Roman" w:cs="Times New Roman"/>
        </w:rPr>
      </w:pPr>
    </w:p>
    <w:p w:rsidR="003046A5" w:rsidRPr="008452B3" w:rsidRDefault="003046A5" w:rsidP="003046A5">
      <w:pPr>
        <w:rPr>
          <w:rFonts w:ascii="Times New Roman" w:hAnsi="Times New Roman" w:cs="Times New Roman"/>
        </w:rPr>
      </w:pPr>
    </w:p>
    <w:p w:rsidR="003046A5" w:rsidRPr="008452B3" w:rsidRDefault="003046A5" w:rsidP="003046A5">
      <w:pPr>
        <w:rPr>
          <w:rFonts w:ascii="Times New Roman" w:hAnsi="Times New Roman" w:cs="Times New Roman"/>
        </w:rPr>
      </w:pPr>
    </w:p>
    <w:sectPr w:rsidR="003046A5" w:rsidRPr="008452B3" w:rsidSect="006165FA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348AD"/>
    <w:multiLevelType w:val="hybridMultilevel"/>
    <w:tmpl w:val="687AAF32"/>
    <w:lvl w:ilvl="0" w:tplc="0F6A9F76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57750CF"/>
    <w:multiLevelType w:val="hybridMultilevel"/>
    <w:tmpl w:val="687AAF32"/>
    <w:lvl w:ilvl="0" w:tplc="0F6A9F76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6C"/>
    <w:rsid w:val="002C13FB"/>
    <w:rsid w:val="002E4301"/>
    <w:rsid w:val="003046A5"/>
    <w:rsid w:val="00324085"/>
    <w:rsid w:val="005371C1"/>
    <w:rsid w:val="006165FA"/>
    <w:rsid w:val="006B72CB"/>
    <w:rsid w:val="006C16F7"/>
    <w:rsid w:val="006D6D1F"/>
    <w:rsid w:val="007434F3"/>
    <w:rsid w:val="007A5E83"/>
    <w:rsid w:val="008452B3"/>
    <w:rsid w:val="00916D5A"/>
    <w:rsid w:val="00990F86"/>
    <w:rsid w:val="009F13CE"/>
    <w:rsid w:val="00A16960"/>
    <w:rsid w:val="00AA06BB"/>
    <w:rsid w:val="00B3522C"/>
    <w:rsid w:val="00B47D75"/>
    <w:rsid w:val="00C55EB8"/>
    <w:rsid w:val="00CE6D6C"/>
    <w:rsid w:val="00CF44BB"/>
    <w:rsid w:val="00F7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6D3F379D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Công Tài</dc:creator>
  <cp:lastModifiedBy>Tuyen Nguyen T. Kim</cp:lastModifiedBy>
  <cp:revision>7</cp:revision>
  <cp:lastPrinted>2014-12-05T02:05:00Z</cp:lastPrinted>
  <dcterms:created xsi:type="dcterms:W3CDTF">2014-12-01T06:22:00Z</dcterms:created>
  <dcterms:modified xsi:type="dcterms:W3CDTF">2014-12-05T02:05:00Z</dcterms:modified>
</cp:coreProperties>
</file>