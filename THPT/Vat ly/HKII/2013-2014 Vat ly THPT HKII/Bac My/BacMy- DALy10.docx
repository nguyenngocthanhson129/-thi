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EF5" w:rsidRPr="00377BDA" w:rsidRDefault="00831EF5" w:rsidP="00831EF5">
      <w:pPr>
        <w:spacing w:after="0" w:line="340" w:lineRule="atLeast"/>
        <w:jc w:val="center"/>
        <w:rPr>
          <w:rFonts w:ascii="Times New Roman" w:hAnsi="Times New Roman"/>
          <w:b/>
          <w:sz w:val="32"/>
          <w:szCs w:val="24"/>
        </w:rPr>
      </w:pPr>
      <w:r w:rsidRPr="00377BDA">
        <w:rPr>
          <w:rFonts w:ascii="Times New Roman" w:hAnsi="Times New Roman"/>
          <w:b/>
          <w:sz w:val="32"/>
          <w:szCs w:val="24"/>
        </w:rPr>
        <w:t>MA TRẬN ĐỀ KIỂM TRA HKII – 2013 – 2014</w:t>
      </w:r>
    </w:p>
    <w:p w:rsidR="00831EF5" w:rsidRPr="00377BDA" w:rsidRDefault="00831EF5" w:rsidP="00831EF5">
      <w:pPr>
        <w:spacing w:after="0" w:line="340" w:lineRule="atLeast"/>
        <w:jc w:val="center"/>
        <w:rPr>
          <w:rFonts w:ascii="Times New Roman" w:hAnsi="Times New Roman"/>
          <w:sz w:val="32"/>
          <w:szCs w:val="24"/>
        </w:rPr>
      </w:pPr>
      <w:r w:rsidRPr="00377BDA">
        <w:rPr>
          <w:rFonts w:ascii="Times New Roman" w:hAnsi="Times New Roman"/>
          <w:sz w:val="32"/>
          <w:szCs w:val="24"/>
        </w:rPr>
        <w:t>MÔN: VẬT LÝ 10</w:t>
      </w:r>
    </w:p>
    <w:p w:rsidR="00831EF5" w:rsidRDefault="00831EF5" w:rsidP="00831EF5">
      <w:pPr>
        <w:spacing w:after="0" w:line="340" w:lineRule="atLeast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3798"/>
        <w:gridCol w:w="1440"/>
        <w:gridCol w:w="1530"/>
        <w:gridCol w:w="1620"/>
        <w:gridCol w:w="1890"/>
      </w:tblGrid>
      <w:tr w:rsidR="00831EF5" w:rsidRPr="00E61839" w:rsidTr="0007556E">
        <w:tc>
          <w:tcPr>
            <w:tcW w:w="3798" w:type="dxa"/>
            <w:shd w:val="clear" w:color="auto" w:fill="F2DBDB" w:themeFill="accent2" w:themeFillTint="33"/>
          </w:tcPr>
          <w:p w:rsidR="00831EF5" w:rsidRPr="00E61839" w:rsidRDefault="00831EF5" w:rsidP="0007556E">
            <w:pPr>
              <w:spacing w:after="0" w:line="340" w:lineRule="atLeast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  <w:tc>
          <w:tcPr>
            <w:tcW w:w="1440" w:type="dxa"/>
            <w:shd w:val="clear" w:color="auto" w:fill="F2DBDB" w:themeFill="accent2" w:themeFillTint="33"/>
          </w:tcPr>
          <w:p w:rsidR="00831EF5" w:rsidRPr="00E61839" w:rsidRDefault="00831EF5" w:rsidP="0007556E">
            <w:pPr>
              <w:spacing w:after="0" w:line="340" w:lineRule="atLeast"/>
              <w:rPr>
                <w:rFonts w:ascii="Times New Roman" w:hAnsi="Times New Roman"/>
                <w:b/>
                <w:sz w:val="28"/>
                <w:szCs w:val="24"/>
              </w:rPr>
            </w:pPr>
            <w:r w:rsidRPr="00E61839">
              <w:rPr>
                <w:rFonts w:ascii="Times New Roman" w:hAnsi="Times New Roman"/>
                <w:b/>
                <w:sz w:val="28"/>
                <w:szCs w:val="24"/>
              </w:rPr>
              <w:t>BIẾT</w:t>
            </w:r>
          </w:p>
        </w:tc>
        <w:tc>
          <w:tcPr>
            <w:tcW w:w="1530" w:type="dxa"/>
            <w:shd w:val="clear" w:color="auto" w:fill="F2DBDB" w:themeFill="accent2" w:themeFillTint="33"/>
          </w:tcPr>
          <w:p w:rsidR="00831EF5" w:rsidRPr="00E61839" w:rsidRDefault="00831EF5" w:rsidP="0007556E">
            <w:pPr>
              <w:spacing w:after="0" w:line="340" w:lineRule="atLeast"/>
              <w:rPr>
                <w:rFonts w:ascii="Times New Roman" w:hAnsi="Times New Roman"/>
                <w:b/>
                <w:sz w:val="28"/>
                <w:szCs w:val="24"/>
              </w:rPr>
            </w:pPr>
            <w:r w:rsidRPr="00E61839">
              <w:rPr>
                <w:rFonts w:ascii="Times New Roman" w:hAnsi="Times New Roman"/>
                <w:b/>
                <w:sz w:val="28"/>
                <w:szCs w:val="24"/>
              </w:rPr>
              <w:t>HIỂU</w:t>
            </w:r>
          </w:p>
        </w:tc>
        <w:tc>
          <w:tcPr>
            <w:tcW w:w="1620" w:type="dxa"/>
            <w:shd w:val="clear" w:color="auto" w:fill="F2DBDB" w:themeFill="accent2" w:themeFillTint="33"/>
          </w:tcPr>
          <w:p w:rsidR="00831EF5" w:rsidRPr="00E61839" w:rsidRDefault="00831EF5" w:rsidP="0007556E">
            <w:pPr>
              <w:spacing w:after="0" w:line="340" w:lineRule="atLeast"/>
              <w:rPr>
                <w:rFonts w:ascii="Times New Roman" w:hAnsi="Times New Roman"/>
                <w:b/>
                <w:sz w:val="28"/>
                <w:szCs w:val="24"/>
              </w:rPr>
            </w:pPr>
            <w:r w:rsidRPr="00E61839">
              <w:rPr>
                <w:rFonts w:ascii="Times New Roman" w:hAnsi="Times New Roman"/>
                <w:b/>
                <w:sz w:val="28"/>
                <w:szCs w:val="24"/>
              </w:rPr>
              <w:t>VẬN DỤNG</w:t>
            </w:r>
          </w:p>
        </w:tc>
        <w:tc>
          <w:tcPr>
            <w:tcW w:w="1890" w:type="dxa"/>
            <w:shd w:val="clear" w:color="auto" w:fill="F2DBDB" w:themeFill="accent2" w:themeFillTint="33"/>
          </w:tcPr>
          <w:p w:rsidR="00831EF5" w:rsidRPr="00E61839" w:rsidRDefault="00831EF5" w:rsidP="0007556E">
            <w:pPr>
              <w:spacing w:after="0" w:line="340" w:lineRule="atLeast"/>
              <w:rPr>
                <w:rFonts w:ascii="Times New Roman" w:hAnsi="Times New Roman"/>
                <w:b/>
                <w:sz w:val="28"/>
                <w:szCs w:val="24"/>
              </w:rPr>
            </w:pPr>
            <w:r w:rsidRPr="00E61839">
              <w:rPr>
                <w:rFonts w:ascii="Times New Roman" w:hAnsi="Times New Roman"/>
                <w:b/>
                <w:sz w:val="28"/>
                <w:szCs w:val="24"/>
              </w:rPr>
              <w:t>TỔNG ĐIỂM</w:t>
            </w:r>
          </w:p>
        </w:tc>
      </w:tr>
      <w:tr w:rsidR="00831EF5" w:rsidRPr="00E61839" w:rsidTr="0007556E">
        <w:tc>
          <w:tcPr>
            <w:tcW w:w="3798" w:type="dxa"/>
          </w:tcPr>
          <w:p w:rsidR="00831EF5" w:rsidRPr="00E61839" w:rsidRDefault="00831EF5" w:rsidP="0007556E">
            <w:pPr>
              <w:spacing w:after="0" w:line="340" w:lineRule="atLeast"/>
              <w:rPr>
                <w:rFonts w:ascii="Times New Roman" w:hAnsi="Times New Roman"/>
                <w:sz w:val="28"/>
                <w:szCs w:val="24"/>
              </w:rPr>
            </w:pPr>
            <w:proofErr w:type="spellStart"/>
            <w:r w:rsidRPr="00E61839">
              <w:rPr>
                <w:rFonts w:ascii="Times New Roman" w:hAnsi="Times New Roman"/>
                <w:sz w:val="28"/>
                <w:szCs w:val="24"/>
              </w:rPr>
              <w:t>Động</w:t>
            </w:r>
            <w:proofErr w:type="spellEnd"/>
            <w:r w:rsidRPr="00E61839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proofErr w:type="spellStart"/>
            <w:r w:rsidRPr="00E61839">
              <w:rPr>
                <w:rFonts w:ascii="Times New Roman" w:hAnsi="Times New Roman"/>
                <w:sz w:val="28"/>
                <w:szCs w:val="24"/>
              </w:rPr>
              <w:t>lượng</w:t>
            </w:r>
            <w:proofErr w:type="spellEnd"/>
            <w:r w:rsidRPr="00E61839">
              <w:rPr>
                <w:rFonts w:ascii="Times New Roman" w:hAnsi="Times New Roman"/>
                <w:sz w:val="28"/>
                <w:szCs w:val="24"/>
              </w:rPr>
              <w:t xml:space="preserve"> – </w:t>
            </w:r>
            <w:proofErr w:type="spellStart"/>
            <w:r w:rsidRPr="00E61839">
              <w:rPr>
                <w:rFonts w:ascii="Times New Roman" w:hAnsi="Times New Roman"/>
                <w:sz w:val="28"/>
                <w:szCs w:val="24"/>
              </w:rPr>
              <w:t>bảo</w:t>
            </w:r>
            <w:proofErr w:type="spellEnd"/>
            <w:r w:rsidRPr="00E61839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proofErr w:type="spellStart"/>
            <w:r w:rsidRPr="00E61839">
              <w:rPr>
                <w:rFonts w:ascii="Times New Roman" w:hAnsi="Times New Roman"/>
                <w:sz w:val="28"/>
                <w:szCs w:val="24"/>
              </w:rPr>
              <w:t>toàn</w:t>
            </w:r>
            <w:proofErr w:type="spellEnd"/>
            <w:r w:rsidRPr="00E61839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proofErr w:type="spellStart"/>
            <w:r w:rsidRPr="00E61839">
              <w:rPr>
                <w:rFonts w:ascii="Times New Roman" w:hAnsi="Times New Roman"/>
                <w:sz w:val="28"/>
                <w:szCs w:val="24"/>
              </w:rPr>
              <w:t>động</w:t>
            </w:r>
            <w:proofErr w:type="spellEnd"/>
            <w:r w:rsidRPr="00E61839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proofErr w:type="spellStart"/>
            <w:r w:rsidRPr="00E61839">
              <w:rPr>
                <w:rFonts w:ascii="Times New Roman" w:hAnsi="Times New Roman"/>
                <w:sz w:val="28"/>
                <w:szCs w:val="24"/>
              </w:rPr>
              <w:t>lượng</w:t>
            </w:r>
            <w:proofErr w:type="spellEnd"/>
          </w:p>
        </w:tc>
        <w:tc>
          <w:tcPr>
            <w:tcW w:w="1440" w:type="dxa"/>
          </w:tcPr>
          <w:p w:rsidR="00831EF5" w:rsidRPr="00E61839" w:rsidRDefault="00831EF5" w:rsidP="0007556E">
            <w:pPr>
              <w:spacing w:after="0" w:line="340" w:lineRule="atLeast"/>
              <w:rPr>
                <w:rFonts w:ascii="Times New Roman" w:hAnsi="Times New Roman"/>
                <w:sz w:val="28"/>
                <w:szCs w:val="24"/>
              </w:rPr>
            </w:pPr>
            <w:r w:rsidRPr="00E61839">
              <w:rPr>
                <w:rFonts w:ascii="Times New Roman" w:hAnsi="Times New Roman"/>
                <w:sz w:val="28"/>
                <w:szCs w:val="24"/>
              </w:rPr>
              <w:t>1</w:t>
            </w:r>
            <w:r>
              <w:rPr>
                <w:rFonts w:ascii="Times New Roman" w:hAnsi="Times New Roman"/>
                <w:sz w:val="28"/>
                <w:szCs w:val="24"/>
              </w:rPr>
              <w:t>.0</w:t>
            </w:r>
          </w:p>
        </w:tc>
        <w:tc>
          <w:tcPr>
            <w:tcW w:w="1530" w:type="dxa"/>
          </w:tcPr>
          <w:p w:rsidR="00831EF5" w:rsidRPr="00E61839" w:rsidRDefault="00831EF5" w:rsidP="0007556E">
            <w:pPr>
              <w:spacing w:after="0" w:line="340" w:lineRule="atLeast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831EF5" w:rsidRPr="00E61839" w:rsidRDefault="00831EF5" w:rsidP="0007556E">
            <w:pPr>
              <w:spacing w:after="0" w:line="340" w:lineRule="atLeast"/>
              <w:rPr>
                <w:rFonts w:ascii="Times New Roman" w:hAnsi="Times New Roman"/>
                <w:sz w:val="28"/>
                <w:szCs w:val="24"/>
              </w:rPr>
            </w:pPr>
            <w:r w:rsidRPr="00E61839">
              <w:rPr>
                <w:rFonts w:ascii="Times New Roman" w:hAnsi="Times New Roman"/>
                <w:sz w:val="28"/>
                <w:szCs w:val="24"/>
              </w:rPr>
              <w:t>1</w:t>
            </w:r>
            <w:r>
              <w:rPr>
                <w:rFonts w:ascii="Times New Roman" w:hAnsi="Times New Roman"/>
                <w:sz w:val="28"/>
                <w:szCs w:val="24"/>
              </w:rPr>
              <w:t>.0</w:t>
            </w:r>
          </w:p>
        </w:tc>
        <w:tc>
          <w:tcPr>
            <w:tcW w:w="1890" w:type="dxa"/>
          </w:tcPr>
          <w:p w:rsidR="00831EF5" w:rsidRPr="00E61839" w:rsidRDefault="00831EF5" w:rsidP="0007556E">
            <w:pPr>
              <w:spacing w:after="0" w:line="340" w:lineRule="atLeast"/>
              <w:rPr>
                <w:rFonts w:ascii="Times New Roman" w:hAnsi="Times New Roman"/>
                <w:sz w:val="28"/>
                <w:szCs w:val="24"/>
              </w:rPr>
            </w:pPr>
            <w:r w:rsidRPr="00E61839">
              <w:rPr>
                <w:rFonts w:ascii="Times New Roman" w:hAnsi="Times New Roman"/>
                <w:sz w:val="28"/>
                <w:szCs w:val="24"/>
              </w:rPr>
              <w:t>2</w:t>
            </w:r>
            <w:r>
              <w:rPr>
                <w:rFonts w:ascii="Times New Roman" w:hAnsi="Times New Roman"/>
                <w:sz w:val="28"/>
                <w:szCs w:val="24"/>
              </w:rPr>
              <w:t>.0</w:t>
            </w:r>
          </w:p>
        </w:tc>
      </w:tr>
      <w:tr w:rsidR="00831EF5" w:rsidRPr="00E61839" w:rsidTr="0007556E">
        <w:tc>
          <w:tcPr>
            <w:tcW w:w="3798" w:type="dxa"/>
          </w:tcPr>
          <w:p w:rsidR="00831EF5" w:rsidRPr="00E61839" w:rsidRDefault="00831EF5" w:rsidP="0007556E">
            <w:pPr>
              <w:spacing w:after="0" w:line="340" w:lineRule="atLeast"/>
              <w:rPr>
                <w:rFonts w:ascii="Times New Roman" w:hAnsi="Times New Roman"/>
                <w:sz w:val="28"/>
                <w:szCs w:val="24"/>
              </w:rPr>
            </w:pPr>
            <w:proofErr w:type="spellStart"/>
            <w:r w:rsidRPr="00E61839">
              <w:rPr>
                <w:rFonts w:ascii="Times New Roman" w:hAnsi="Times New Roman"/>
                <w:sz w:val="28"/>
                <w:szCs w:val="24"/>
              </w:rPr>
              <w:t>Cơ</w:t>
            </w:r>
            <w:proofErr w:type="spellEnd"/>
            <w:r w:rsidRPr="00E61839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proofErr w:type="spellStart"/>
            <w:r w:rsidRPr="00E61839">
              <w:rPr>
                <w:rFonts w:ascii="Times New Roman" w:hAnsi="Times New Roman"/>
                <w:sz w:val="28"/>
                <w:szCs w:val="24"/>
              </w:rPr>
              <w:t>năng</w:t>
            </w:r>
            <w:proofErr w:type="spellEnd"/>
            <w:r w:rsidRPr="00E61839">
              <w:rPr>
                <w:rFonts w:ascii="Times New Roman" w:hAnsi="Times New Roman"/>
                <w:sz w:val="28"/>
                <w:szCs w:val="24"/>
              </w:rPr>
              <w:t xml:space="preserve"> – </w:t>
            </w:r>
            <w:proofErr w:type="spellStart"/>
            <w:r w:rsidRPr="00E61839">
              <w:rPr>
                <w:rFonts w:ascii="Times New Roman" w:hAnsi="Times New Roman"/>
                <w:sz w:val="28"/>
                <w:szCs w:val="24"/>
              </w:rPr>
              <w:t>bảo</w:t>
            </w:r>
            <w:proofErr w:type="spellEnd"/>
            <w:r w:rsidRPr="00E61839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proofErr w:type="spellStart"/>
            <w:r w:rsidRPr="00E61839">
              <w:rPr>
                <w:rFonts w:ascii="Times New Roman" w:hAnsi="Times New Roman"/>
                <w:sz w:val="28"/>
                <w:szCs w:val="24"/>
              </w:rPr>
              <w:t>toàn</w:t>
            </w:r>
            <w:proofErr w:type="spellEnd"/>
            <w:r w:rsidRPr="00E61839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proofErr w:type="spellStart"/>
            <w:r w:rsidRPr="00E61839">
              <w:rPr>
                <w:rFonts w:ascii="Times New Roman" w:hAnsi="Times New Roman"/>
                <w:sz w:val="28"/>
                <w:szCs w:val="24"/>
              </w:rPr>
              <w:t>cơ</w:t>
            </w:r>
            <w:proofErr w:type="spellEnd"/>
            <w:r w:rsidRPr="00E61839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proofErr w:type="spellStart"/>
            <w:r w:rsidRPr="00E61839">
              <w:rPr>
                <w:rFonts w:ascii="Times New Roman" w:hAnsi="Times New Roman"/>
                <w:sz w:val="28"/>
                <w:szCs w:val="24"/>
              </w:rPr>
              <w:t>năng</w:t>
            </w:r>
            <w:proofErr w:type="spellEnd"/>
          </w:p>
        </w:tc>
        <w:tc>
          <w:tcPr>
            <w:tcW w:w="1440" w:type="dxa"/>
          </w:tcPr>
          <w:p w:rsidR="00831EF5" w:rsidRPr="00E61839" w:rsidRDefault="00831EF5" w:rsidP="0007556E">
            <w:pPr>
              <w:spacing w:after="0" w:line="340" w:lineRule="atLeast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831EF5" w:rsidRPr="00E61839" w:rsidRDefault="00831EF5" w:rsidP="0007556E">
            <w:pPr>
              <w:spacing w:after="0" w:line="340" w:lineRule="atLeast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1.0</w:t>
            </w:r>
          </w:p>
        </w:tc>
        <w:tc>
          <w:tcPr>
            <w:tcW w:w="1620" w:type="dxa"/>
          </w:tcPr>
          <w:p w:rsidR="00831EF5" w:rsidRPr="00E61839" w:rsidRDefault="00831EF5" w:rsidP="0007556E">
            <w:pPr>
              <w:spacing w:after="0" w:line="340" w:lineRule="atLeast"/>
              <w:rPr>
                <w:rFonts w:ascii="Times New Roman" w:hAnsi="Times New Roman"/>
                <w:sz w:val="28"/>
                <w:szCs w:val="24"/>
              </w:rPr>
            </w:pPr>
            <w:r w:rsidRPr="00E61839">
              <w:rPr>
                <w:rFonts w:ascii="Times New Roman" w:hAnsi="Times New Roman"/>
                <w:sz w:val="28"/>
                <w:szCs w:val="24"/>
              </w:rPr>
              <w:t>1</w:t>
            </w:r>
            <w:r>
              <w:rPr>
                <w:rFonts w:ascii="Times New Roman" w:hAnsi="Times New Roman"/>
                <w:sz w:val="28"/>
                <w:szCs w:val="24"/>
              </w:rPr>
              <w:t>.0</w:t>
            </w:r>
          </w:p>
        </w:tc>
        <w:tc>
          <w:tcPr>
            <w:tcW w:w="1890" w:type="dxa"/>
          </w:tcPr>
          <w:p w:rsidR="00831EF5" w:rsidRPr="00E61839" w:rsidRDefault="00831EF5" w:rsidP="0007556E">
            <w:pPr>
              <w:spacing w:after="0" w:line="340" w:lineRule="atLeast"/>
              <w:rPr>
                <w:rFonts w:ascii="Times New Roman" w:hAnsi="Times New Roman"/>
                <w:sz w:val="28"/>
                <w:szCs w:val="24"/>
              </w:rPr>
            </w:pPr>
            <w:r w:rsidRPr="00E61839">
              <w:rPr>
                <w:rFonts w:ascii="Times New Roman" w:hAnsi="Times New Roman"/>
                <w:sz w:val="28"/>
                <w:szCs w:val="24"/>
              </w:rPr>
              <w:t>2</w:t>
            </w:r>
            <w:r>
              <w:rPr>
                <w:rFonts w:ascii="Times New Roman" w:hAnsi="Times New Roman"/>
                <w:sz w:val="28"/>
                <w:szCs w:val="24"/>
              </w:rPr>
              <w:t>.0</w:t>
            </w:r>
          </w:p>
        </w:tc>
      </w:tr>
      <w:tr w:rsidR="00831EF5" w:rsidRPr="00E61839" w:rsidTr="0007556E">
        <w:tc>
          <w:tcPr>
            <w:tcW w:w="3798" w:type="dxa"/>
          </w:tcPr>
          <w:p w:rsidR="00831EF5" w:rsidRPr="00E61839" w:rsidRDefault="00831EF5" w:rsidP="0007556E">
            <w:pPr>
              <w:spacing w:after="0" w:line="340" w:lineRule="atLeast"/>
              <w:rPr>
                <w:rFonts w:ascii="Times New Roman" w:hAnsi="Times New Roman"/>
                <w:sz w:val="28"/>
                <w:szCs w:val="24"/>
              </w:rPr>
            </w:pPr>
            <w:proofErr w:type="spellStart"/>
            <w:r w:rsidRPr="00E61839">
              <w:rPr>
                <w:rFonts w:ascii="Times New Roman" w:hAnsi="Times New Roman"/>
                <w:sz w:val="28"/>
                <w:szCs w:val="24"/>
              </w:rPr>
              <w:t>Định</w:t>
            </w:r>
            <w:proofErr w:type="spellEnd"/>
            <w:r w:rsidRPr="00E61839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proofErr w:type="spellStart"/>
            <w:r w:rsidRPr="00E61839">
              <w:rPr>
                <w:rFonts w:ascii="Times New Roman" w:hAnsi="Times New Roman"/>
                <w:sz w:val="28"/>
                <w:szCs w:val="24"/>
              </w:rPr>
              <w:t>lý</w:t>
            </w:r>
            <w:proofErr w:type="spellEnd"/>
            <w:r w:rsidRPr="00E61839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proofErr w:type="spellStart"/>
            <w:r w:rsidRPr="00E61839">
              <w:rPr>
                <w:rFonts w:ascii="Times New Roman" w:hAnsi="Times New Roman"/>
                <w:sz w:val="28"/>
                <w:szCs w:val="24"/>
              </w:rPr>
              <w:t>động</w:t>
            </w:r>
            <w:proofErr w:type="spellEnd"/>
            <w:r w:rsidRPr="00E61839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proofErr w:type="spellStart"/>
            <w:r w:rsidRPr="00E61839">
              <w:rPr>
                <w:rFonts w:ascii="Times New Roman" w:hAnsi="Times New Roman"/>
                <w:sz w:val="28"/>
                <w:szCs w:val="24"/>
              </w:rPr>
              <w:t>năng</w:t>
            </w:r>
            <w:proofErr w:type="spellEnd"/>
            <w:r w:rsidRPr="00E61839">
              <w:rPr>
                <w:rFonts w:ascii="Times New Roman" w:hAnsi="Times New Roman"/>
                <w:sz w:val="28"/>
                <w:szCs w:val="24"/>
              </w:rPr>
              <w:t xml:space="preserve">, </w:t>
            </w:r>
            <w:proofErr w:type="spellStart"/>
            <w:r w:rsidRPr="00E61839">
              <w:rPr>
                <w:rFonts w:ascii="Times New Roman" w:hAnsi="Times New Roman"/>
                <w:sz w:val="28"/>
                <w:szCs w:val="24"/>
              </w:rPr>
              <w:t>biến</w:t>
            </w:r>
            <w:proofErr w:type="spellEnd"/>
            <w:r w:rsidRPr="00E61839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proofErr w:type="spellStart"/>
            <w:r w:rsidRPr="00E61839">
              <w:rPr>
                <w:rFonts w:ascii="Times New Roman" w:hAnsi="Times New Roman"/>
                <w:sz w:val="28"/>
                <w:szCs w:val="24"/>
              </w:rPr>
              <w:t>thiên</w:t>
            </w:r>
            <w:proofErr w:type="spellEnd"/>
            <w:r w:rsidRPr="00E61839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proofErr w:type="spellStart"/>
            <w:r w:rsidRPr="00E61839">
              <w:rPr>
                <w:rFonts w:ascii="Times New Roman" w:hAnsi="Times New Roman"/>
                <w:sz w:val="28"/>
                <w:szCs w:val="24"/>
              </w:rPr>
              <w:t>động</w:t>
            </w:r>
            <w:proofErr w:type="spellEnd"/>
            <w:r w:rsidRPr="00E61839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proofErr w:type="spellStart"/>
            <w:r w:rsidRPr="00E61839">
              <w:rPr>
                <w:rFonts w:ascii="Times New Roman" w:hAnsi="Times New Roman"/>
                <w:sz w:val="28"/>
                <w:szCs w:val="24"/>
              </w:rPr>
              <w:t>lượng</w:t>
            </w:r>
            <w:proofErr w:type="spellEnd"/>
          </w:p>
        </w:tc>
        <w:tc>
          <w:tcPr>
            <w:tcW w:w="1440" w:type="dxa"/>
          </w:tcPr>
          <w:p w:rsidR="00831EF5" w:rsidRPr="00E61839" w:rsidRDefault="00831EF5" w:rsidP="0007556E">
            <w:pPr>
              <w:spacing w:after="0" w:line="340" w:lineRule="atLeast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831EF5" w:rsidRPr="00E61839" w:rsidRDefault="00831EF5" w:rsidP="0007556E">
            <w:pPr>
              <w:spacing w:after="0" w:line="340" w:lineRule="atLeast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620" w:type="dxa"/>
          </w:tcPr>
          <w:p w:rsidR="00831EF5" w:rsidRPr="00E61839" w:rsidRDefault="00831EF5" w:rsidP="0007556E">
            <w:pPr>
              <w:spacing w:after="0" w:line="340" w:lineRule="atLeast"/>
              <w:rPr>
                <w:rFonts w:ascii="Times New Roman" w:hAnsi="Times New Roman"/>
                <w:sz w:val="28"/>
                <w:szCs w:val="24"/>
              </w:rPr>
            </w:pPr>
            <w:r w:rsidRPr="00E61839">
              <w:rPr>
                <w:rFonts w:ascii="Times New Roman" w:hAnsi="Times New Roman"/>
                <w:sz w:val="28"/>
                <w:szCs w:val="24"/>
              </w:rPr>
              <w:t>2</w:t>
            </w:r>
          </w:p>
        </w:tc>
        <w:tc>
          <w:tcPr>
            <w:tcW w:w="1890" w:type="dxa"/>
          </w:tcPr>
          <w:p w:rsidR="00831EF5" w:rsidRPr="00E61839" w:rsidRDefault="00831EF5" w:rsidP="0007556E">
            <w:pPr>
              <w:tabs>
                <w:tab w:val="center" w:pos="837"/>
              </w:tabs>
              <w:spacing w:after="0" w:line="340" w:lineRule="atLeast"/>
              <w:rPr>
                <w:rFonts w:ascii="Times New Roman" w:hAnsi="Times New Roman"/>
                <w:sz w:val="28"/>
                <w:szCs w:val="24"/>
              </w:rPr>
            </w:pPr>
            <w:r w:rsidRPr="00E61839">
              <w:rPr>
                <w:rFonts w:ascii="Times New Roman" w:hAnsi="Times New Roman"/>
                <w:sz w:val="28"/>
                <w:szCs w:val="24"/>
              </w:rPr>
              <w:t>2</w:t>
            </w:r>
            <w:r>
              <w:rPr>
                <w:rFonts w:ascii="Times New Roman" w:hAnsi="Times New Roman"/>
                <w:sz w:val="28"/>
                <w:szCs w:val="24"/>
              </w:rPr>
              <w:t>.0</w:t>
            </w:r>
          </w:p>
        </w:tc>
      </w:tr>
      <w:tr w:rsidR="00831EF5" w:rsidRPr="00E61839" w:rsidTr="0007556E">
        <w:tc>
          <w:tcPr>
            <w:tcW w:w="3798" w:type="dxa"/>
          </w:tcPr>
          <w:p w:rsidR="00831EF5" w:rsidRPr="00E61839" w:rsidRDefault="00831EF5" w:rsidP="0007556E">
            <w:pPr>
              <w:spacing w:after="0" w:line="340" w:lineRule="atLeast"/>
              <w:rPr>
                <w:rFonts w:ascii="Times New Roman" w:hAnsi="Times New Roman"/>
                <w:sz w:val="28"/>
                <w:szCs w:val="24"/>
              </w:rPr>
            </w:pPr>
            <w:proofErr w:type="spellStart"/>
            <w:r w:rsidRPr="00E61839">
              <w:rPr>
                <w:rFonts w:ascii="Times New Roman" w:hAnsi="Times New Roman"/>
                <w:sz w:val="28"/>
                <w:szCs w:val="24"/>
              </w:rPr>
              <w:t>Chất</w:t>
            </w:r>
            <w:proofErr w:type="spellEnd"/>
            <w:r w:rsidRPr="00E61839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proofErr w:type="spellStart"/>
            <w:r w:rsidRPr="00E61839">
              <w:rPr>
                <w:rFonts w:ascii="Times New Roman" w:hAnsi="Times New Roman"/>
                <w:sz w:val="28"/>
                <w:szCs w:val="24"/>
              </w:rPr>
              <w:t>khí</w:t>
            </w:r>
            <w:proofErr w:type="spellEnd"/>
          </w:p>
        </w:tc>
        <w:tc>
          <w:tcPr>
            <w:tcW w:w="1440" w:type="dxa"/>
          </w:tcPr>
          <w:p w:rsidR="00831EF5" w:rsidRPr="00E61839" w:rsidRDefault="00831EF5" w:rsidP="0007556E">
            <w:pPr>
              <w:spacing w:after="0" w:line="340" w:lineRule="atLeast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530" w:type="dxa"/>
          </w:tcPr>
          <w:p w:rsidR="00831EF5" w:rsidRPr="00E61839" w:rsidRDefault="00831EF5" w:rsidP="0007556E">
            <w:pPr>
              <w:spacing w:after="0" w:line="340" w:lineRule="atLeast"/>
              <w:rPr>
                <w:rFonts w:ascii="Times New Roman" w:hAnsi="Times New Roman"/>
                <w:sz w:val="28"/>
                <w:szCs w:val="24"/>
              </w:rPr>
            </w:pPr>
            <w:r w:rsidRPr="00E61839">
              <w:rPr>
                <w:rFonts w:ascii="Times New Roman" w:hAnsi="Times New Roman"/>
                <w:sz w:val="28"/>
                <w:szCs w:val="24"/>
              </w:rPr>
              <w:t>1</w:t>
            </w:r>
            <w:r>
              <w:rPr>
                <w:rFonts w:ascii="Times New Roman" w:hAnsi="Times New Roman"/>
                <w:sz w:val="28"/>
                <w:szCs w:val="24"/>
              </w:rPr>
              <w:t>.0</w:t>
            </w:r>
          </w:p>
        </w:tc>
        <w:tc>
          <w:tcPr>
            <w:tcW w:w="1620" w:type="dxa"/>
          </w:tcPr>
          <w:p w:rsidR="00831EF5" w:rsidRPr="00E61839" w:rsidRDefault="00831EF5" w:rsidP="0007556E">
            <w:pPr>
              <w:spacing w:after="0" w:line="340" w:lineRule="atLeast"/>
              <w:rPr>
                <w:rFonts w:ascii="Times New Roman" w:hAnsi="Times New Roman"/>
                <w:sz w:val="28"/>
                <w:szCs w:val="24"/>
              </w:rPr>
            </w:pPr>
            <w:r w:rsidRPr="00E61839">
              <w:rPr>
                <w:rFonts w:ascii="Times New Roman" w:hAnsi="Times New Roman"/>
                <w:sz w:val="28"/>
                <w:szCs w:val="24"/>
              </w:rPr>
              <w:t>1</w:t>
            </w:r>
            <w:r>
              <w:rPr>
                <w:rFonts w:ascii="Times New Roman" w:hAnsi="Times New Roman"/>
                <w:sz w:val="28"/>
                <w:szCs w:val="24"/>
              </w:rPr>
              <w:t>.0</w:t>
            </w:r>
          </w:p>
        </w:tc>
        <w:tc>
          <w:tcPr>
            <w:tcW w:w="1890" w:type="dxa"/>
          </w:tcPr>
          <w:p w:rsidR="00831EF5" w:rsidRPr="00E61839" w:rsidRDefault="00831EF5" w:rsidP="0007556E">
            <w:pPr>
              <w:spacing w:after="0" w:line="340" w:lineRule="atLeast"/>
              <w:rPr>
                <w:rFonts w:ascii="Times New Roman" w:hAnsi="Times New Roman"/>
                <w:sz w:val="28"/>
                <w:szCs w:val="24"/>
              </w:rPr>
            </w:pPr>
            <w:r w:rsidRPr="00E61839">
              <w:rPr>
                <w:rFonts w:ascii="Times New Roman" w:hAnsi="Times New Roman"/>
                <w:sz w:val="28"/>
                <w:szCs w:val="24"/>
              </w:rPr>
              <w:t>2</w:t>
            </w:r>
            <w:r>
              <w:rPr>
                <w:rFonts w:ascii="Times New Roman" w:hAnsi="Times New Roman"/>
                <w:sz w:val="28"/>
                <w:szCs w:val="24"/>
              </w:rPr>
              <w:t>.0</w:t>
            </w:r>
          </w:p>
        </w:tc>
      </w:tr>
      <w:tr w:rsidR="00831EF5" w:rsidRPr="00E61839" w:rsidTr="0007556E">
        <w:tc>
          <w:tcPr>
            <w:tcW w:w="3798" w:type="dxa"/>
          </w:tcPr>
          <w:p w:rsidR="00831EF5" w:rsidRPr="00E61839" w:rsidRDefault="00831EF5" w:rsidP="0007556E">
            <w:pPr>
              <w:spacing w:after="0" w:line="340" w:lineRule="atLeast"/>
              <w:rPr>
                <w:rFonts w:ascii="Times New Roman" w:hAnsi="Times New Roman"/>
                <w:sz w:val="28"/>
                <w:szCs w:val="24"/>
              </w:rPr>
            </w:pPr>
            <w:proofErr w:type="spellStart"/>
            <w:r w:rsidRPr="00E61839">
              <w:rPr>
                <w:rFonts w:ascii="Times New Roman" w:hAnsi="Times New Roman"/>
                <w:sz w:val="28"/>
                <w:szCs w:val="24"/>
              </w:rPr>
              <w:t>Nội</w:t>
            </w:r>
            <w:proofErr w:type="spellEnd"/>
            <w:r w:rsidRPr="00E61839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proofErr w:type="spellStart"/>
            <w:r w:rsidRPr="00E61839">
              <w:rPr>
                <w:rFonts w:ascii="Times New Roman" w:hAnsi="Times New Roman"/>
                <w:sz w:val="28"/>
                <w:szCs w:val="24"/>
              </w:rPr>
              <w:t>năng</w:t>
            </w:r>
            <w:proofErr w:type="spellEnd"/>
            <w:r w:rsidRPr="00E61839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proofErr w:type="spellStart"/>
            <w:r w:rsidRPr="00E61839">
              <w:rPr>
                <w:rFonts w:ascii="Times New Roman" w:hAnsi="Times New Roman"/>
                <w:sz w:val="28"/>
                <w:szCs w:val="24"/>
              </w:rPr>
              <w:t>và</w:t>
            </w:r>
            <w:proofErr w:type="spellEnd"/>
            <w:r w:rsidRPr="00E61839">
              <w:rPr>
                <w:rFonts w:ascii="Times New Roman" w:hAnsi="Times New Roman"/>
                <w:sz w:val="28"/>
                <w:szCs w:val="24"/>
              </w:rPr>
              <w:t xml:space="preserve"> 2 </w:t>
            </w:r>
            <w:proofErr w:type="spellStart"/>
            <w:r w:rsidRPr="00E61839">
              <w:rPr>
                <w:rFonts w:ascii="Times New Roman" w:hAnsi="Times New Roman"/>
                <w:sz w:val="28"/>
                <w:szCs w:val="24"/>
              </w:rPr>
              <w:t>nguyên</w:t>
            </w:r>
            <w:proofErr w:type="spellEnd"/>
            <w:r w:rsidRPr="00E61839">
              <w:rPr>
                <w:rFonts w:ascii="Times New Roman" w:hAnsi="Times New Roman"/>
                <w:sz w:val="28"/>
                <w:szCs w:val="24"/>
              </w:rPr>
              <w:t xml:space="preserve"> </w:t>
            </w:r>
            <w:proofErr w:type="spellStart"/>
            <w:r w:rsidRPr="00E61839">
              <w:rPr>
                <w:rFonts w:ascii="Times New Roman" w:hAnsi="Times New Roman"/>
                <w:sz w:val="28"/>
                <w:szCs w:val="24"/>
              </w:rPr>
              <w:t>lý</w:t>
            </w:r>
            <w:proofErr w:type="spellEnd"/>
            <w:r w:rsidRPr="00E61839">
              <w:rPr>
                <w:rFonts w:ascii="Times New Roman" w:hAnsi="Times New Roman"/>
                <w:sz w:val="28"/>
                <w:szCs w:val="24"/>
              </w:rPr>
              <w:t xml:space="preserve"> NĐLH</w:t>
            </w:r>
          </w:p>
        </w:tc>
        <w:tc>
          <w:tcPr>
            <w:tcW w:w="1440" w:type="dxa"/>
          </w:tcPr>
          <w:p w:rsidR="00831EF5" w:rsidRPr="00E61839" w:rsidRDefault="00831EF5" w:rsidP="0007556E">
            <w:pPr>
              <w:spacing w:after="0" w:line="340" w:lineRule="atLeast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1.</w:t>
            </w:r>
            <w:r w:rsidRPr="00E61839">
              <w:rPr>
                <w:rFonts w:ascii="Times New Roman" w:hAnsi="Times New Roman"/>
                <w:sz w:val="28"/>
                <w:szCs w:val="24"/>
              </w:rPr>
              <w:t>5</w:t>
            </w:r>
          </w:p>
        </w:tc>
        <w:tc>
          <w:tcPr>
            <w:tcW w:w="1530" w:type="dxa"/>
          </w:tcPr>
          <w:p w:rsidR="00831EF5" w:rsidRPr="00E61839" w:rsidRDefault="00831EF5" w:rsidP="0007556E">
            <w:pPr>
              <w:spacing w:after="0" w:line="340" w:lineRule="atLeast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0.</w:t>
            </w:r>
            <w:r w:rsidRPr="00E61839">
              <w:rPr>
                <w:rFonts w:ascii="Times New Roman" w:hAnsi="Times New Roman"/>
                <w:sz w:val="28"/>
                <w:szCs w:val="24"/>
              </w:rPr>
              <w:t>5</w:t>
            </w:r>
          </w:p>
        </w:tc>
        <w:tc>
          <w:tcPr>
            <w:tcW w:w="1620" w:type="dxa"/>
          </w:tcPr>
          <w:p w:rsidR="00831EF5" w:rsidRPr="00E61839" w:rsidRDefault="00831EF5" w:rsidP="0007556E">
            <w:pPr>
              <w:spacing w:after="0" w:line="340" w:lineRule="atLeast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890" w:type="dxa"/>
          </w:tcPr>
          <w:p w:rsidR="00831EF5" w:rsidRPr="00E61839" w:rsidRDefault="00831EF5" w:rsidP="0007556E">
            <w:pPr>
              <w:spacing w:after="0" w:line="340" w:lineRule="atLeast"/>
              <w:rPr>
                <w:rFonts w:ascii="Times New Roman" w:hAnsi="Times New Roman"/>
                <w:sz w:val="28"/>
                <w:szCs w:val="24"/>
              </w:rPr>
            </w:pPr>
            <w:r w:rsidRPr="00E61839">
              <w:rPr>
                <w:rFonts w:ascii="Times New Roman" w:hAnsi="Times New Roman"/>
                <w:sz w:val="28"/>
                <w:szCs w:val="24"/>
              </w:rPr>
              <w:t>2</w:t>
            </w:r>
            <w:r>
              <w:rPr>
                <w:rFonts w:ascii="Times New Roman" w:hAnsi="Times New Roman"/>
                <w:sz w:val="28"/>
                <w:szCs w:val="24"/>
              </w:rPr>
              <w:t>.0</w:t>
            </w:r>
          </w:p>
        </w:tc>
      </w:tr>
      <w:tr w:rsidR="00831EF5" w:rsidRPr="00E61839" w:rsidTr="0007556E">
        <w:tc>
          <w:tcPr>
            <w:tcW w:w="3798" w:type="dxa"/>
          </w:tcPr>
          <w:p w:rsidR="00831EF5" w:rsidRPr="00E61839" w:rsidRDefault="00831EF5" w:rsidP="0007556E">
            <w:pPr>
              <w:spacing w:after="0" w:line="340" w:lineRule="atLeast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440" w:type="dxa"/>
          </w:tcPr>
          <w:p w:rsidR="00831EF5" w:rsidRPr="00E61839" w:rsidRDefault="00831EF5" w:rsidP="0007556E">
            <w:pPr>
              <w:spacing w:after="0" w:line="340" w:lineRule="atLeast"/>
              <w:rPr>
                <w:rFonts w:ascii="Times New Roman" w:hAnsi="Times New Roman"/>
                <w:sz w:val="28"/>
                <w:szCs w:val="24"/>
              </w:rPr>
            </w:pPr>
            <w:r w:rsidRPr="00E61839">
              <w:rPr>
                <w:rFonts w:ascii="Times New Roman" w:hAnsi="Times New Roman"/>
                <w:sz w:val="28"/>
                <w:szCs w:val="24"/>
              </w:rPr>
              <w:t>2.5</w:t>
            </w:r>
          </w:p>
        </w:tc>
        <w:tc>
          <w:tcPr>
            <w:tcW w:w="1530" w:type="dxa"/>
          </w:tcPr>
          <w:p w:rsidR="00831EF5" w:rsidRPr="00E61839" w:rsidRDefault="00831EF5" w:rsidP="0007556E">
            <w:pPr>
              <w:spacing w:after="0" w:line="340" w:lineRule="atLeast"/>
              <w:rPr>
                <w:rFonts w:ascii="Times New Roman" w:hAnsi="Times New Roman"/>
                <w:sz w:val="28"/>
                <w:szCs w:val="24"/>
              </w:rPr>
            </w:pPr>
            <w:r w:rsidRPr="00E61839">
              <w:rPr>
                <w:rFonts w:ascii="Times New Roman" w:hAnsi="Times New Roman"/>
                <w:sz w:val="28"/>
                <w:szCs w:val="24"/>
              </w:rPr>
              <w:t>2.5</w:t>
            </w:r>
          </w:p>
        </w:tc>
        <w:tc>
          <w:tcPr>
            <w:tcW w:w="1620" w:type="dxa"/>
          </w:tcPr>
          <w:p w:rsidR="00831EF5" w:rsidRPr="00E61839" w:rsidRDefault="00831EF5" w:rsidP="0007556E">
            <w:pPr>
              <w:spacing w:after="0" w:line="340" w:lineRule="atLeast"/>
              <w:rPr>
                <w:rFonts w:ascii="Times New Roman" w:hAnsi="Times New Roman"/>
                <w:sz w:val="28"/>
                <w:szCs w:val="24"/>
              </w:rPr>
            </w:pPr>
            <w:r w:rsidRPr="00E61839">
              <w:rPr>
                <w:rFonts w:ascii="Times New Roman" w:hAnsi="Times New Roman"/>
                <w:sz w:val="28"/>
                <w:szCs w:val="24"/>
              </w:rPr>
              <w:t>5.0</w:t>
            </w:r>
          </w:p>
        </w:tc>
        <w:tc>
          <w:tcPr>
            <w:tcW w:w="1890" w:type="dxa"/>
          </w:tcPr>
          <w:p w:rsidR="00831EF5" w:rsidRPr="00E61839" w:rsidRDefault="00831EF5" w:rsidP="0007556E">
            <w:pPr>
              <w:spacing w:after="0" w:line="340" w:lineRule="atLeast"/>
              <w:rPr>
                <w:rFonts w:ascii="Times New Roman" w:hAnsi="Times New Roman"/>
                <w:sz w:val="28"/>
                <w:szCs w:val="24"/>
              </w:rPr>
            </w:pPr>
            <w:r w:rsidRPr="00E61839">
              <w:rPr>
                <w:rFonts w:ascii="Times New Roman" w:hAnsi="Times New Roman"/>
                <w:sz w:val="28"/>
                <w:szCs w:val="24"/>
              </w:rPr>
              <w:t xml:space="preserve">10 </w:t>
            </w:r>
            <w:r>
              <w:rPr>
                <w:rFonts w:ascii="Times New Roman" w:hAnsi="Times New Roman"/>
                <w:sz w:val="28"/>
                <w:szCs w:val="24"/>
              </w:rPr>
              <w:t xml:space="preserve"> Đ</w:t>
            </w:r>
          </w:p>
        </w:tc>
      </w:tr>
    </w:tbl>
    <w:p w:rsidR="008E1DB3" w:rsidRPr="004329A5" w:rsidRDefault="008E1DB3" w:rsidP="00972A60">
      <w:pPr>
        <w:tabs>
          <w:tab w:val="left" w:pos="8400"/>
        </w:tabs>
        <w:rPr>
          <w:rFonts w:ascii="Times New Roman" w:hAnsi="Times New Roman"/>
          <w:b/>
          <w:color w:val="FF0000"/>
          <w:sz w:val="26"/>
          <w:szCs w:val="26"/>
        </w:rPr>
      </w:pPr>
      <w:r w:rsidRPr="004329A5">
        <w:rPr>
          <w:rFonts w:ascii="Times New Roman" w:hAnsi="Times New Roman"/>
          <w:b/>
          <w:color w:val="FF0000"/>
          <w:sz w:val="26"/>
          <w:szCs w:val="26"/>
        </w:rPr>
        <w:t>ĐÁP ÁN</w:t>
      </w:r>
      <w:r w:rsidR="00972A60" w:rsidRPr="004329A5">
        <w:rPr>
          <w:rFonts w:ascii="Times New Roman" w:hAnsi="Times New Roman"/>
          <w:b/>
          <w:color w:val="FF0000"/>
          <w:sz w:val="26"/>
          <w:szCs w:val="26"/>
        </w:rPr>
        <w:t xml:space="preserve">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9090"/>
        <w:gridCol w:w="828"/>
      </w:tblGrid>
      <w:tr w:rsidR="0060113C" w:rsidRPr="004329A5" w:rsidTr="0060113C">
        <w:tc>
          <w:tcPr>
            <w:tcW w:w="918" w:type="dxa"/>
          </w:tcPr>
          <w:p w:rsidR="0060113C" w:rsidRPr="004329A5" w:rsidRDefault="0060113C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Câu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1</w:t>
            </w:r>
          </w:p>
        </w:tc>
        <w:tc>
          <w:tcPr>
            <w:tcW w:w="9090" w:type="dxa"/>
          </w:tcPr>
          <w:p w:rsidR="0060113C" w:rsidRPr="004329A5" w:rsidRDefault="0060113C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4329A5">
              <w:rPr>
                <w:rFonts w:ascii="Times New Roman" w:hAnsi="Times New Roman"/>
                <w:sz w:val="26"/>
                <w:szCs w:val="26"/>
              </w:rPr>
              <w:t xml:space="preserve">PTTT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khí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tưởng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den>
              </m:f>
            </m:oMath>
            <w:r w:rsidR="000315F4" w:rsidRPr="004329A5">
              <w:rPr>
                <w:rFonts w:ascii="Times New Roman" w:hAnsi="Times New Roman"/>
                <w:sz w:val="26"/>
                <w:szCs w:val="26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den>
              </m:f>
            </m:oMath>
          </w:p>
          <w:p w:rsidR="000315F4" w:rsidRPr="004329A5" w:rsidRDefault="000315F4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  <w:vertAlign w:val="subscript"/>
              </w:rPr>
            </w:pP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Đẳng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nhiệt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>: P</w:t>
            </w:r>
            <w:r w:rsidRPr="004329A5">
              <w:rPr>
                <w:rFonts w:ascii="Times New Roman" w:hAnsi="Times New Roman"/>
                <w:sz w:val="26"/>
                <w:szCs w:val="26"/>
                <w:vertAlign w:val="subscript"/>
              </w:rPr>
              <w:t>1</w:t>
            </w:r>
            <w:r w:rsidRPr="004329A5">
              <w:rPr>
                <w:rFonts w:ascii="Times New Roman" w:hAnsi="Times New Roman"/>
                <w:sz w:val="26"/>
                <w:szCs w:val="26"/>
              </w:rPr>
              <w:t>V</w:t>
            </w:r>
            <w:r w:rsidRPr="004329A5">
              <w:rPr>
                <w:rFonts w:ascii="Times New Roman" w:hAnsi="Times New Roman"/>
                <w:sz w:val="26"/>
                <w:szCs w:val="26"/>
                <w:vertAlign w:val="subscript"/>
              </w:rPr>
              <w:t>1</w:t>
            </w:r>
            <w:r w:rsidRPr="004329A5">
              <w:rPr>
                <w:rFonts w:ascii="Times New Roman" w:hAnsi="Times New Roman"/>
                <w:sz w:val="26"/>
                <w:szCs w:val="26"/>
              </w:rPr>
              <w:t xml:space="preserve"> = P</w:t>
            </w:r>
            <w:r w:rsidRPr="004329A5">
              <w:rPr>
                <w:rFonts w:ascii="Times New Roman" w:hAnsi="Times New Roman"/>
                <w:sz w:val="26"/>
                <w:szCs w:val="26"/>
                <w:vertAlign w:val="subscript"/>
              </w:rPr>
              <w:t>2</w:t>
            </w:r>
            <w:r w:rsidRPr="004329A5">
              <w:rPr>
                <w:rFonts w:ascii="Times New Roman" w:hAnsi="Times New Roman"/>
                <w:sz w:val="26"/>
                <w:szCs w:val="26"/>
              </w:rPr>
              <w:t>V</w:t>
            </w:r>
            <w:r w:rsidRPr="004329A5">
              <w:rPr>
                <w:rFonts w:ascii="Times New Roman" w:hAnsi="Times New Roman"/>
                <w:sz w:val="26"/>
                <w:szCs w:val="26"/>
                <w:vertAlign w:val="subscript"/>
              </w:rPr>
              <w:t>2</w:t>
            </w:r>
          </w:p>
          <w:p w:rsidR="000315F4" w:rsidRPr="004329A5" w:rsidRDefault="000315F4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Đẳng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tích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den>
              </m:f>
            </m:oMath>
          </w:p>
          <w:p w:rsidR="000315F4" w:rsidRPr="004329A5" w:rsidRDefault="000315F4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Đẳng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áp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den>
              </m:f>
            </m:oMath>
          </w:p>
          <w:p w:rsidR="000315F4" w:rsidRPr="004329A5" w:rsidRDefault="000315F4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8" w:type="dxa"/>
          </w:tcPr>
          <w:p w:rsidR="0060113C" w:rsidRPr="004329A5" w:rsidRDefault="000315F4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4329A5">
              <w:rPr>
                <w:rFonts w:ascii="Times New Roman" w:hAnsi="Times New Roman"/>
                <w:sz w:val="26"/>
                <w:szCs w:val="26"/>
              </w:rPr>
              <w:t>0.25</w:t>
            </w:r>
          </w:p>
          <w:p w:rsidR="000315F4" w:rsidRPr="004329A5" w:rsidRDefault="000315F4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  <w:p w:rsidR="000315F4" w:rsidRPr="004329A5" w:rsidRDefault="000315F4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4329A5">
              <w:rPr>
                <w:rFonts w:ascii="Times New Roman" w:hAnsi="Times New Roman"/>
                <w:sz w:val="26"/>
                <w:szCs w:val="26"/>
              </w:rPr>
              <w:t>0.25</w:t>
            </w:r>
          </w:p>
          <w:p w:rsidR="000315F4" w:rsidRPr="004329A5" w:rsidRDefault="000315F4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4329A5">
              <w:rPr>
                <w:rFonts w:ascii="Times New Roman" w:hAnsi="Times New Roman"/>
                <w:sz w:val="26"/>
                <w:szCs w:val="26"/>
              </w:rPr>
              <w:t>0.25</w:t>
            </w:r>
          </w:p>
          <w:p w:rsidR="000315F4" w:rsidRPr="004329A5" w:rsidRDefault="000315F4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4329A5">
              <w:rPr>
                <w:rFonts w:ascii="Times New Roman" w:hAnsi="Times New Roman"/>
                <w:sz w:val="26"/>
                <w:szCs w:val="26"/>
              </w:rPr>
              <w:t>0.25</w:t>
            </w:r>
          </w:p>
        </w:tc>
      </w:tr>
      <w:tr w:rsidR="0060113C" w:rsidRPr="004329A5" w:rsidTr="0060113C">
        <w:tc>
          <w:tcPr>
            <w:tcW w:w="918" w:type="dxa"/>
          </w:tcPr>
          <w:p w:rsidR="0060113C" w:rsidRPr="004329A5" w:rsidRDefault="0060113C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90" w:type="dxa"/>
          </w:tcPr>
          <w:p w:rsidR="0060113C" w:rsidRPr="004329A5" w:rsidRDefault="000315F4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Áp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PTTT KLT: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den>
              </m:f>
            </m:oMath>
            <w:r w:rsidRPr="004329A5">
              <w:rPr>
                <w:rFonts w:ascii="Times New Roman" w:hAnsi="Times New Roman"/>
                <w:sz w:val="26"/>
                <w:szCs w:val="26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den>
              </m:f>
            </m:oMath>
          </w:p>
          <w:p w:rsidR="00A17E38" w:rsidRPr="004329A5" w:rsidRDefault="00C92CB9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50+273</m:t>
                  </m:r>
                </m:den>
              </m:f>
            </m:oMath>
            <w:r w:rsidR="000315F4" w:rsidRPr="004329A5">
              <w:rPr>
                <w:rFonts w:ascii="Times New Roman" w:hAnsi="Times New Roman"/>
                <w:sz w:val="26"/>
                <w:szCs w:val="26"/>
              </w:rPr>
              <w:t xml:space="preserve"> 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8.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/4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den>
              </m:f>
            </m:oMath>
            <w:r w:rsidR="000315F4" w:rsidRPr="004329A5">
              <w:rPr>
                <w:rFonts w:ascii="Times New Roman" w:hAnsi="Times New Roman"/>
                <w:sz w:val="26"/>
                <w:szCs w:val="26"/>
              </w:rPr>
              <w:t xml:space="preserve">  </w:t>
            </w:r>
          </w:p>
          <w:p w:rsidR="000315F4" w:rsidRPr="004329A5" w:rsidRDefault="000315F4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4329A5">
              <w:rPr>
                <w:rFonts w:ascii="Times New Roman" w:hAnsi="Times New Roman"/>
                <w:sz w:val="26"/>
                <w:szCs w:val="26"/>
              </w:rPr>
              <w:t>=&gt; T</w:t>
            </w:r>
            <w:r w:rsidRPr="004329A5">
              <w:rPr>
                <w:rFonts w:ascii="Times New Roman" w:hAnsi="Times New Roman"/>
                <w:sz w:val="26"/>
                <w:szCs w:val="26"/>
                <w:vertAlign w:val="subscript"/>
              </w:rPr>
              <w:t>2</w:t>
            </w:r>
            <w:r w:rsidRPr="004329A5">
              <w:rPr>
                <w:rFonts w:ascii="Times New Roman" w:hAnsi="Times New Roman"/>
                <w:sz w:val="26"/>
                <w:szCs w:val="26"/>
              </w:rPr>
              <w:t xml:space="preserve"> = 646K</w:t>
            </w:r>
          </w:p>
        </w:tc>
        <w:tc>
          <w:tcPr>
            <w:tcW w:w="828" w:type="dxa"/>
          </w:tcPr>
          <w:p w:rsidR="0060113C" w:rsidRPr="004329A5" w:rsidRDefault="00A17E38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4329A5">
              <w:rPr>
                <w:rFonts w:ascii="Times New Roman" w:hAnsi="Times New Roman"/>
                <w:sz w:val="26"/>
                <w:szCs w:val="26"/>
              </w:rPr>
              <w:t>0.25</w:t>
            </w:r>
          </w:p>
          <w:p w:rsidR="00A17E38" w:rsidRPr="004329A5" w:rsidRDefault="00A17E38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  <w:p w:rsidR="00A17E38" w:rsidRPr="004329A5" w:rsidRDefault="00A17E38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4329A5">
              <w:rPr>
                <w:rFonts w:ascii="Times New Roman" w:hAnsi="Times New Roman"/>
                <w:sz w:val="26"/>
                <w:szCs w:val="26"/>
              </w:rPr>
              <w:t>0.25</w:t>
            </w:r>
          </w:p>
          <w:p w:rsidR="00A17E38" w:rsidRPr="004329A5" w:rsidRDefault="00A17E38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4329A5">
              <w:rPr>
                <w:rFonts w:ascii="Times New Roman" w:hAnsi="Times New Roman"/>
                <w:sz w:val="26"/>
                <w:szCs w:val="26"/>
              </w:rPr>
              <w:t>0.5</w:t>
            </w:r>
          </w:p>
        </w:tc>
      </w:tr>
      <w:tr w:rsidR="0060113C" w:rsidRPr="004329A5" w:rsidTr="0060113C">
        <w:tc>
          <w:tcPr>
            <w:tcW w:w="918" w:type="dxa"/>
          </w:tcPr>
          <w:p w:rsidR="0060113C" w:rsidRPr="004329A5" w:rsidRDefault="00947285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Câu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2</w:t>
            </w:r>
          </w:p>
        </w:tc>
        <w:tc>
          <w:tcPr>
            <w:tcW w:w="9090" w:type="dxa"/>
          </w:tcPr>
          <w:p w:rsidR="0060113C" w:rsidRPr="004329A5" w:rsidRDefault="00947285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Biểu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e>
              </m:acc>
              <m:r>
                <w:rPr>
                  <w:rFonts w:ascii="Cambria Math" w:hAnsi="Cambria Math"/>
                  <w:sz w:val="26"/>
                  <w:szCs w:val="26"/>
                </w:rPr>
                <m:t>∆t</m:t>
              </m:r>
            </m:oMath>
            <w:r w:rsidRPr="004329A5">
              <w:rPr>
                <w:rFonts w:ascii="Times New Roman" w:hAnsi="Times New Roman"/>
                <w:sz w:val="26"/>
                <w:szCs w:val="26"/>
              </w:rPr>
              <w:t xml:space="preserve"> = m(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acc>
            </m:oMath>
            <w:r w:rsidRPr="004329A5">
              <w:rPr>
                <w:rFonts w:ascii="Times New Roman" w:hAnsi="Times New Roman"/>
                <w:sz w:val="26"/>
                <w:szCs w:val="26"/>
              </w:rPr>
              <w:t xml:space="preserve"> -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acc>
            </m:oMath>
            <w:r w:rsidRPr="004329A5">
              <w:rPr>
                <w:rFonts w:ascii="Times New Roman" w:hAnsi="Times New Roman"/>
                <w:sz w:val="26"/>
                <w:szCs w:val="26"/>
              </w:rPr>
              <w:t>)</w:t>
            </w:r>
          </w:p>
          <w:p w:rsidR="00947285" w:rsidRPr="004329A5" w:rsidRDefault="00947285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4329A5">
              <w:rPr>
                <w:rFonts w:ascii="Times New Roman" w:hAnsi="Times New Roman"/>
                <w:sz w:val="26"/>
                <w:szCs w:val="26"/>
              </w:rPr>
              <w:t xml:space="preserve">ĐL: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Tổng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động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lượng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một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hệ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cô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là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một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đại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lượng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bảo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toàn</w:t>
            </w:r>
            <w:proofErr w:type="spellEnd"/>
          </w:p>
        </w:tc>
        <w:tc>
          <w:tcPr>
            <w:tcW w:w="828" w:type="dxa"/>
          </w:tcPr>
          <w:p w:rsidR="0060113C" w:rsidRPr="004329A5" w:rsidRDefault="00947285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4329A5">
              <w:rPr>
                <w:rFonts w:ascii="Times New Roman" w:hAnsi="Times New Roman"/>
                <w:sz w:val="26"/>
                <w:szCs w:val="26"/>
              </w:rPr>
              <w:t>0.5</w:t>
            </w:r>
          </w:p>
          <w:p w:rsidR="00EF622B" w:rsidRPr="004329A5" w:rsidRDefault="00EF622B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4329A5">
              <w:rPr>
                <w:rFonts w:ascii="Times New Roman" w:hAnsi="Times New Roman"/>
                <w:sz w:val="26"/>
                <w:szCs w:val="26"/>
              </w:rPr>
              <w:t>0.5</w:t>
            </w:r>
          </w:p>
        </w:tc>
      </w:tr>
      <w:tr w:rsidR="009A319E" w:rsidRPr="004329A5" w:rsidTr="0060113C">
        <w:tc>
          <w:tcPr>
            <w:tcW w:w="918" w:type="dxa"/>
          </w:tcPr>
          <w:p w:rsidR="009A319E" w:rsidRPr="004329A5" w:rsidRDefault="009A319E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90" w:type="dxa"/>
          </w:tcPr>
          <w:p w:rsidR="009A319E" w:rsidRPr="004329A5" w:rsidRDefault="0086245B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pt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r w:rsidR="009A319E" w:rsidRPr="004329A5">
              <w:rPr>
                <w:rFonts w:ascii="Times New Roman" w:hAnsi="Times New Roman"/>
                <w:sz w:val="26"/>
                <w:szCs w:val="26"/>
              </w:rPr>
              <w:t>x = t</w:t>
            </w:r>
            <w:r w:rsidR="009A319E" w:rsidRPr="004329A5"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  <w:r w:rsidR="009A319E" w:rsidRPr="004329A5">
              <w:rPr>
                <w:rFonts w:ascii="Times New Roman" w:hAnsi="Times New Roman"/>
                <w:sz w:val="26"/>
                <w:szCs w:val="26"/>
              </w:rPr>
              <w:t xml:space="preserve"> + 3t + 4</w:t>
            </w:r>
          </w:p>
          <w:p w:rsidR="009A319E" w:rsidRPr="004329A5" w:rsidRDefault="009A319E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Suy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ra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Vận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tốc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sau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3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giây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>: v = v</w:t>
            </w:r>
            <w:r w:rsidRPr="004329A5">
              <w:rPr>
                <w:rFonts w:ascii="Times New Roman" w:hAnsi="Times New Roman"/>
                <w:sz w:val="26"/>
                <w:szCs w:val="26"/>
                <w:vertAlign w:val="subscript"/>
              </w:rPr>
              <w:t>0</w:t>
            </w:r>
            <w:r w:rsidRPr="004329A5">
              <w:rPr>
                <w:rFonts w:ascii="Times New Roman" w:hAnsi="Times New Roman"/>
                <w:sz w:val="26"/>
                <w:szCs w:val="26"/>
              </w:rPr>
              <w:t xml:space="preserve"> + at = 3 + 2.3 = 9 m/s</w:t>
            </w:r>
          </w:p>
          <w:p w:rsidR="009A319E" w:rsidRPr="004329A5" w:rsidRDefault="009A319E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Động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lượng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vật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sau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3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giây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:  p = mv = 2.9 = 18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kgm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>/s</w:t>
            </w:r>
          </w:p>
        </w:tc>
        <w:tc>
          <w:tcPr>
            <w:tcW w:w="828" w:type="dxa"/>
          </w:tcPr>
          <w:p w:rsidR="009A319E" w:rsidRPr="004329A5" w:rsidRDefault="009A319E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  <w:p w:rsidR="009A319E" w:rsidRPr="004329A5" w:rsidRDefault="009A319E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4329A5">
              <w:rPr>
                <w:rFonts w:ascii="Times New Roman" w:hAnsi="Times New Roman"/>
                <w:sz w:val="26"/>
                <w:szCs w:val="26"/>
              </w:rPr>
              <w:t>0.5</w:t>
            </w:r>
          </w:p>
          <w:p w:rsidR="009A319E" w:rsidRPr="004329A5" w:rsidRDefault="009A319E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4329A5">
              <w:rPr>
                <w:rFonts w:ascii="Times New Roman" w:hAnsi="Times New Roman"/>
                <w:sz w:val="26"/>
                <w:szCs w:val="26"/>
              </w:rPr>
              <w:t>0.5</w:t>
            </w:r>
          </w:p>
        </w:tc>
      </w:tr>
      <w:tr w:rsidR="00884761" w:rsidRPr="004329A5" w:rsidTr="0060113C">
        <w:tc>
          <w:tcPr>
            <w:tcW w:w="918" w:type="dxa"/>
          </w:tcPr>
          <w:p w:rsidR="00884761" w:rsidRPr="004329A5" w:rsidRDefault="00884761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Câu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3</w:t>
            </w:r>
          </w:p>
        </w:tc>
        <w:tc>
          <w:tcPr>
            <w:tcW w:w="9090" w:type="dxa"/>
          </w:tcPr>
          <w:p w:rsidR="00884761" w:rsidRPr="004329A5" w:rsidRDefault="006516AC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Nguyên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II NĐLH</w:t>
            </w:r>
          </w:p>
          <w:p w:rsidR="006516AC" w:rsidRPr="004329A5" w:rsidRDefault="006516AC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Clau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>-di-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út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Nhiệt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thể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tự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truyền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một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vật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sang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vật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nóng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hơn</w:t>
            </w:r>
            <w:proofErr w:type="spellEnd"/>
          </w:p>
          <w:p w:rsidR="006516AC" w:rsidRPr="004329A5" w:rsidRDefault="006516AC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Các-nô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Động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cơ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nhiệt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thể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chuyển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hóa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tất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cả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nhiệt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lượng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nhận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thành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cơ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828" w:type="dxa"/>
          </w:tcPr>
          <w:p w:rsidR="00884761" w:rsidRPr="004329A5" w:rsidRDefault="00884761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  <w:p w:rsidR="006516AC" w:rsidRPr="004329A5" w:rsidRDefault="006516AC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4329A5">
              <w:rPr>
                <w:rFonts w:ascii="Times New Roman" w:hAnsi="Times New Roman"/>
                <w:sz w:val="26"/>
                <w:szCs w:val="26"/>
              </w:rPr>
              <w:t>0.5</w:t>
            </w:r>
          </w:p>
          <w:p w:rsidR="006516AC" w:rsidRPr="004329A5" w:rsidRDefault="006516AC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4329A5">
              <w:rPr>
                <w:rFonts w:ascii="Times New Roman" w:hAnsi="Times New Roman"/>
                <w:sz w:val="26"/>
                <w:szCs w:val="26"/>
              </w:rPr>
              <w:t>0.5</w:t>
            </w:r>
          </w:p>
        </w:tc>
      </w:tr>
      <w:tr w:rsidR="00D820B7" w:rsidRPr="004329A5" w:rsidTr="0060113C">
        <w:tc>
          <w:tcPr>
            <w:tcW w:w="918" w:type="dxa"/>
          </w:tcPr>
          <w:p w:rsidR="00D820B7" w:rsidRPr="004329A5" w:rsidRDefault="00D820B7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Câu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4</w:t>
            </w:r>
          </w:p>
        </w:tc>
        <w:tc>
          <w:tcPr>
            <w:tcW w:w="9090" w:type="dxa"/>
          </w:tcPr>
          <w:p w:rsidR="00D820B7" w:rsidRPr="004329A5" w:rsidRDefault="00D820B7" w:rsidP="00D820B7">
            <w:pPr>
              <w:pStyle w:val="ListParagraph"/>
              <w:numPr>
                <w:ilvl w:val="0"/>
                <w:numId w:val="39"/>
              </w:num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Cơ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năng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vật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tại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vị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trí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ném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>:</w:t>
            </w:r>
          </w:p>
          <w:p w:rsidR="00D820B7" w:rsidRPr="004329A5" w:rsidRDefault="00D820B7" w:rsidP="00D820B7">
            <w:pPr>
              <w:pStyle w:val="ListParagraph"/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4329A5">
              <w:rPr>
                <w:rFonts w:ascii="Times New Roman" w:hAnsi="Times New Roman"/>
                <w:sz w:val="26"/>
                <w:szCs w:val="26"/>
              </w:rPr>
              <w:t xml:space="preserve">W =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mgh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+ ½ mv</w:t>
            </w:r>
            <w:r w:rsidRPr="004329A5"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  <w:r w:rsidRPr="004329A5">
              <w:rPr>
                <w:rFonts w:ascii="Times New Roman" w:hAnsi="Times New Roman"/>
                <w:sz w:val="26"/>
                <w:szCs w:val="26"/>
              </w:rPr>
              <w:t xml:space="preserve"> = 2.10.2 + ½.2.10</w:t>
            </w:r>
            <w:r w:rsidRPr="004329A5"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  <w:r w:rsidRPr="004329A5">
              <w:rPr>
                <w:rFonts w:ascii="Times New Roman" w:hAnsi="Times New Roman"/>
                <w:sz w:val="26"/>
                <w:szCs w:val="26"/>
              </w:rPr>
              <w:t xml:space="preserve"> = 140J</w:t>
            </w:r>
          </w:p>
        </w:tc>
        <w:tc>
          <w:tcPr>
            <w:tcW w:w="828" w:type="dxa"/>
          </w:tcPr>
          <w:p w:rsidR="00D820B7" w:rsidRPr="004329A5" w:rsidRDefault="00D820B7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4329A5">
              <w:rPr>
                <w:rFonts w:ascii="Times New Roman" w:hAnsi="Times New Roman"/>
                <w:sz w:val="26"/>
                <w:szCs w:val="26"/>
              </w:rPr>
              <w:t>1.0</w:t>
            </w:r>
          </w:p>
        </w:tc>
      </w:tr>
      <w:tr w:rsidR="00D820B7" w:rsidRPr="004329A5" w:rsidTr="0060113C">
        <w:tc>
          <w:tcPr>
            <w:tcW w:w="918" w:type="dxa"/>
          </w:tcPr>
          <w:p w:rsidR="00D820B7" w:rsidRPr="004329A5" w:rsidRDefault="00D820B7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90" w:type="dxa"/>
          </w:tcPr>
          <w:p w:rsidR="00D820B7" w:rsidRPr="004329A5" w:rsidRDefault="00D820B7" w:rsidP="00D820B7">
            <w:pPr>
              <w:pStyle w:val="ListParagraph"/>
              <w:numPr>
                <w:ilvl w:val="0"/>
                <w:numId w:val="39"/>
              </w:num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Độ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cao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cực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đại</w:t>
            </w:r>
            <w:proofErr w:type="spellEnd"/>
          </w:p>
          <w:p w:rsidR="00D820B7" w:rsidRPr="004329A5" w:rsidRDefault="00D820B7" w:rsidP="00D820B7">
            <w:pPr>
              <w:tabs>
                <w:tab w:val="left" w:pos="8400"/>
              </w:tabs>
              <w:spacing w:after="0"/>
              <w:ind w:left="3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Áp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định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luật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bảo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toàn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cơ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năng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: 140J =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mgh</w:t>
            </w:r>
            <w:r w:rsidRPr="004329A5">
              <w:rPr>
                <w:rFonts w:ascii="Times New Roman" w:hAnsi="Times New Roman"/>
                <w:sz w:val="26"/>
                <w:szCs w:val="26"/>
                <w:vertAlign w:val="subscript"/>
              </w:rPr>
              <w:t>max</w:t>
            </w:r>
            <w:proofErr w:type="spellEnd"/>
          </w:p>
          <w:p w:rsidR="00D820B7" w:rsidRPr="004329A5" w:rsidRDefault="00D820B7" w:rsidP="0059359F">
            <w:pPr>
              <w:tabs>
                <w:tab w:val="left" w:pos="2085"/>
              </w:tabs>
              <w:spacing w:after="0"/>
              <w:ind w:left="3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h</w:t>
            </w:r>
            <w:r w:rsidRPr="004329A5">
              <w:rPr>
                <w:rFonts w:ascii="Times New Roman" w:hAnsi="Times New Roman"/>
                <w:sz w:val="26"/>
                <w:szCs w:val="26"/>
                <w:vertAlign w:val="subscript"/>
              </w:rPr>
              <w:t>max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= 7(m)</w:t>
            </w:r>
            <w:r w:rsidR="0059359F" w:rsidRPr="004329A5">
              <w:rPr>
                <w:rFonts w:ascii="Times New Roman" w:hAnsi="Times New Roman"/>
                <w:sz w:val="26"/>
                <w:szCs w:val="26"/>
              </w:rPr>
              <w:tab/>
            </w:r>
          </w:p>
        </w:tc>
        <w:tc>
          <w:tcPr>
            <w:tcW w:w="828" w:type="dxa"/>
          </w:tcPr>
          <w:p w:rsidR="00D820B7" w:rsidRPr="004329A5" w:rsidRDefault="00D820B7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  <w:p w:rsidR="00BD182B" w:rsidRPr="004329A5" w:rsidRDefault="00BD182B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4329A5">
              <w:rPr>
                <w:rFonts w:ascii="Times New Roman" w:hAnsi="Times New Roman"/>
                <w:sz w:val="26"/>
                <w:szCs w:val="26"/>
              </w:rPr>
              <w:t>0.5</w:t>
            </w:r>
          </w:p>
          <w:p w:rsidR="00BD182B" w:rsidRPr="004329A5" w:rsidRDefault="00BD182B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4329A5">
              <w:rPr>
                <w:rFonts w:ascii="Times New Roman" w:hAnsi="Times New Roman"/>
                <w:sz w:val="26"/>
                <w:szCs w:val="26"/>
              </w:rPr>
              <w:t>0.5</w:t>
            </w:r>
          </w:p>
        </w:tc>
      </w:tr>
      <w:tr w:rsidR="00F14C0C" w:rsidRPr="004329A5" w:rsidTr="0060113C">
        <w:tc>
          <w:tcPr>
            <w:tcW w:w="918" w:type="dxa"/>
          </w:tcPr>
          <w:p w:rsidR="00F14C0C" w:rsidRPr="004329A5" w:rsidRDefault="00F14C0C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90" w:type="dxa"/>
          </w:tcPr>
          <w:p w:rsidR="00F14C0C" w:rsidRPr="004329A5" w:rsidRDefault="00F14C0C" w:rsidP="00D820B7">
            <w:pPr>
              <w:pStyle w:val="ListParagraph"/>
              <w:numPr>
                <w:ilvl w:val="0"/>
                <w:numId w:val="39"/>
              </w:num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Gọi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h’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là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độ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cao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Wt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= ¼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W</w:t>
            </w:r>
            <w:r w:rsidRPr="004329A5">
              <w:rPr>
                <w:rFonts w:ascii="Times New Roman" w:hAnsi="Times New Roman"/>
                <w:sz w:val="26"/>
                <w:szCs w:val="26"/>
                <w:vertAlign w:val="subscript"/>
              </w:rPr>
              <w:t>đ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W</w:t>
            </w:r>
            <w:r w:rsidRPr="004329A5">
              <w:rPr>
                <w:rFonts w:ascii="Times New Roman" w:hAnsi="Times New Roman"/>
                <w:sz w:val="26"/>
                <w:szCs w:val="26"/>
                <w:vertAlign w:val="subscript"/>
              </w:rPr>
              <w:t>đ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>= 4W</w:t>
            </w:r>
            <w:r w:rsidRPr="004329A5">
              <w:rPr>
                <w:rFonts w:ascii="Times New Roman" w:hAnsi="Times New Roman"/>
                <w:sz w:val="26"/>
                <w:szCs w:val="26"/>
                <w:vertAlign w:val="subscript"/>
              </w:rPr>
              <w:t>t</w:t>
            </w:r>
            <w:r w:rsidRPr="004329A5">
              <w:rPr>
                <w:rFonts w:ascii="Times New Roman" w:hAnsi="Times New Roman"/>
                <w:sz w:val="26"/>
                <w:szCs w:val="26"/>
              </w:rPr>
              <w:t>)</w:t>
            </w:r>
          </w:p>
          <w:p w:rsidR="00F14C0C" w:rsidRPr="004329A5" w:rsidRDefault="00F14C0C" w:rsidP="00F14C0C">
            <w:pPr>
              <w:pStyle w:val="ListParagraph"/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lastRenderedPageBreak/>
              <w:t>Cơ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năng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tại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đó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: W =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W</w:t>
            </w:r>
            <w:r w:rsidRPr="004329A5">
              <w:rPr>
                <w:rFonts w:ascii="Times New Roman" w:hAnsi="Times New Roman"/>
                <w:sz w:val="26"/>
                <w:szCs w:val="26"/>
                <w:vertAlign w:val="subscript"/>
              </w:rPr>
              <w:t>t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 +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W</w:t>
            </w:r>
            <w:r w:rsidRPr="004329A5">
              <w:rPr>
                <w:rFonts w:ascii="Times New Roman" w:hAnsi="Times New Roman"/>
                <w:sz w:val="26"/>
                <w:szCs w:val="26"/>
                <w:vertAlign w:val="subscript"/>
              </w:rPr>
              <w:t>đ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=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W</w:t>
            </w:r>
            <w:r w:rsidRPr="004329A5">
              <w:rPr>
                <w:rFonts w:ascii="Times New Roman" w:hAnsi="Times New Roman"/>
                <w:sz w:val="26"/>
                <w:szCs w:val="26"/>
                <w:vertAlign w:val="subscript"/>
              </w:rPr>
              <w:t>t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+ 4W</w:t>
            </w:r>
            <w:r w:rsidRPr="004329A5">
              <w:rPr>
                <w:rFonts w:ascii="Times New Roman" w:hAnsi="Times New Roman"/>
                <w:sz w:val="26"/>
                <w:szCs w:val="26"/>
                <w:vertAlign w:val="subscript"/>
              </w:rPr>
              <w:t>t</w:t>
            </w:r>
            <w:r w:rsidRPr="004329A5">
              <w:rPr>
                <w:rFonts w:ascii="Times New Roman" w:hAnsi="Times New Roman"/>
                <w:sz w:val="26"/>
                <w:szCs w:val="26"/>
              </w:rPr>
              <w:t xml:space="preserve"> = 5mgh’</w:t>
            </w:r>
          </w:p>
          <w:p w:rsidR="00F14C0C" w:rsidRPr="004329A5" w:rsidRDefault="00F14C0C" w:rsidP="00F14C0C">
            <w:pPr>
              <w:pStyle w:val="ListParagraph"/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4329A5">
              <w:rPr>
                <w:rFonts w:ascii="Times New Roman" w:hAnsi="Times New Roman"/>
                <w:sz w:val="26"/>
                <w:szCs w:val="26"/>
              </w:rPr>
              <w:t xml:space="preserve">Theo ĐL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bảo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toàn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cơ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năng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>: 5mgh’ = 140</w:t>
            </w:r>
          </w:p>
          <w:p w:rsidR="00F14C0C" w:rsidRPr="004329A5" w:rsidRDefault="00F14C0C" w:rsidP="00F14C0C">
            <w:pPr>
              <w:pStyle w:val="ListParagraph"/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4329A5">
              <w:rPr>
                <w:rFonts w:ascii="Times New Roman" w:hAnsi="Times New Roman"/>
                <w:sz w:val="26"/>
                <w:szCs w:val="26"/>
              </w:rPr>
              <w:t>h’ = 1,4(m)</w:t>
            </w:r>
          </w:p>
        </w:tc>
        <w:tc>
          <w:tcPr>
            <w:tcW w:w="828" w:type="dxa"/>
          </w:tcPr>
          <w:p w:rsidR="00F14C0C" w:rsidRPr="004329A5" w:rsidRDefault="00F14C0C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4329A5">
              <w:rPr>
                <w:rFonts w:ascii="Times New Roman" w:hAnsi="Times New Roman"/>
                <w:sz w:val="26"/>
                <w:szCs w:val="26"/>
              </w:rPr>
              <w:lastRenderedPageBreak/>
              <w:t>0.25</w:t>
            </w:r>
          </w:p>
          <w:p w:rsidR="00F14C0C" w:rsidRPr="004329A5" w:rsidRDefault="00F14C0C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4329A5">
              <w:rPr>
                <w:rFonts w:ascii="Times New Roman" w:hAnsi="Times New Roman"/>
                <w:sz w:val="26"/>
                <w:szCs w:val="26"/>
              </w:rPr>
              <w:lastRenderedPageBreak/>
              <w:t>0.25</w:t>
            </w:r>
          </w:p>
          <w:p w:rsidR="00F14C0C" w:rsidRPr="004329A5" w:rsidRDefault="00F14C0C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4329A5">
              <w:rPr>
                <w:rFonts w:ascii="Times New Roman" w:hAnsi="Times New Roman"/>
                <w:sz w:val="26"/>
                <w:szCs w:val="26"/>
              </w:rPr>
              <w:t>0.25</w:t>
            </w:r>
          </w:p>
          <w:p w:rsidR="00F14C0C" w:rsidRPr="004329A5" w:rsidRDefault="00F14C0C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4329A5">
              <w:rPr>
                <w:rFonts w:ascii="Times New Roman" w:hAnsi="Times New Roman"/>
                <w:sz w:val="26"/>
                <w:szCs w:val="26"/>
              </w:rPr>
              <w:t>0.25</w:t>
            </w:r>
          </w:p>
        </w:tc>
      </w:tr>
      <w:tr w:rsidR="003829E8" w:rsidRPr="004329A5" w:rsidTr="0060113C">
        <w:tc>
          <w:tcPr>
            <w:tcW w:w="918" w:type="dxa"/>
          </w:tcPr>
          <w:p w:rsidR="003829E8" w:rsidRPr="004329A5" w:rsidRDefault="003829E8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lastRenderedPageBreak/>
              <w:t>Câu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5</w:t>
            </w:r>
          </w:p>
        </w:tc>
        <w:tc>
          <w:tcPr>
            <w:tcW w:w="9090" w:type="dxa"/>
          </w:tcPr>
          <w:p w:rsidR="003829E8" w:rsidRPr="004329A5" w:rsidRDefault="00C026B2" w:rsidP="00C026B2">
            <w:pPr>
              <w:pStyle w:val="ListParagraph"/>
              <w:numPr>
                <w:ilvl w:val="0"/>
                <w:numId w:val="40"/>
              </w:num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Vận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tốc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ban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đầu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ô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tô</w:t>
            </w:r>
            <w:proofErr w:type="spellEnd"/>
          </w:p>
          <w:p w:rsidR="00C026B2" w:rsidRPr="004329A5" w:rsidRDefault="00C026B2" w:rsidP="00970AE8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Áp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định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động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năng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>:</w:t>
            </w:r>
          </w:p>
          <w:p w:rsidR="00C026B2" w:rsidRPr="004329A5" w:rsidRDefault="00970AE8" w:rsidP="00C026B2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4329A5">
              <w:rPr>
                <w:rFonts w:ascii="Times New Roman" w:hAnsi="Times New Roman"/>
                <w:sz w:val="26"/>
                <w:szCs w:val="26"/>
              </w:rPr>
              <w:t xml:space="preserve">A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</m:oMath>
            <w:r w:rsidRPr="004329A5">
              <w:rPr>
                <w:rFonts w:ascii="Times New Roman" w:hAnsi="Times New Roman"/>
                <w:sz w:val="26"/>
                <w:szCs w:val="26"/>
              </w:rPr>
              <w:t>m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bSup>
            </m:oMath>
            <w:r w:rsidRPr="004329A5">
              <w:rPr>
                <w:rFonts w:ascii="Times New Roman" w:hAnsi="Times New Roman"/>
                <w:sz w:val="26"/>
                <w:szCs w:val="26"/>
              </w:rPr>
              <w:t xml:space="preserve">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</m:oMath>
            <w:r w:rsidRPr="004329A5">
              <w:rPr>
                <w:rFonts w:ascii="Times New Roman" w:hAnsi="Times New Roman"/>
                <w:sz w:val="26"/>
                <w:szCs w:val="26"/>
              </w:rPr>
              <w:t>m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bSup>
            </m:oMath>
          </w:p>
          <w:p w:rsidR="00970AE8" w:rsidRPr="004329A5" w:rsidRDefault="00970AE8" w:rsidP="00970AE8">
            <w:pPr>
              <w:tabs>
                <w:tab w:val="left" w:pos="2850"/>
                <w:tab w:val="left" w:pos="2940"/>
              </w:tabs>
              <w:spacing w:after="0"/>
              <w:rPr>
                <w:rFonts w:ascii="Times New Roman" w:hAnsi="Times New Roman"/>
                <w:sz w:val="26"/>
                <w:szCs w:val="26"/>
                <w:vertAlign w:val="superscript"/>
              </w:rPr>
            </w:pPr>
            <w:r w:rsidRPr="004329A5">
              <w:rPr>
                <w:rFonts w:ascii="Times New Roman" w:hAnsi="Times New Roman"/>
                <w:sz w:val="26"/>
                <w:szCs w:val="26"/>
              </w:rPr>
              <w:t xml:space="preserve">-7500.45 = 0 -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den>
              </m:f>
            </m:oMath>
            <w:r w:rsidRPr="004329A5">
              <w:rPr>
                <w:rFonts w:ascii="Times New Roman" w:hAnsi="Times New Roman"/>
                <w:sz w:val="26"/>
                <w:szCs w:val="26"/>
              </w:rPr>
              <w:t>.3000.v</w:t>
            </w:r>
            <w:r w:rsidRPr="004329A5">
              <w:rPr>
                <w:rFonts w:ascii="Times New Roman" w:hAnsi="Times New Roman"/>
                <w:sz w:val="26"/>
                <w:szCs w:val="26"/>
                <w:vertAlign w:val="subscript"/>
              </w:rPr>
              <w:t>1</w:t>
            </w:r>
            <w:r w:rsidRPr="004329A5"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  <w:r w:rsidRPr="004329A5">
              <w:rPr>
                <w:rFonts w:ascii="Times New Roman" w:hAnsi="Times New Roman"/>
                <w:sz w:val="26"/>
                <w:szCs w:val="26"/>
                <w:vertAlign w:val="superscript"/>
              </w:rPr>
              <w:tab/>
            </w:r>
          </w:p>
          <w:p w:rsidR="00970AE8" w:rsidRPr="004329A5" w:rsidRDefault="00C47EB2" w:rsidP="00970AE8">
            <w:pPr>
              <w:tabs>
                <w:tab w:val="left" w:pos="2850"/>
                <w:tab w:val="left" w:pos="2940"/>
              </w:tabs>
              <w:spacing w:after="0"/>
              <w:rPr>
                <w:rFonts w:ascii="Times New Roman" w:hAnsi="Times New Roman"/>
                <w:sz w:val="26"/>
                <w:szCs w:val="26"/>
                <w:vertAlign w:val="superscript"/>
              </w:rPr>
            </w:pPr>
            <w:r w:rsidRPr="004329A5">
              <w:rPr>
                <w:rFonts w:ascii="Times New Roman" w:hAnsi="Times New Roman"/>
                <w:sz w:val="26"/>
                <w:szCs w:val="26"/>
              </w:rPr>
              <w:t xml:space="preserve">&lt;=&gt; </w:t>
            </w:r>
            <w:r w:rsidR="00970AE8" w:rsidRPr="004329A5">
              <w:rPr>
                <w:rFonts w:ascii="Times New Roman" w:hAnsi="Times New Roman"/>
                <w:sz w:val="26"/>
                <w:szCs w:val="26"/>
              </w:rPr>
              <w:t>v</w:t>
            </w:r>
            <w:r w:rsidR="00970AE8" w:rsidRPr="004329A5">
              <w:rPr>
                <w:rFonts w:ascii="Times New Roman" w:hAnsi="Times New Roman"/>
                <w:sz w:val="26"/>
                <w:szCs w:val="26"/>
                <w:vertAlign w:val="subscript"/>
              </w:rPr>
              <w:t>1</w:t>
            </w:r>
            <w:r w:rsidR="00970AE8" w:rsidRPr="004329A5">
              <w:rPr>
                <w:rFonts w:ascii="Times New Roman" w:hAnsi="Times New Roman"/>
                <w:sz w:val="26"/>
                <w:szCs w:val="26"/>
              </w:rPr>
              <w:t xml:space="preserve"> = 15 m/s</w:t>
            </w:r>
            <w:r w:rsidR="00970AE8" w:rsidRPr="004329A5">
              <w:rPr>
                <w:rFonts w:ascii="Times New Roman" w:hAnsi="Times New Roman"/>
                <w:sz w:val="26"/>
                <w:szCs w:val="26"/>
                <w:vertAlign w:val="superscript"/>
              </w:rPr>
              <w:tab/>
            </w:r>
          </w:p>
          <w:p w:rsidR="00970AE8" w:rsidRPr="004329A5" w:rsidRDefault="00970AE8" w:rsidP="00970AE8">
            <w:pPr>
              <w:tabs>
                <w:tab w:val="left" w:pos="294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28" w:type="dxa"/>
          </w:tcPr>
          <w:p w:rsidR="003829E8" w:rsidRPr="004329A5" w:rsidRDefault="003829E8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  <w:p w:rsidR="00970AE8" w:rsidRPr="004329A5" w:rsidRDefault="00970AE8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  <w:p w:rsidR="00970AE8" w:rsidRPr="004329A5" w:rsidRDefault="00970AE8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4329A5">
              <w:rPr>
                <w:rFonts w:ascii="Times New Roman" w:hAnsi="Times New Roman"/>
                <w:sz w:val="26"/>
                <w:szCs w:val="26"/>
              </w:rPr>
              <w:t>0.25</w:t>
            </w:r>
          </w:p>
          <w:p w:rsidR="00970AE8" w:rsidRPr="004329A5" w:rsidRDefault="00970AE8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4329A5">
              <w:rPr>
                <w:rFonts w:ascii="Times New Roman" w:hAnsi="Times New Roman"/>
                <w:sz w:val="26"/>
                <w:szCs w:val="26"/>
              </w:rPr>
              <w:t>0.25</w:t>
            </w:r>
          </w:p>
          <w:p w:rsidR="00970AE8" w:rsidRPr="004329A5" w:rsidRDefault="00970AE8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  <w:p w:rsidR="00970AE8" w:rsidRPr="004329A5" w:rsidRDefault="00970AE8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4329A5">
              <w:rPr>
                <w:rFonts w:ascii="Times New Roman" w:hAnsi="Times New Roman"/>
                <w:sz w:val="26"/>
                <w:szCs w:val="26"/>
              </w:rPr>
              <w:t>0.5</w:t>
            </w:r>
          </w:p>
        </w:tc>
      </w:tr>
      <w:tr w:rsidR="00C47EB2" w:rsidRPr="004329A5" w:rsidTr="0060113C">
        <w:tc>
          <w:tcPr>
            <w:tcW w:w="918" w:type="dxa"/>
          </w:tcPr>
          <w:p w:rsidR="00C47EB2" w:rsidRPr="004329A5" w:rsidRDefault="00C47EB2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90" w:type="dxa"/>
          </w:tcPr>
          <w:p w:rsidR="00C47EB2" w:rsidRPr="004329A5" w:rsidRDefault="00C47EB2" w:rsidP="00C026B2">
            <w:pPr>
              <w:pStyle w:val="ListParagraph"/>
              <w:numPr>
                <w:ilvl w:val="0"/>
                <w:numId w:val="40"/>
              </w:num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Áp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329A5">
              <w:rPr>
                <w:rFonts w:ascii="Times New Roman" w:hAnsi="Times New Roman"/>
                <w:sz w:val="26"/>
                <w:szCs w:val="26"/>
              </w:rPr>
              <w:t>thức</w:t>
            </w:r>
            <w:proofErr w:type="spellEnd"/>
            <w:r w:rsidRPr="004329A5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F</m:t>
                  </m:r>
                </m:e>
              </m:acc>
              <m:r>
                <w:rPr>
                  <w:rFonts w:ascii="Cambria Math" w:hAnsi="Cambria Math"/>
                  <w:sz w:val="26"/>
                  <w:szCs w:val="26"/>
                </w:rPr>
                <m:t>∆t</m:t>
              </m:r>
            </m:oMath>
            <w:r w:rsidRPr="004329A5">
              <w:rPr>
                <w:rFonts w:ascii="Times New Roman" w:hAnsi="Times New Roman"/>
                <w:sz w:val="26"/>
                <w:szCs w:val="26"/>
              </w:rPr>
              <w:t xml:space="preserve"> = m(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acc>
            </m:oMath>
            <w:r w:rsidRPr="004329A5">
              <w:rPr>
                <w:rFonts w:ascii="Times New Roman" w:hAnsi="Times New Roman"/>
                <w:sz w:val="26"/>
                <w:szCs w:val="26"/>
              </w:rPr>
              <w:t xml:space="preserve"> -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acc>
            </m:oMath>
            <w:r w:rsidRPr="004329A5">
              <w:rPr>
                <w:rFonts w:ascii="Times New Roman" w:hAnsi="Times New Roman"/>
                <w:sz w:val="26"/>
                <w:szCs w:val="26"/>
              </w:rPr>
              <w:t>)</w:t>
            </w:r>
          </w:p>
          <w:p w:rsidR="00C47EB2" w:rsidRPr="004329A5" w:rsidRDefault="00C47EB2" w:rsidP="00C47EB2">
            <w:pPr>
              <w:pStyle w:val="ListParagraph"/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4329A5">
              <w:rPr>
                <w:rFonts w:ascii="Times New Roman" w:hAnsi="Times New Roman"/>
                <w:sz w:val="26"/>
                <w:szCs w:val="26"/>
              </w:rPr>
              <w:t>-7500.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 xml:space="preserve"> ∆t</m:t>
              </m:r>
            </m:oMath>
            <w:r w:rsidRPr="004329A5">
              <w:rPr>
                <w:rFonts w:ascii="Times New Roman" w:hAnsi="Times New Roman"/>
                <w:sz w:val="26"/>
                <w:szCs w:val="26"/>
              </w:rPr>
              <w:t xml:space="preserve"> = 3000(0 – 15)</w:t>
            </w:r>
          </w:p>
          <w:p w:rsidR="00C47EB2" w:rsidRPr="004329A5" w:rsidRDefault="00C47EB2" w:rsidP="00C47EB2">
            <w:pPr>
              <w:pStyle w:val="ListParagraph"/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∆t</m:t>
              </m:r>
            </m:oMath>
            <w:r w:rsidRPr="004329A5">
              <w:rPr>
                <w:rFonts w:ascii="Times New Roman" w:hAnsi="Times New Roman"/>
                <w:sz w:val="26"/>
                <w:szCs w:val="26"/>
              </w:rPr>
              <w:t xml:space="preserve"> = 6s</w:t>
            </w:r>
          </w:p>
        </w:tc>
        <w:tc>
          <w:tcPr>
            <w:tcW w:w="828" w:type="dxa"/>
          </w:tcPr>
          <w:p w:rsidR="00C47EB2" w:rsidRPr="004329A5" w:rsidRDefault="00600CAA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4329A5">
              <w:rPr>
                <w:rFonts w:ascii="Times New Roman" w:hAnsi="Times New Roman"/>
                <w:sz w:val="26"/>
                <w:szCs w:val="26"/>
              </w:rPr>
              <w:t>0.25</w:t>
            </w:r>
          </w:p>
          <w:p w:rsidR="00600CAA" w:rsidRPr="004329A5" w:rsidRDefault="00600CAA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4329A5">
              <w:rPr>
                <w:rFonts w:ascii="Times New Roman" w:hAnsi="Times New Roman"/>
                <w:sz w:val="26"/>
                <w:szCs w:val="26"/>
              </w:rPr>
              <w:t>0.25</w:t>
            </w:r>
          </w:p>
          <w:p w:rsidR="00600CAA" w:rsidRPr="004329A5" w:rsidRDefault="00600CAA" w:rsidP="00D820B7">
            <w:pPr>
              <w:tabs>
                <w:tab w:val="left" w:pos="8400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4329A5">
              <w:rPr>
                <w:rFonts w:ascii="Times New Roman" w:hAnsi="Times New Roman"/>
                <w:sz w:val="26"/>
                <w:szCs w:val="26"/>
              </w:rPr>
              <w:t>0.5</w:t>
            </w:r>
          </w:p>
        </w:tc>
      </w:tr>
    </w:tbl>
    <w:p w:rsidR="0059359F" w:rsidRPr="004329A5" w:rsidRDefault="0059359F" w:rsidP="00EE1B5C">
      <w:pPr>
        <w:tabs>
          <w:tab w:val="left" w:pos="8400"/>
        </w:tabs>
        <w:rPr>
          <w:rFonts w:ascii="Times New Roman" w:hAnsi="Times New Roman"/>
          <w:sz w:val="26"/>
          <w:szCs w:val="26"/>
        </w:rPr>
      </w:pPr>
      <w:bookmarkStart w:id="0" w:name="_GoBack"/>
      <w:bookmarkEnd w:id="0"/>
    </w:p>
    <w:sectPr w:rsidR="0059359F" w:rsidRPr="004329A5" w:rsidSect="00210017">
      <w:footerReference w:type="default" r:id="rId9"/>
      <w:pgSz w:w="12240" w:h="15840"/>
      <w:pgMar w:top="450" w:right="630" w:bottom="90" w:left="99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285" w:rsidRDefault="00947285" w:rsidP="005C0A14">
      <w:pPr>
        <w:spacing w:after="0" w:line="240" w:lineRule="auto"/>
      </w:pPr>
      <w:r>
        <w:separator/>
      </w:r>
    </w:p>
  </w:endnote>
  <w:endnote w:type="continuationSeparator" w:id="0">
    <w:p w:rsidR="00947285" w:rsidRDefault="00947285" w:rsidP="005C0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285" w:rsidRDefault="00210017" w:rsidP="00210017">
    <w:pPr>
      <w:pStyle w:val="Footer"/>
      <w:tabs>
        <w:tab w:val="center" w:pos="5310"/>
        <w:tab w:val="left" w:pos="7305"/>
      </w:tabs>
    </w:pPr>
    <w:r>
      <w:tab/>
    </w:r>
    <w:r>
      <w:tab/>
    </w:r>
    <w:r w:rsidR="00947285">
      <w:fldChar w:fldCharType="begin"/>
    </w:r>
    <w:r w:rsidR="00947285">
      <w:instrText xml:space="preserve"> PAGE   \* MERGEFORMAT </w:instrText>
    </w:r>
    <w:r w:rsidR="00947285">
      <w:fldChar w:fldCharType="separate"/>
    </w:r>
    <w:r w:rsidR="00C92CB9">
      <w:rPr>
        <w:noProof/>
      </w:rPr>
      <w:t>2</w:t>
    </w:r>
    <w:r w:rsidR="00947285">
      <w:rPr>
        <w:noProof/>
      </w:rPr>
      <w:fldChar w:fldCharType="end"/>
    </w:r>
    <w:r>
      <w:rPr>
        <w:noProof/>
      </w:rPr>
      <w:tab/>
    </w:r>
  </w:p>
  <w:p w:rsidR="00947285" w:rsidRDefault="009472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285" w:rsidRDefault="00947285" w:rsidP="005C0A14">
      <w:pPr>
        <w:spacing w:after="0" w:line="240" w:lineRule="auto"/>
      </w:pPr>
      <w:r>
        <w:separator/>
      </w:r>
    </w:p>
  </w:footnote>
  <w:footnote w:type="continuationSeparator" w:id="0">
    <w:p w:rsidR="00947285" w:rsidRDefault="00947285" w:rsidP="005C0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7DE8"/>
    <w:multiLevelType w:val="hybridMultilevel"/>
    <w:tmpl w:val="FA2274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80ED2"/>
    <w:multiLevelType w:val="hybridMultilevel"/>
    <w:tmpl w:val="3CD65518"/>
    <w:lvl w:ilvl="0" w:tplc="E67CAF16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>
    <w:nsid w:val="027A3178"/>
    <w:multiLevelType w:val="hybridMultilevel"/>
    <w:tmpl w:val="EE6E73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A74F7D"/>
    <w:multiLevelType w:val="hybridMultilevel"/>
    <w:tmpl w:val="325A0E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224824"/>
    <w:multiLevelType w:val="hybridMultilevel"/>
    <w:tmpl w:val="217265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4C5D76"/>
    <w:multiLevelType w:val="hybridMultilevel"/>
    <w:tmpl w:val="C7E639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AF4BB2"/>
    <w:multiLevelType w:val="hybridMultilevel"/>
    <w:tmpl w:val="7736BD90"/>
    <w:lvl w:ilvl="0" w:tplc="D05AA3D2">
      <w:start w:val="1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>
    <w:nsid w:val="10193B97"/>
    <w:multiLevelType w:val="hybridMultilevel"/>
    <w:tmpl w:val="81D8A6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2710FE"/>
    <w:multiLevelType w:val="hybridMultilevel"/>
    <w:tmpl w:val="5AF84374"/>
    <w:lvl w:ilvl="0" w:tplc="3452A9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23154C"/>
    <w:multiLevelType w:val="hybridMultilevel"/>
    <w:tmpl w:val="DA6E4190"/>
    <w:lvl w:ilvl="0" w:tplc="99E8D3B4">
      <w:start w:val="1"/>
      <w:numFmt w:val="lowerLetter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7B39CE"/>
    <w:multiLevelType w:val="hybridMultilevel"/>
    <w:tmpl w:val="C56A08F8"/>
    <w:lvl w:ilvl="0" w:tplc="04090019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0F4A30"/>
    <w:multiLevelType w:val="hybridMultilevel"/>
    <w:tmpl w:val="A370AB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941206"/>
    <w:multiLevelType w:val="hybridMultilevel"/>
    <w:tmpl w:val="87D6B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0734EB"/>
    <w:multiLevelType w:val="hybridMultilevel"/>
    <w:tmpl w:val="325A0E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F838F7"/>
    <w:multiLevelType w:val="hybridMultilevel"/>
    <w:tmpl w:val="69B0F02E"/>
    <w:lvl w:ilvl="0" w:tplc="A89E43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F047BA0"/>
    <w:multiLevelType w:val="hybridMultilevel"/>
    <w:tmpl w:val="CC7AF0EA"/>
    <w:lvl w:ilvl="0" w:tplc="61AEC6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4E85C76"/>
    <w:multiLevelType w:val="hybridMultilevel"/>
    <w:tmpl w:val="078E5738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5025330"/>
    <w:multiLevelType w:val="hybridMultilevel"/>
    <w:tmpl w:val="4538FC30"/>
    <w:lvl w:ilvl="0" w:tplc="1AF0D0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CC17AD"/>
    <w:multiLevelType w:val="hybridMultilevel"/>
    <w:tmpl w:val="87EA84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83B6106"/>
    <w:multiLevelType w:val="hybridMultilevel"/>
    <w:tmpl w:val="03DA34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4E4595"/>
    <w:multiLevelType w:val="hybridMultilevel"/>
    <w:tmpl w:val="C0E0C5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3F5BA8"/>
    <w:multiLevelType w:val="hybridMultilevel"/>
    <w:tmpl w:val="18DAB3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670D00"/>
    <w:multiLevelType w:val="hybridMultilevel"/>
    <w:tmpl w:val="0CB2638C"/>
    <w:lvl w:ilvl="0" w:tplc="206407FE">
      <w:start w:val="2"/>
      <w:numFmt w:val="bullet"/>
      <w:lvlText w:val=""/>
      <w:lvlJc w:val="left"/>
      <w:pPr>
        <w:ind w:left="144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FA85F62"/>
    <w:multiLevelType w:val="hybridMultilevel"/>
    <w:tmpl w:val="4538FC30"/>
    <w:lvl w:ilvl="0" w:tplc="1AF0D0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0C5EE4"/>
    <w:multiLevelType w:val="hybridMultilevel"/>
    <w:tmpl w:val="217265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3A2303"/>
    <w:multiLevelType w:val="hybridMultilevel"/>
    <w:tmpl w:val="2362D9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510CD5"/>
    <w:multiLevelType w:val="hybridMultilevel"/>
    <w:tmpl w:val="7090CBFA"/>
    <w:lvl w:ilvl="0" w:tplc="FF52BA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63F11B8"/>
    <w:multiLevelType w:val="hybridMultilevel"/>
    <w:tmpl w:val="89D8C8DC"/>
    <w:lvl w:ilvl="0" w:tplc="8D547A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69A4DF8"/>
    <w:multiLevelType w:val="multilevel"/>
    <w:tmpl w:val="EFFA02E2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>
    <w:nsid w:val="4D6F5130"/>
    <w:multiLevelType w:val="hybridMultilevel"/>
    <w:tmpl w:val="B330EFE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EC117D5"/>
    <w:multiLevelType w:val="hybridMultilevel"/>
    <w:tmpl w:val="E5A232D0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1">
    <w:nsid w:val="50DD6FBD"/>
    <w:multiLevelType w:val="hybridMultilevel"/>
    <w:tmpl w:val="ADECB30E"/>
    <w:lvl w:ilvl="0" w:tplc="3ACCEE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26956E1"/>
    <w:multiLevelType w:val="hybridMultilevel"/>
    <w:tmpl w:val="537AF488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5A3F6D08"/>
    <w:multiLevelType w:val="hybridMultilevel"/>
    <w:tmpl w:val="65BAE6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365302"/>
    <w:multiLevelType w:val="hybridMultilevel"/>
    <w:tmpl w:val="18803D00"/>
    <w:lvl w:ilvl="0" w:tplc="6D106A08">
      <w:start w:val="2"/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FC96B08"/>
    <w:multiLevelType w:val="hybridMultilevel"/>
    <w:tmpl w:val="CB8C5F00"/>
    <w:lvl w:ilvl="0" w:tplc="D90664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AFF7B8E"/>
    <w:multiLevelType w:val="hybridMultilevel"/>
    <w:tmpl w:val="1CFE8D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D268E5"/>
    <w:multiLevelType w:val="hybridMultilevel"/>
    <w:tmpl w:val="5B88C5C8"/>
    <w:lvl w:ilvl="0" w:tplc="191A73C8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8">
    <w:nsid w:val="6E631B55"/>
    <w:multiLevelType w:val="hybridMultilevel"/>
    <w:tmpl w:val="EC3AECCC"/>
    <w:lvl w:ilvl="0" w:tplc="951263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06C27E0"/>
    <w:multiLevelType w:val="hybridMultilevel"/>
    <w:tmpl w:val="0E542CEE"/>
    <w:lvl w:ilvl="0" w:tplc="DEEA37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0CF0C5A"/>
    <w:multiLevelType w:val="multilevel"/>
    <w:tmpl w:val="127C9A54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1">
    <w:nsid w:val="71B86278"/>
    <w:multiLevelType w:val="hybridMultilevel"/>
    <w:tmpl w:val="7F80C950"/>
    <w:lvl w:ilvl="0" w:tplc="0DEC5266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D504333"/>
    <w:multiLevelType w:val="hybridMultilevel"/>
    <w:tmpl w:val="FE023890"/>
    <w:lvl w:ilvl="0" w:tplc="8B6E74D4">
      <w:start w:val="1"/>
      <w:numFmt w:val="bullet"/>
      <w:lvlText w:val="-"/>
      <w:lvlJc w:val="left"/>
      <w:pPr>
        <w:ind w:left="54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32"/>
  </w:num>
  <w:num w:numId="4">
    <w:abstractNumId w:val="30"/>
  </w:num>
  <w:num w:numId="5">
    <w:abstractNumId w:val="36"/>
  </w:num>
  <w:num w:numId="6">
    <w:abstractNumId w:val="28"/>
  </w:num>
  <w:num w:numId="7">
    <w:abstractNumId w:val="40"/>
  </w:num>
  <w:num w:numId="8">
    <w:abstractNumId w:val="2"/>
  </w:num>
  <w:num w:numId="9">
    <w:abstractNumId w:val="14"/>
  </w:num>
  <w:num w:numId="10">
    <w:abstractNumId w:val="33"/>
  </w:num>
  <w:num w:numId="11">
    <w:abstractNumId w:val="34"/>
  </w:num>
  <w:num w:numId="12">
    <w:abstractNumId w:val="22"/>
  </w:num>
  <w:num w:numId="13">
    <w:abstractNumId w:val="35"/>
  </w:num>
  <w:num w:numId="14">
    <w:abstractNumId w:val="38"/>
  </w:num>
  <w:num w:numId="15">
    <w:abstractNumId w:val="1"/>
  </w:num>
  <w:num w:numId="16">
    <w:abstractNumId w:val="26"/>
  </w:num>
  <w:num w:numId="17">
    <w:abstractNumId w:val="20"/>
  </w:num>
  <w:num w:numId="18">
    <w:abstractNumId w:val="29"/>
  </w:num>
  <w:num w:numId="19">
    <w:abstractNumId w:val="0"/>
  </w:num>
  <w:num w:numId="20">
    <w:abstractNumId w:val="41"/>
  </w:num>
  <w:num w:numId="21">
    <w:abstractNumId w:val="15"/>
  </w:num>
  <w:num w:numId="22">
    <w:abstractNumId w:val="9"/>
  </w:num>
  <w:num w:numId="23">
    <w:abstractNumId w:val="27"/>
  </w:num>
  <w:num w:numId="24">
    <w:abstractNumId w:val="17"/>
  </w:num>
  <w:num w:numId="25">
    <w:abstractNumId w:val="42"/>
  </w:num>
  <w:num w:numId="26">
    <w:abstractNumId w:val="7"/>
  </w:num>
  <w:num w:numId="27">
    <w:abstractNumId w:val="5"/>
  </w:num>
  <w:num w:numId="28">
    <w:abstractNumId w:val="19"/>
  </w:num>
  <w:num w:numId="29">
    <w:abstractNumId w:val="10"/>
  </w:num>
  <w:num w:numId="30">
    <w:abstractNumId w:val="25"/>
  </w:num>
  <w:num w:numId="31">
    <w:abstractNumId w:val="37"/>
  </w:num>
  <w:num w:numId="32">
    <w:abstractNumId w:val="23"/>
  </w:num>
  <w:num w:numId="33">
    <w:abstractNumId w:val="21"/>
  </w:num>
  <w:num w:numId="34">
    <w:abstractNumId w:val="16"/>
  </w:num>
  <w:num w:numId="35">
    <w:abstractNumId w:val="11"/>
  </w:num>
  <w:num w:numId="36">
    <w:abstractNumId w:val="18"/>
  </w:num>
  <w:num w:numId="37">
    <w:abstractNumId w:val="8"/>
  </w:num>
  <w:num w:numId="38">
    <w:abstractNumId w:val="39"/>
  </w:num>
  <w:num w:numId="39">
    <w:abstractNumId w:val="13"/>
  </w:num>
  <w:num w:numId="40">
    <w:abstractNumId w:val="24"/>
  </w:num>
  <w:num w:numId="41">
    <w:abstractNumId w:val="31"/>
  </w:num>
  <w:num w:numId="42">
    <w:abstractNumId w:val="3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9457">
      <o:colormru v:ext="edit" colors="#fcf,#f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E8F"/>
    <w:rsid w:val="00005F3D"/>
    <w:rsid w:val="00020575"/>
    <w:rsid w:val="000253CF"/>
    <w:rsid w:val="000315F4"/>
    <w:rsid w:val="0004468B"/>
    <w:rsid w:val="00055971"/>
    <w:rsid w:val="00066EF4"/>
    <w:rsid w:val="00067366"/>
    <w:rsid w:val="000707C1"/>
    <w:rsid w:val="00076A8D"/>
    <w:rsid w:val="000A57EB"/>
    <w:rsid w:val="000B39CF"/>
    <w:rsid w:val="000F298D"/>
    <w:rsid w:val="000F6664"/>
    <w:rsid w:val="00101C4F"/>
    <w:rsid w:val="001048F2"/>
    <w:rsid w:val="00131095"/>
    <w:rsid w:val="001379D5"/>
    <w:rsid w:val="0014701E"/>
    <w:rsid w:val="001960DD"/>
    <w:rsid w:val="001A0F40"/>
    <w:rsid w:val="001A39A7"/>
    <w:rsid w:val="001B6930"/>
    <w:rsid w:val="001C79E0"/>
    <w:rsid w:val="001D0355"/>
    <w:rsid w:val="001D517E"/>
    <w:rsid w:val="001D60BD"/>
    <w:rsid w:val="001E2FC0"/>
    <w:rsid w:val="00205D83"/>
    <w:rsid w:val="00210017"/>
    <w:rsid w:val="00217D35"/>
    <w:rsid w:val="00225D55"/>
    <w:rsid w:val="002412F9"/>
    <w:rsid w:val="00265DD9"/>
    <w:rsid w:val="0028700D"/>
    <w:rsid w:val="002A2839"/>
    <w:rsid w:val="002B4A31"/>
    <w:rsid w:val="002C0730"/>
    <w:rsid w:val="002C5582"/>
    <w:rsid w:val="002E4ECD"/>
    <w:rsid w:val="002F145D"/>
    <w:rsid w:val="00300054"/>
    <w:rsid w:val="00301118"/>
    <w:rsid w:val="0030290B"/>
    <w:rsid w:val="00321C27"/>
    <w:rsid w:val="0032736E"/>
    <w:rsid w:val="00332816"/>
    <w:rsid w:val="003333BE"/>
    <w:rsid w:val="00333CCF"/>
    <w:rsid w:val="0036278B"/>
    <w:rsid w:val="0036319C"/>
    <w:rsid w:val="00371B62"/>
    <w:rsid w:val="00377BDA"/>
    <w:rsid w:val="003829E8"/>
    <w:rsid w:val="003832BB"/>
    <w:rsid w:val="00396978"/>
    <w:rsid w:val="003A326A"/>
    <w:rsid w:val="003A740E"/>
    <w:rsid w:val="003D0517"/>
    <w:rsid w:val="003E44C2"/>
    <w:rsid w:val="003F254E"/>
    <w:rsid w:val="004164F7"/>
    <w:rsid w:val="00417DDB"/>
    <w:rsid w:val="00423608"/>
    <w:rsid w:val="00427703"/>
    <w:rsid w:val="004329A5"/>
    <w:rsid w:val="00441F33"/>
    <w:rsid w:val="00487107"/>
    <w:rsid w:val="00497528"/>
    <w:rsid w:val="004B1420"/>
    <w:rsid w:val="004D234B"/>
    <w:rsid w:val="004F0736"/>
    <w:rsid w:val="004F308B"/>
    <w:rsid w:val="004F3DE4"/>
    <w:rsid w:val="00506E4D"/>
    <w:rsid w:val="00507BCB"/>
    <w:rsid w:val="00511520"/>
    <w:rsid w:val="005119FC"/>
    <w:rsid w:val="00537A80"/>
    <w:rsid w:val="00545DFF"/>
    <w:rsid w:val="0059359F"/>
    <w:rsid w:val="005A5E62"/>
    <w:rsid w:val="005B6942"/>
    <w:rsid w:val="005C0A14"/>
    <w:rsid w:val="005E0E73"/>
    <w:rsid w:val="005F7232"/>
    <w:rsid w:val="00600CAA"/>
    <w:rsid w:val="0060113C"/>
    <w:rsid w:val="006035DC"/>
    <w:rsid w:val="00606066"/>
    <w:rsid w:val="00631135"/>
    <w:rsid w:val="0063563D"/>
    <w:rsid w:val="006356AB"/>
    <w:rsid w:val="006516AC"/>
    <w:rsid w:val="006548DE"/>
    <w:rsid w:val="006639A6"/>
    <w:rsid w:val="006865C9"/>
    <w:rsid w:val="006A472F"/>
    <w:rsid w:val="006B31FF"/>
    <w:rsid w:val="006E7D3F"/>
    <w:rsid w:val="006F73C8"/>
    <w:rsid w:val="00730952"/>
    <w:rsid w:val="00730CD4"/>
    <w:rsid w:val="00731DAC"/>
    <w:rsid w:val="007379F9"/>
    <w:rsid w:val="007422D4"/>
    <w:rsid w:val="0075152D"/>
    <w:rsid w:val="007515A0"/>
    <w:rsid w:val="0077130A"/>
    <w:rsid w:val="007B334C"/>
    <w:rsid w:val="007C191C"/>
    <w:rsid w:val="007E3C6E"/>
    <w:rsid w:val="00816B70"/>
    <w:rsid w:val="00823292"/>
    <w:rsid w:val="008309B2"/>
    <w:rsid w:val="00831EF5"/>
    <w:rsid w:val="00847513"/>
    <w:rsid w:val="0086245B"/>
    <w:rsid w:val="00872EF6"/>
    <w:rsid w:val="0087404A"/>
    <w:rsid w:val="0087503E"/>
    <w:rsid w:val="00876DE1"/>
    <w:rsid w:val="00876E8F"/>
    <w:rsid w:val="00884761"/>
    <w:rsid w:val="008A53B8"/>
    <w:rsid w:val="008B76A6"/>
    <w:rsid w:val="008C03BB"/>
    <w:rsid w:val="008D691D"/>
    <w:rsid w:val="008E1DB3"/>
    <w:rsid w:val="008E3361"/>
    <w:rsid w:val="008E7E62"/>
    <w:rsid w:val="008F68BB"/>
    <w:rsid w:val="00934F9D"/>
    <w:rsid w:val="00935CB4"/>
    <w:rsid w:val="00935F8C"/>
    <w:rsid w:val="0094479F"/>
    <w:rsid w:val="00947285"/>
    <w:rsid w:val="00956BE7"/>
    <w:rsid w:val="00970AE8"/>
    <w:rsid w:val="00972A60"/>
    <w:rsid w:val="00975BCC"/>
    <w:rsid w:val="00994A9C"/>
    <w:rsid w:val="009A2FA2"/>
    <w:rsid w:val="009A319E"/>
    <w:rsid w:val="009B3593"/>
    <w:rsid w:val="009B5689"/>
    <w:rsid w:val="009B5D4B"/>
    <w:rsid w:val="009D7ED6"/>
    <w:rsid w:val="009E586A"/>
    <w:rsid w:val="00A00F46"/>
    <w:rsid w:val="00A10E2C"/>
    <w:rsid w:val="00A10EFA"/>
    <w:rsid w:val="00A16A37"/>
    <w:rsid w:val="00A17E38"/>
    <w:rsid w:val="00A31235"/>
    <w:rsid w:val="00A35CFE"/>
    <w:rsid w:val="00A41F36"/>
    <w:rsid w:val="00A638C5"/>
    <w:rsid w:val="00A85198"/>
    <w:rsid w:val="00A85FC3"/>
    <w:rsid w:val="00AA3A7B"/>
    <w:rsid w:val="00AA40A2"/>
    <w:rsid w:val="00AA6730"/>
    <w:rsid w:val="00AA696F"/>
    <w:rsid w:val="00AD638C"/>
    <w:rsid w:val="00AE6025"/>
    <w:rsid w:val="00AF01BF"/>
    <w:rsid w:val="00AF444C"/>
    <w:rsid w:val="00B15624"/>
    <w:rsid w:val="00B26458"/>
    <w:rsid w:val="00B4661D"/>
    <w:rsid w:val="00B6160F"/>
    <w:rsid w:val="00B6509F"/>
    <w:rsid w:val="00B77540"/>
    <w:rsid w:val="00B87130"/>
    <w:rsid w:val="00B96255"/>
    <w:rsid w:val="00BA5336"/>
    <w:rsid w:val="00BB1659"/>
    <w:rsid w:val="00BC2668"/>
    <w:rsid w:val="00BD182B"/>
    <w:rsid w:val="00BE59AB"/>
    <w:rsid w:val="00BF7F14"/>
    <w:rsid w:val="00C026B2"/>
    <w:rsid w:val="00C03041"/>
    <w:rsid w:val="00C03E38"/>
    <w:rsid w:val="00C14973"/>
    <w:rsid w:val="00C21FF9"/>
    <w:rsid w:val="00C27D28"/>
    <w:rsid w:val="00C33368"/>
    <w:rsid w:val="00C42EF3"/>
    <w:rsid w:val="00C47EB2"/>
    <w:rsid w:val="00C67825"/>
    <w:rsid w:val="00C71BE5"/>
    <w:rsid w:val="00C92CB9"/>
    <w:rsid w:val="00C9661E"/>
    <w:rsid w:val="00CB00F7"/>
    <w:rsid w:val="00CE7F2A"/>
    <w:rsid w:val="00CF317E"/>
    <w:rsid w:val="00D40613"/>
    <w:rsid w:val="00D424C8"/>
    <w:rsid w:val="00D65B92"/>
    <w:rsid w:val="00D71260"/>
    <w:rsid w:val="00D71389"/>
    <w:rsid w:val="00D820B7"/>
    <w:rsid w:val="00D8400F"/>
    <w:rsid w:val="00DD3190"/>
    <w:rsid w:val="00DD6CB5"/>
    <w:rsid w:val="00DE1A2D"/>
    <w:rsid w:val="00E11045"/>
    <w:rsid w:val="00E21DE1"/>
    <w:rsid w:val="00E26E3C"/>
    <w:rsid w:val="00E400D6"/>
    <w:rsid w:val="00E41C62"/>
    <w:rsid w:val="00E45832"/>
    <w:rsid w:val="00E54EC7"/>
    <w:rsid w:val="00E61839"/>
    <w:rsid w:val="00E62698"/>
    <w:rsid w:val="00E63967"/>
    <w:rsid w:val="00E96824"/>
    <w:rsid w:val="00EB7CE3"/>
    <w:rsid w:val="00EC2644"/>
    <w:rsid w:val="00ED1E4F"/>
    <w:rsid w:val="00ED44F9"/>
    <w:rsid w:val="00ED4D1E"/>
    <w:rsid w:val="00EE1B5C"/>
    <w:rsid w:val="00EF4A67"/>
    <w:rsid w:val="00EF622B"/>
    <w:rsid w:val="00F14C0C"/>
    <w:rsid w:val="00F350BA"/>
    <w:rsid w:val="00F42496"/>
    <w:rsid w:val="00F515AB"/>
    <w:rsid w:val="00F7731B"/>
    <w:rsid w:val="00F77F3E"/>
    <w:rsid w:val="00FB29F8"/>
    <w:rsid w:val="00FB3F3A"/>
    <w:rsid w:val="00FB7078"/>
    <w:rsid w:val="00FC466B"/>
    <w:rsid w:val="00FC7A6D"/>
    <w:rsid w:val="00FD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>
      <o:colormru v:ext="edit" colors="#fcf,#fc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40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D3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B00F7"/>
    <w:rPr>
      <w:sz w:val="22"/>
      <w:szCs w:val="22"/>
    </w:rPr>
  </w:style>
  <w:style w:type="table" w:styleId="TableGrid">
    <w:name w:val="Table Grid"/>
    <w:basedOn w:val="TableNormal"/>
    <w:uiPriority w:val="59"/>
    <w:rsid w:val="00A10EF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0A1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C0A1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C0A1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C0A14"/>
    <w:rPr>
      <w:sz w:val="22"/>
      <w:szCs w:val="22"/>
    </w:rPr>
  </w:style>
  <w:style w:type="character" w:customStyle="1" w:styleId="NoSpacingChar">
    <w:name w:val="No Spacing Char"/>
    <w:link w:val="NoSpacing"/>
    <w:uiPriority w:val="1"/>
    <w:rsid w:val="005C0A14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D691D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semiHidden/>
    <w:rsid w:val="00301118"/>
    <w:pPr>
      <w:spacing w:after="160" w:line="240" w:lineRule="exact"/>
    </w:pPr>
    <w:rPr>
      <w:rFonts w:ascii="Arial" w:eastAsia="Times New Roman" w:hAnsi="Arial"/>
    </w:rPr>
  </w:style>
  <w:style w:type="character" w:styleId="PlaceholderText">
    <w:name w:val="Placeholder Text"/>
    <w:basedOn w:val="DefaultParagraphFont"/>
    <w:uiPriority w:val="99"/>
    <w:semiHidden/>
    <w:rsid w:val="000315F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40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D3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B00F7"/>
    <w:rPr>
      <w:sz w:val="22"/>
      <w:szCs w:val="22"/>
    </w:rPr>
  </w:style>
  <w:style w:type="table" w:styleId="TableGrid">
    <w:name w:val="Table Grid"/>
    <w:basedOn w:val="TableNormal"/>
    <w:uiPriority w:val="59"/>
    <w:rsid w:val="00A10EF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0A1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C0A1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C0A1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C0A14"/>
    <w:rPr>
      <w:sz w:val="22"/>
      <w:szCs w:val="22"/>
    </w:rPr>
  </w:style>
  <w:style w:type="character" w:customStyle="1" w:styleId="NoSpacingChar">
    <w:name w:val="No Spacing Char"/>
    <w:link w:val="NoSpacing"/>
    <w:uiPriority w:val="1"/>
    <w:rsid w:val="005C0A14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D691D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semiHidden/>
    <w:rsid w:val="00301118"/>
    <w:pPr>
      <w:spacing w:after="160" w:line="240" w:lineRule="exact"/>
    </w:pPr>
    <w:rPr>
      <w:rFonts w:ascii="Arial" w:eastAsia="Times New Roman" w:hAnsi="Arial"/>
    </w:rPr>
  </w:style>
  <w:style w:type="character" w:styleId="PlaceholderText">
    <w:name w:val="Placeholder Text"/>
    <w:basedOn w:val="DefaultParagraphFont"/>
    <w:uiPriority w:val="99"/>
    <w:semiHidden/>
    <w:rsid w:val="000315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0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8479B-AA0D-45CA-BAD5-59A114CE8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CD9CBDD</Template>
  <TotalTime>0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This PC</Company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Tuyen Nguyen T. Kim</cp:lastModifiedBy>
  <cp:revision>4</cp:revision>
  <cp:lastPrinted>2014-04-03T02:56:00Z</cp:lastPrinted>
  <dcterms:created xsi:type="dcterms:W3CDTF">2014-04-10T07:38:00Z</dcterms:created>
  <dcterms:modified xsi:type="dcterms:W3CDTF">2014-04-11T08:05:00Z</dcterms:modified>
</cp:coreProperties>
</file>