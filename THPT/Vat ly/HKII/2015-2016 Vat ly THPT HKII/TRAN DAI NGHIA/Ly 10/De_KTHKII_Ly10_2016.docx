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41" w:type="dxa"/>
        <w:tblInd w:w="-459" w:type="dxa"/>
        <w:tblLook w:val="04A0" w:firstRow="1" w:lastRow="0" w:firstColumn="1" w:lastColumn="0" w:noHBand="0" w:noVBand="1"/>
      </w:tblPr>
      <w:tblGrid>
        <w:gridCol w:w="4962"/>
        <w:gridCol w:w="5279"/>
      </w:tblGrid>
      <w:tr w:rsidR="003672EE" w:rsidTr="00526273">
        <w:tc>
          <w:tcPr>
            <w:tcW w:w="4962" w:type="dxa"/>
            <w:shd w:val="clear" w:color="auto" w:fill="auto"/>
          </w:tcPr>
          <w:p w:rsidR="003672EE" w:rsidRPr="00526273" w:rsidRDefault="003F1DE3" w:rsidP="00526273">
            <w:pPr>
              <w:spacing w:line="240" w:lineRule="auto"/>
              <w:jc w:val="center"/>
              <w:rPr>
                <w:b/>
                <w:sz w:val="24"/>
                <w:szCs w:val="24"/>
              </w:rPr>
            </w:pPr>
            <w:r w:rsidRPr="00526273">
              <w:rPr>
                <w:b/>
                <w:sz w:val="24"/>
                <w:szCs w:val="24"/>
              </w:rPr>
              <w:t>SÔÛ GIAÙO DUÏC</w:t>
            </w:r>
            <w:r w:rsidR="00526273">
              <w:rPr>
                <w:b/>
                <w:sz w:val="24"/>
                <w:szCs w:val="24"/>
              </w:rPr>
              <w:t xml:space="preserve"> VAØ</w:t>
            </w:r>
            <w:r w:rsidRPr="00526273">
              <w:rPr>
                <w:b/>
                <w:sz w:val="24"/>
                <w:szCs w:val="24"/>
              </w:rPr>
              <w:t xml:space="preserve"> ÑAØO TAÏO</w:t>
            </w:r>
            <w:r w:rsidR="00526273">
              <w:rPr>
                <w:b/>
                <w:sz w:val="24"/>
                <w:szCs w:val="24"/>
              </w:rPr>
              <w:t xml:space="preserve"> TP.HCM</w:t>
            </w:r>
          </w:p>
          <w:p w:rsidR="003F1DE3" w:rsidRPr="00526273" w:rsidRDefault="003F1DE3" w:rsidP="00526273">
            <w:pPr>
              <w:spacing w:line="240" w:lineRule="auto"/>
              <w:jc w:val="center"/>
              <w:rPr>
                <w:b/>
                <w:sz w:val="24"/>
                <w:szCs w:val="24"/>
              </w:rPr>
            </w:pPr>
            <w:r w:rsidRPr="00526273">
              <w:rPr>
                <w:b/>
                <w:sz w:val="24"/>
                <w:szCs w:val="24"/>
              </w:rPr>
              <w:t>Tröôøng THPT Chuyeân TRAÀN ÑAÏI NGHÓA</w:t>
            </w:r>
          </w:p>
          <w:p w:rsidR="003F1DE3" w:rsidRPr="00526273" w:rsidRDefault="003F1DE3" w:rsidP="00526273">
            <w:pPr>
              <w:spacing w:line="240" w:lineRule="auto"/>
              <w:jc w:val="center"/>
              <w:rPr>
                <w:sz w:val="24"/>
                <w:szCs w:val="24"/>
              </w:rPr>
            </w:pPr>
            <w:r w:rsidRPr="00526273">
              <w:rPr>
                <w:b/>
                <w:sz w:val="24"/>
                <w:szCs w:val="24"/>
              </w:rPr>
              <w:t>(ÑEÀ CHÍNH THÖÙC)</w:t>
            </w:r>
          </w:p>
        </w:tc>
        <w:tc>
          <w:tcPr>
            <w:tcW w:w="5279" w:type="dxa"/>
            <w:shd w:val="clear" w:color="auto" w:fill="auto"/>
          </w:tcPr>
          <w:p w:rsidR="003672EE" w:rsidRPr="00526273" w:rsidRDefault="003F1DE3" w:rsidP="00526273">
            <w:pPr>
              <w:spacing w:line="240" w:lineRule="auto"/>
              <w:jc w:val="center"/>
              <w:rPr>
                <w:sz w:val="24"/>
                <w:szCs w:val="24"/>
              </w:rPr>
            </w:pPr>
            <w:r w:rsidRPr="00526273">
              <w:rPr>
                <w:sz w:val="24"/>
                <w:szCs w:val="24"/>
              </w:rPr>
              <w:t xml:space="preserve">ÑEÀ KIEÅM TRA HOÏC KYØ </w:t>
            </w:r>
            <w:r w:rsidR="007F2BB7">
              <w:rPr>
                <w:sz w:val="24"/>
                <w:szCs w:val="24"/>
              </w:rPr>
              <w:t>II</w:t>
            </w:r>
            <w:r w:rsidRPr="00526273">
              <w:rPr>
                <w:sz w:val="24"/>
                <w:szCs w:val="24"/>
              </w:rPr>
              <w:t xml:space="preserve"> – NAÊM 2015- 2016</w:t>
            </w:r>
          </w:p>
          <w:p w:rsidR="003F1DE3" w:rsidRPr="00526273" w:rsidRDefault="003F1DE3" w:rsidP="00526273">
            <w:pPr>
              <w:spacing w:line="240" w:lineRule="auto"/>
              <w:jc w:val="center"/>
              <w:rPr>
                <w:sz w:val="24"/>
                <w:szCs w:val="24"/>
              </w:rPr>
            </w:pPr>
            <w:r w:rsidRPr="00526273">
              <w:rPr>
                <w:sz w:val="24"/>
                <w:szCs w:val="24"/>
              </w:rPr>
              <w:t>MOÂN: VAÄT LYÙ KHOÁI 10</w:t>
            </w:r>
          </w:p>
          <w:p w:rsidR="003F1DE3" w:rsidRPr="00526273" w:rsidRDefault="003F1DE3" w:rsidP="00526273">
            <w:pPr>
              <w:spacing w:line="240" w:lineRule="auto"/>
              <w:jc w:val="center"/>
              <w:rPr>
                <w:sz w:val="24"/>
                <w:szCs w:val="24"/>
              </w:rPr>
            </w:pPr>
            <w:r w:rsidRPr="00526273">
              <w:rPr>
                <w:sz w:val="24"/>
                <w:szCs w:val="24"/>
              </w:rPr>
              <w:t>THÔØI GIAN: 45 phuùt</w:t>
            </w:r>
          </w:p>
        </w:tc>
      </w:tr>
    </w:tbl>
    <w:p w:rsidR="00B4231E" w:rsidRPr="00D77961" w:rsidRDefault="00B4231E" w:rsidP="0025169C">
      <w:pPr>
        <w:spacing w:line="240" w:lineRule="auto"/>
        <w:rPr>
          <w:sz w:val="8"/>
        </w:rPr>
      </w:pPr>
    </w:p>
    <w:p w:rsidR="003F1DE3" w:rsidRPr="00AF38F0" w:rsidRDefault="003F1DE3" w:rsidP="0025169C">
      <w:pPr>
        <w:numPr>
          <w:ilvl w:val="0"/>
          <w:numId w:val="1"/>
        </w:numPr>
        <w:spacing w:line="240" w:lineRule="auto"/>
        <w:rPr>
          <w:b/>
          <w:u w:val="single"/>
        </w:rPr>
      </w:pPr>
      <w:r w:rsidRPr="00AF38F0">
        <w:rPr>
          <w:b/>
          <w:u w:val="single"/>
        </w:rPr>
        <w:t>PHAÀN CHUNG CHO CAÙC LÔÙP: (8 ñieåm)</w:t>
      </w:r>
    </w:p>
    <w:p w:rsidR="003F1DE3" w:rsidRDefault="00201059" w:rsidP="0025169C">
      <w:pPr>
        <w:spacing w:line="240" w:lineRule="auto"/>
        <w:ind w:left="360"/>
      </w:pPr>
      <w:r w:rsidRPr="00AF38F0">
        <w:rPr>
          <w:b/>
          <w:u w:val="single"/>
        </w:rPr>
        <w:t>Caâu 1:</w:t>
      </w:r>
      <w:r>
        <w:t xml:space="preserve"> (2 ñieåm)</w:t>
      </w:r>
      <w:bookmarkStart w:id="0" w:name="_GoBack"/>
      <w:bookmarkEnd w:id="0"/>
    </w:p>
    <w:p w:rsidR="00201059" w:rsidRDefault="00201059" w:rsidP="0025169C">
      <w:pPr>
        <w:numPr>
          <w:ilvl w:val="0"/>
          <w:numId w:val="2"/>
        </w:numPr>
        <w:tabs>
          <w:tab w:val="left" w:pos="993"/>
        </w:tabs>
        <w:spacing w:line="240" w:lineRule="auto"/>
        <w:ind w:left="2410" w:hanging="1690"/>
      </w:pPr>
      <w:r>
        <w:t>Ñoäng naêng: Ñònh nghóa, bieåu thöùc, ñôn vò, tính chaát.</w:t>
      </w:r>
    </w:p>
    <w:p w:rsidR="00201059" w:rsidRDefault="00201059" w:rsidP="0025169C">
      <w:pPr>
        <w:numPr>
          <w:ilvl w:val="0"/>
          <w:numId w:val="2"/>
        </w:numPr>
        <w:tabs>
          <w:tab w:val="left" w:pos="993"/>
        </w:tabs>
        <w:spacing w:line="240" w:lineRule="auto"/>
        <w:ind w:left="2410" w:hanging="1690"/>
      </w:pPr>
      <w:r>
        <w:t>AÙp duïng : Tính ñoäng naêng cuûa moät vaät coù khoái löôïng 1,5kg vaø coù ñoäng löôïng 3(kg m/s)</w:t>
      </w:r>
    </w:p>
    <w:p w:rsidR="00201059" w:rsidRDefault="00201059" w:rsidP="0025169C">
      <w:pPr>
        <w:spacing w:line="240" w:lineRule="auto"/>
        <w:ind w:left="360"/>
      </w:pPr>
      <w:r w:rsidRPr="00AF38F0">
        <w:rPr>
          <w:b/>
          <w:u w:val="single"/>
        </w:rPr>
        <w:t>Caâu 2:</w:t>
      </w:r>
      <w:r>
        <w:t xml:space="preserve"> (1 ñieåm)</w:t>
      </w:r>
    </w:p>
    <w:p w:rsidR="00201059" w:rsidRDefault="00072067" w:rsidP="0025169C">
      <w:pPr>
        <w:spacing w:line="240" w:lineRule="auto"/>
        <w:ind w:left="360"/>
      </w:pPr>
      <w:r>
        <w:rPr>
          <w:noProof/>
        </w:rPr>
        <mc:AlternateContent>
          <mc:Choice Requires="wpg">
            <w:drawing>
              <wp:anchor distT="0" distB="0" distL="114300" distR="114300" simplePos="0" relativeHeight="251678720" behindDoc="0" locked="0" layoutInCell="1" allowOverlap="1">
                <wp:simplePos x="0" y="0"/>
                <wp:positionH relativeFrom="column">
                  <wp:posOffset>4705350</wp:posOffset>
                </wp:positionH>
                <wp:positionV relativeFrom="paragraph">
                  <wp:posOffset>182245</wp:posOffset>
                </wp:positionV>
                <wp:extent cx="1144905" cy="1068070"/>
                <wp:effectExtent l="0" t="0" r="0" b="0"/>
                <wp:wrapNone/>
                <wp:docPr id="7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4905" cy="1068070"/>
                          <a:chOff x="9268" y="6294"/>
                          <a:chExt cx="1634" cy="1484"/>
                        </a:xfrm>
                      </wpg:grpSpPr>
                      <wps:wsp>
                        <wps:cNvPr id="77" name="AutoShape 2"/>
                        <wps:cNvCnPr>
                          <a:cxnSpLocks noChangeShapeType="1"/>
                        </wps:cNvCnPr>
                        <wps:spPr bwMode="auto">
                          <a:xfrm flipV="1">
                            <a:off x="9472" y="6678"/>
                            <a:ext cx="0" cy="82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8" name="AutoShape 3"/>
                        <wps:cNvCnPr>
                          <a:cxnSpLocks noChangeShapeType="1"/>
                        </wps:cNvCnPr>
                        <wps:spPr bwMode="auto">
                          <a:xfrm>
                            <a:off x="9472" y="7502"/>
                            <a:ext cx="982"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9" name="AutoShape 4"/>
                        <wps:cNvCnPr>
                          <a:cxnSpLocks noChangeShapeType="1"/>
                        </wps:cNvCnPr>
                        <wps:spPr bwMode="auto">
                          <a:xfrm flipV="1">
                            <a:off x="9472" y="6980"/>
                            <a:ext cx="313" cy="522"/>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80" name="AutoShape 5"/>
                        <wps:cNvCnPr>
                          <a:cxnSpLocks noChangeShapeType="1"/>
                        </wps:cNvCnPr>
                        <wps:spPr bwMode="auto">
                          <a:xfrm flipV="1">
                            <a:off x="9785" y="6678"/>
                            <a:ext cx="165" cy="30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1" name="AutoShape 6"/>
                        <wps:cNvCnPr>
                          <a:cxnSpLocks noChangeShapeType="1"/>
                        </wps:cNvCnPr>
                        <wps:spPr bwMode="auto">
                          <a:xfrm flipV="1">
                            <a:off x="9472" y="7186"/>
                            <a:ext cx="668" cy="316"/>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82" name="AutoShape 7"/>
                        <wps:cNvCnPr>
                          <a:cxnSpLocks noChangeShapeType="1"/>
                        </wps:cNvCnPr>
                        <wps:spPr bwMode="auto">
                          <a:xfrm flipV="1">
                            <a:off x="10140" y="7039"/>
                            <a:ext cx="314" cy="14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3" name="Rectangle 8"/>
                        <wps:cNvSpPr>
                          <a:spLocks noChangeArrowheads="1"/>
                        </wps:cNvSpPr>
                        <wps:spPr bwMode="auto">
                          <a:xfrm>
                            <a:off x="9858" y="6371"/>
                            <a:ext cx="44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6F4" w:rsidRPr="003F16F4" w:rsidRDefault="003F16F4">
                              <w:pPr>
                                <w:rPr>
                                  <w:sz w:val="16"/>
                                  <w:vertAlign w:val="subscript"/>
                                </w:rPr>
                              </w:pPr>
                              <w:r w:rsidRPr="003F16F4">
                                <w:rPr>
                                  <w:sz w:val="16"/>
                                </w:rPr>
                                <w:t>P</w:t>
                              </w:r>
                              <w:r w:rsidRPr="003F16F4">
                                <w:rPr>
                                  <w:sz w:val="16"/>
                                  <w:vertAlign w:val="subscript"/>
                                </w:rPr>
                                <w:t>2</w:t>
                              </w:r>
                            </w:p>
                          </w:txbxContent>
                        </wps:txbx>
                        <wps:bodyPr rot="0" vert="horz" wrap="square" lIns="91440" tIns="45720" rIns="91440" bIns="45720" anchor="t" anchorCtr="0" upright="1">
                          <a:noAutofit/>
                        </wps:bodyPr>
                      </wps:wsp>
                      <wps:wsp>
                        <wps:cNvPr id="84" name="Rectangle 9"/>
                        <wps:cNvSpPr>
                          <a:spLocks noChangeArrowheads="1"/>
                        </wps:cNvSpPr>
                        <wps:spPr bwMode="auto">
                          <a:xfrm>
                            <a:off x="10454" y="6755"/>
                            <a:ext cx="44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6F4" w:rsidRPr="003F16F4" w:rsidRDefault="003F16F4">
                              <w:pPr>
                                <w:rPr>
                                  <w:sz w:val="16"/>
                                  <w:vertAlign w:val="subscript"/>
                                </w:rPr>
                              </w:pPr>
                              <w:r w:rsidRPr="003F16F4">
                                <w:rPr>
                                  <w:sz w:val="16"/>
                                </w:rPr>
                                <w:t>P</w:t>
                              </w:r>
                              <w:r>
                                <w:rPr>
                                  <w:sz w:val="16"/>
                                  <w:vertAlign w:val="subscript"/>
                                </w:rPr>
                                <w:t>1</w:t>
                              </w:r>
                            </w:p>
                          </w:txbxContent>
                        </wps:txbx>
                        <wps:bodyPr rot="0" vert="horz" wrap="square" lIns="91440" tIns="45720" rIns="91440" bIns="45720" anchor="t" anchorCtr="0" upright="1">
                          <a:noAutofit/>
                        </wps:bodyPr>
                      </wps:wsp>
                      <wps:wsp>
                        <wps:cNvPr id="85" name="Rectangle 11"/>
                        <wps:cNvSpPr>
                          <a:spLocks noChangeArrowheads="1"/>
                        </wps:cNvSpPr>
                        <wps:spPr bwMode="auto">
                          <a:xfrm>
                            <a:off x="9278" y="6294"/>
                            <a:ext cx="44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6F4" w:rsidRPr="003F16F4" w:rsidRDefault="003F16F4">
                              <w:pPr>
                                <w:rPr>
                                  <w:sz w:val="16"/>
                                  <w:vertAlign w:val="subscript"/>
                                </w:rPr>
                              </w:pPr>
                              <w:r>
                                <w:rPr>
                                  <w:sz w:val="16"/>
                                </w:rPr>
                                <w:t>V</w:t>
                              </w:r>
                            </w:p>
                          </w:txbxContent>
                        </wps:txbx>
                        <wps:bodyPr rot="0" vert="horz" wrap="square" lIns="91440" tIns="45720" rIns="91440" bIns="45720" anchor="t" anchorCtr="0" upright="1">
                          <a:noAutofit/>
                        </wps:bodyPr>
                      </wps:wsp>
                      <wps:wsp>
                        <wps:cNvPr id="86" name="Rectangle 12"/>
                        <wps:cNvSpPr>
                          <a:spLocks noChangeArrowheads="1"/>
                        </wps:cNvSpPr>
                        <wps:spPr bwMode="auto">
                          <a:xfrm>
                            <a:off x="10454" y="7264"/>
                            <a:ext cx="44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6F4" w:rsidRPr="003F16F4" w:rsidRDefault="003F16F4">
                              <w:pPr>
                                <w:rPr>
                                  <w:sz w:val="16"/>
                                  <w:vertAlign w:val="subscript"/>
                                </w:rPr>
                              </w:pPr>
                              <w:r>
                                <w:rPr>
                                  <w:sz w:val="16"/>
                                </w:rPr>
                                <w:t>T</w:t>
                              </w:r>
                            </w:p>
                          </w:txbxContent>
                        </wps:txbx>
                        <wps:bodyPr rot="0" vert="horz" wrap="square" lIns="91440" tIns="45720" rIns="91440" bIns="45720" anchor="t" anchorCtr="0" upright="1">
                          <a:noAutofit/>
                        </wps:bodyPr>
                      </wps:wsp>
                      <wps:wsp>
                        <wps:cNvPr id="87" name="Rectangle 13"/>
                        <wps:cNvSpPr>
                          <a:spLocks noChangeArrowheads="1"/>
                        </wps:cNvSpPr>
                        <wps:spPr bwMode="auto">
                          <a:xfrm>
                            <a:off x="9268" y="7394"/>
                            <a:ext cx="44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6F4" w:rsidRPr="003F16F4" w:rsidRDefault="003F16F4">
                              <w:pPr>
                                <w:rPr>
                                  <w:sz w:val="16"/>
                                  <w:vertAlign w:val="subscript"/>
                                </w:rPr>
                              </w:pPr>
                              <w:r>
                                <w:rPr>
                                  <w:sz w:val="16"/>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370.5pt;margin-top:14.35pt;width:90.15pt;height:84.1pt;z-index:251678720" coordorigin="9268,6294" coordsize="1634,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">
                <v:shapetype id="_x0000_t32" coordsize="21600,21600" o:spt="32" o:oned="t" path="m,l21600,21600e" filled="f">
                  <v:path arrowok="t" fillok="f" o:connecttype="none"/>
                  <o:lock v:ext="edit" shapetype="t"/>
                </v:shapetype>
                <v:shape id="AutoShape 2" o:spid="_x0000_s1027" type="#_x0000_t32" style="position:absolute;left:9472;top:6678;width:0;height:8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 id="AutoShape 3" o:spid="_x0000_s1028" type="#_x0000_t32" style="position:absolute;left:9472;top:7502;width:9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4" o:spid="_x0000_s1029" type="#_x0000_t32" style="position:absolute;left:9472;top:6980;width:313;height: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vosYAAADbAAAADwAAAGRycy9kb3ducmV2LnhtbESPW2sCMRSE3wX/QzhC3zRbC7VujaJC&#10;qaUgeEH6eNicvdTNyTZJ3fXfm4LQx2FmvmFmi87U4kLOV5YVPI4SEMSZ1RUXCo6Ht+ELCB+QNdaW&#10;ScGVPCzm/d4MU21b3tFlHwoRIexTVFCG0KRS+qwkg35kG+Lo5dYZDFG6QmqHbYSbWo6T5FkarDgu&#10;lNjQuqTsvP81Ct797ufk8lX7sV1mn9/rp027yr+Uehh0y1cQgbrwH763N1rBZAp/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vr6LGAAAA2wAAAA8AAAAAAAAA&#10;AAAAAAAAoQIAAGRycy9kb3ducmV2LnhtbFBLBQYAAAAABAAEAPkAAACUAwAAAAA=&#10;">
                  <v:stroke dashstyle="dash"/>
                </v:shape>
                <v:shape id="AutoShape 5" o:spid="_x0000_s1030" type="#_x0000_t32" style="position:absolute;left:9785;top:6678;width:165;height: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AutoShape 6" o:spid="_x0000_s1031" type="#_x0000_t32" style="position:absolute;left:9472;top:7186;width:668;height: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zTg8UAAADbAAAADwAAAGRycy9kb3ducmV2LnhtbESPW2sCMRSE3wv+h3CEvtWsFYqsRlFB&#10;tBQEL4iPh83Zi25Otknqbv+9KRR8HGbmG2Y670wt7uR8ZVnBcJCAIM6srrhQcDqu38YgfEDWWFsm&#10;Bb/kYT7rvUwx1bblPd0PoRARwj5FBWUITSqlz0oy6Ae2IY5ebp3BEKUrpHbYRrip5XuSfEiDFceF&#10;EhtalZTdDj9Gwcbvv88uX7afu0X2dV2Ntu0yvyj12u8WExCBuvAM/7e3WsF4CH9f4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zTg8UAAADbAAAADwAAAAAAAAAA&#10;AAAAAAChAgAAZHJzL2Rvd25yZXYueG1sUEsFBgAAAAAEAAQA+QAAAJMDAAAAAA==&#10;">
                  <v:stroke dashstyle="dash"/>
                </v:shape>
                <v:shape id="AutoShape 7" o:spid="_x0000_s1032" type="#_x0000_t32" style="position:absolute;left:10140;top:7039;width:314;height: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PcMAAADbAAAADwAAAGRycy9kb3ducmV2LnhtbESPQWvCQBSE74X+h+UVeim6iQcJ0VVK&#10;oSAeCmoOOT52n0lo9m26u43x37uC4HGYmW+Y9XayvRjJh86xgnyegSDWznTcKKhO37MCRIjIBnvH&#10;pOBKAbab15c1lsZd+EDjMTYiQTiUqKCNcSilDLoli2HuBuLknZ23GJP0jTQeLwlue7nIsqW02HFa&#10;aHGgr5b07/HfKuj21U81fvxFr4t9Xvs8nOpeK/X+Nn2uQESa4jP8aO+MgmI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lD3DAAAA2wAAAA8AAAAAAAAAAAAA&#10;AAAAoQIAAGRycy9kb3ducmV2LnhtbFBLBQYAAAAABAAEAPkAAACRAwAAAAA=&#10;"/>
                <v:rect id="Rectangle 8" o:spid="_x0000_s1033" style="position:absolute;left:9858;top:6371;width:44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textbox>
                    <w:txbxContent>
                      <w:p w:rsidR="003F16F4" w:rsidRPr="003F16F4" w:rsidRDefault="003F16F4">
                        <w:pPr>
                          <w:rPr>
                            <w:sz w:val="16"/>
                            <w:vertAlign w:val="subscript"/>
                          </w:rPr>
                        </w:pPr>
                        <w:r w:rsidRPr="003F16F4">
                          <w:rPr>
                            <w:sz w:val="16"/>
                          </w:rPr>
                          <w:t>P</w:t>
                        </w:r>
                        <w:r w:rsidRPr="003F16F4">
                          <w:rPr>
                            <w:sz w:val="16"/>
                            <w:vertAlign w:val="subscript"/>
                          </w:rPr>
                          <w:t>2</w:t>
                        </w:r>
                      </w:p>
                    </w:txbxContent>
                  </v:textbox>
                </v:rect>
                <v:rect id="Rectangle 9" o:spid="_x0000_s1034" style="position:absolute;left:10454;top:6755;width:44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textbox>
                    <w:txbxContent>
                      <w:p w:rsidR="003F16F4" w:rsidRPr="003F16F4" w:rsidRDefault="003F16F4">
                        <w:pPr>
                          <w:rPr>
                            <w:sz w:val="16"/>
                            <w:vertAlign w:val="subscript"/>
                          </w:rPr>
                        </w:pPr>
                        <w:r w:rsidRPr="003F16F4">
                          <w:rPr>
                            <w:sz w:val="16"/>
                          </w:rPr>
                          <w:t>P</w:t>
                        </w:r>
                        <w:r>
                          <w:rPr>
                            <w:sz w:val="16"/>
                            <w:vertAlign w:val="subscript"/>
                          </w:rPr>
                          <w:t>1</w:t>
                        </w:r>
                      </w:p>
                    </w:txbxContent>
                  </v:textbox>
                </v:rect>
                <v:rect id="Rectangle 11" o:spid="_x0000_s1035" style="position:absolute;left:9278;top:6294;width:44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v:textbox>
                    <w:txbxContent>
                      <w:p w:rsidR="003F16F4" w:rsidRPr="003F16F4" w:rsidRDefault="003F16F4">
                        <w:pPr>
                          <w:rPr>
                            <w:sz w:val="16"/>
                            <w:vertAlign w:val="subscript"/>
                          </w:rPr>
                        </w:pPr>
                        <w:r>
                          <w:rPr>
                            <w:sz w:val="16"/>
                          </w:rPr>
                          <w:t>V</w:t>
                        </w:r>
                      </w:p>
                    </w:txbxContent>
                  </v:textbox>
                </v:rect>
                <v:rect id="Rectangle 12" o:spid="_x0000_s1036" style="position:absolute;left:10454;top:7264;width:44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textbox>
                    <w:txbxContent>
                      <w:p w:rsidR="003F16F4" w:rsidRPr="003F16F4" w:rsidRDefault="003F16F4">
                        <w:pPr>
                          <w:rPr>
                            <w:sz w:val="16"/>
                            <w:vertAlign w:val="subscript"/>
                          </w:rPr>
                        </w:pPr>
                        <w:r>
                          <w:rPr>
                            <w:sz w:val="16"/>
                          </w:rPr>
                          <w:t>T</w:t>
                        </w:r>
                      </w:p>
                    </w:txbxContent>
                  </v:textbox>
                </v:rect>
                <v:rect id="Rectangle 13" o:spid="_x0000_s1037" style="position:absolute;left:9268;top:7394;width:44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v:textbox>
                    <w:txbxContent>
                      <w:p w:rsidR="003F16F4" w:rsidRPr="003F16F4" w:rsidRDefault="003F16F4">
                        <w:pPr>
                          <w:rPr>
                            <w:sz w:val="16"/>
                            <w:vertAlign w:val="subscript"/>
                          </w:rPr>
                        </w:pPr>
                        <w:r>
                          <w:rPr>
                            <w:sz w:val="16"/>
                          </w:rPr>
                          <w:t>O</w:t>
                        </w:r>
                      </w:p>
                    </w:txbxContent>
                  </v:textbox>
                </v:rect>
              </v:group>
            </w:pict>
          </mc:Fallback>
        </mc:AlternateContent>
      </w:r>
      <w:r w:rsidR="00201059">
        <w:t>Söû duïng ñònh luaät baûo toaøn ñoäng löôïng ñeå giaûi thích söï giaät luøi cuûa suùng khi baén</w:t>
      </w:r>
    </w:p>
    <w:p w:rsidR="00201059" w:rsidRDefault="00201059" w:rsidP="0025169C">
      <w:pPr>
        <w:spacing w:line="240" w:lineRule="auto"/>
        <w:ind w:left="360"/>
      </w:pPr>
      <w:r w:rsidRPr="00AF38F0">
        <w:rPr>
          <w:b/>
          <w:u w:val="single"/>
        </w:rPr>
        <w:t>Caâu 3:</w:t>
      </w:r>
      <w:r>
        <w:t xml:space="preserve"> (2 ñieåm)</w:t>
      </w:r>
    </w:p>
    <w:p w:rsidR="005852DD" w:rsidRDefault="005852DD" w:rsidP="0025169C">
      <w:pPr>
        <w:numPr>
          <w:ilvl w:val="0"/>
          <w:numId w:val="5"/>
        </w:numPr>
        <w:tabs>
          <w:tab w:val="left" w:pos="993"/>
        </w:tabs>
        <w:spacing w:line="240" w:lineRule="auto"/>
      </w:pPr>
      <w:r>
        <w:t>Ñònh luaät Gaylussac: Phaùt bieåu vaø vieát bieåu thöùc</w:t>
      </w:r>
    </w:p>
    <w:p w:rsidR="005852DD" w:rsidRDefault="005852DD" w:rsidP="0025169C">
      <w:pPr>
        <w:numPr>
          <w:ilvl w:val="0"/>
          <w:numId w:val="5"/>
        </w:numPr>
        <w:tabs>
          <w:tab w:val="left" w:pos="993"/>
        </w:tabs>
        <w:spacing w:line="240" w:lineRule="auto"/>
      </w:pPr>
      <w:r>
        <w:t>Hai ñöôøng ñaúng aùp cuûa moät khoái löôïng khí xaùc ñònh öùng vôùi</w:t>
      </w:r>
    </w:p>
    <w:p w:rsidR="005852DD" w:rsidRDefault="005852DD" w:rsidP="00AF38F0">
      <w:pPr>
        <w:tabs>
          <w:tab w:val="left" w:pos="851"/>
        </w:tabs>
        <w:spacing w:line="240" w:lineRule="auto"/>
        <w:ind w:left="1276" w:hanging="425"/>
      </w:pPr>
      <w:r>
        <w:t xml:space="preserve"> hai aùp suaát khaùc nhau nhö hình veõ, haõy so saùnh P</w:t>
      </w:r>
      <w:r>
        <w:softHyphen/>
      </w:r>
      <w:r>
        <w:softHyphen/>
      </w:r>
      <w:r>
        <w:rPr>
          <w:vertAlign w:val="subscript"/>
        </w:rPr>
        <w:t>1</w:t>
      </w:r>
      <w:r>
        <w:t xml:space="preserve"> vaø P</w:t>
      </w:r>
      <w:r>
        <w:rPr>
          <w:vertAlign w:val="subscript"/>
        </w:rPr>
        <w:t>2</w:t>
      </w:r>
    </w:p>
    <w:p w:rsidR="003F16F4" w:rsidRDefault="003F16F4" w:rsidP="0025169C">
      <w:pPr>
        <w:spacing w:line="240" w:lineRule="auto"/>
        <w:ind w:left="360"/>
      </w:pPr>
      <w:r w:rsidRPr="00AF38F0">
        <w:rPr>
          <w:b/>
          <w:u w:val="single"/>
        </w:rPr>
        <w:t>Caâu 4:</w:t>
      </w:r>
      <w:r>
        <w:t xml:space="preserve"> (2 ñieåm)</w:t>
      </w:r>
    </w:p>
    <w:p w:rsidR="003F16F4" w:rsidRDefault="00072067" w:rsidP="0025169C">
      <w:pPr>
        <w:spacing w:line="240" w:lineRule="auto"/>
        <w:ind w:left="3544"/>
        <w:rPr>
          <w:i/>
        </w:rPr>
      </w:pPr>
      <w:r>
        <w:rPr>
          <w:noProof/>
        </w:rPr>
        <mc:AlternateContent>
          <mc:Choice Requires="wps">
            <w:drawing>
              <wp:anchor distT="0" distB="0" distL="114300" distR="114300" simplePos="0" relativeHeight="251734016" behindDoc="0" locked="0" layoutInCell="1" allowOverlap="1">
                <wp:simplePos x="0" y="0"/>
                <wp:positionH relativeFrom="column">
                  <wp:posOffset>836930</wp:posOffset>
                </wp:positionH>
                <wp:positionV relativeFrom="paragraph">
                  <wp:posOffset>587375</wp:posOffset>
                </wp:positionV>
                <wp:extent cx="0" cy="142875"/>
                <wp:effectExtent l="12065" t="6985" r="6985" b="12065"/>
                <wp:wrapNone/>
                <wp:docPr id="7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829EC" id="AutoShape 33" o:spid="_x0000_s1026" type="#_x0000_t32" style="position:absolute;margin-left:65.9pt;margin-top:46.25pt;width:0;height:11.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"/>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1122680</wp:posOffset>
                </wp:positionH>
                <wp:positionV relativeFrom="paragraph">
                  <wp:posOffset>587375</wp:posOffset>
                </wp:positionV>
                <wp:extent cx="264160" cy="0"/>
                <wp:effectExtent l="12065" t="6985" r="9525" b="12065"/>
                <wp:wrapNone/>
                <wp:docPr id="7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200FF" id="AutoShape 30" o:spid="_x0000_s1026" type="#_x0000_t32" style="position:absolute;margin-left:88.4pt;margin-top:46.25pt;width:20.8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"/>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873125</wp:posOffset>
                </wp:positionH>
                <wp:positionV relativeFrom="paragraph">
                  <wp:posOffset>587375</wp:posOffset>
                </wp:positionV>
                <wp:extent cx="285750" cy="0"/>
                <wp:effectExtent l="10160" t="54610" r="18415" b="59690"/>
                <wp:wrapNone/>
                <wp:docPr id="7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454A8" id="AutoShape 29" o:spid="_x0000_s1026" type="#_x0000_t32" style="position:absolute;margin-left:68.75pt;margin-top:46.25pt;width:22.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">
                <v:stroke endarrow="block"/>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344805</wp:posOffset>
                </wp:positionH>
                <wp:positionV relativeFrom="paragraph">
                  <wp:posOffset>447675</wp:posOffset>
                </wp:positionV>
                <wp:extent cx="452755" cy="330200"/>
                <wp:effectExtent l="0" t="635" r="0" b="2540"/>
                <wp:wrapNone/>
                <wp:docPr id="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3F16F4" w:rsidRDefault="007A0E92">
                            <w:pPr>
                              <w:rPr>
                                <w:sz w:val="16"/>
                                <w:vertAlign w:val="subscript"/>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8" style="position:absolute;left:0;text-align:left;margin-left:27.15pt;margin-top:35.25pt;width:35.65pt;height: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Y9tg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" filled="f" stroked="f">
                <v:textbox>
                  <w:txbxContent>
                    <w:p w:rsidR="007A0E92" w:rsidRPr="003F16F4" w:rsidRDefault="007A0E92">
                      <w:pPr>
                        <w:rPr>
                          <w:sz w:val="16"/>
                          <w:vertAlign w:val="subscript"/>
                        </w:rPr>
                      </w:pPr>
                      <w:r>
                        <w:rPr>
                          <w:sz w:val="16"/>
                        </w:rPr>
                        <w:t>2</w:t>
                      </w:r>
                    </w:p>
                  </w:txbxContent>
                </v:textbox>
              </v:rect>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310515</wp:posOffset>
                </wp:positionH>
                <wp:positionV relativeFrom="paragraph">
                  <wp:posOffset>80010</wp:posOffset>
                </wp:positionV>
                <wp:extent cx="586105" cy="507365"/>
                <wp:effectExtent l="0" t="4445" r="4445" b="2540"/>
                <wp:wrapNone/>
                <wp:docPr id="7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7A0E92" w:rsidRDefault="007A0E92">
                            <w:pPr>
                              <w:rPr>
                                <w:sz w:val="18"/>
                                <w:vertAlign w:val="subscript"/>
                              </w:rPr>
                            </w:pPr>
                            <w:r w:rsidRPr="007A0E92">
                              <w:rPr>
                                <w:sz w:val="18"/>
                              </w:rPr>
                              <w:t>P (atm)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9" style="position:absolute;left:0;text-align:left;margin-left:24.45pt;margin-top:6.3pt;width:46.15pt;height:39.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" filled="f" stroked="f">
                <v:textbox>
                  <w:txbxContent>
                    <w:p w:rsidR="007A0E92" w:rsidRPr="007A0E92" w:rsidRDefault="007A0E92">
                      <w:pPr>
                        <w:rPr>
                          <w:sz w:val="18"/>
                          <w:vertAlign w:val="subscript"/>
                        </w:rPr>
                      </w:pPr>
                      <w:r w:rsidRPr="007A0E92">
                        <w:rPr>
                          <w:sz w:val="18"/>
                        </w:rPr>
                        <w:t>P (atm)</w:t>
                      </w:r>
                    </w:p>
                  </w:txbxContent>
                </v:textbox>
              </v:rect>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1324610</wp:posOffset>
                </wp:positionH>
                <wp:positionV relativeFrom="paragraph">
                  <wp:posOffset>365760</wp:posOffset>
                </wp:positionV>
                <wp:extent cx="452755" cy="330835"/>
                <wp:effectExtent l="4445" t="4445" r="0" b="0"/>
                <wp:wrapNone/>
                <wp:docPr id="7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AB7ABD" w:rsidRDefault="00AB7ABD">
                            <w:pPr>
                              <w:rPr>
                                <w:sz w:val="22"/>
                                <w:vertAlign w:val="subscript"/>
                              </w:rPr>
                            </w:pPr>
                            <w:r>
                              <w:rPr>
                                <w:sz w:val="22"/>
                                <w:vertAlign w:val="subscript"/>
                              </w:rPr>
                              <w:t>(</w:t>
                            </w:r>
                            <w:r w:rsidRPr="00AB7ABD">
                              <w:rPr>
                                <w:sz w:val="22"/>
                                <w:vertAlign w:val="subscript"/>
                              </w:rPr>
                              <w:t>3</w:t>
                            </w:r>
                            <w:r>
                              <w:rPr>
                                <w:sz w:val="22"/>
                                <w:vertAlign w:val="sub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0" style="position:absolute;left:0;text-align:left;margin-left:104.3pt;margin-top:28.8pt;width:35.65pt;height:26.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" filled="f" stroked="f">
                <v:textbox>
                  <w:txbxContent>
                    <w:p w:rsidR="007A0E92" w:rsidRPr="00AB7ABD" w:rsidRDefault="00AB7ABD">
                      <w:pPr>
                        <w:rPr>
                          <w:sz w:val="22"/>
                          <w:vertAlign w:val="subscript"/>
                        </w:rPr>
                      </w:pPr>
                      <w:r>
                        <w:rPr>
                          <w:sz w:val="22"/>
                          <w:vertAlign w:val="subscript"/>
                        </w:rPr>
                        <w:t>(</w:t>
                      </w:r>
                      <w:r w:rsidRPr="00AB7ABD">
                        <w:rPr>
                          <w:sz w:val="22"/>
                          <w:vertAlign w:val="subscript"/>
                        </w:rPr>
                        <w:t>3</w:t>
                      </w:r>
                      <w:r>
                        <w:rPr>
                          <w:sz w:val="22"/>
                          <w:vertAlign w:val="subscript"/>
                        </w:rPr>
                        <w:t>)</w:t>
                      </w:r>
                    </w:p>
                  </w:txbxContent>
                </v:textbox>
              </v:rect>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738505</wp:posOffset>
                </wp:positionH>
                <wp:positionV relativeFrom="paragraph">
                  <wp:posOffset>399415</wp:posOffset>
                </wp:positionV>
                <wp:extent cx="452755" cy="329565"/>
                <wp:effectExtent l="0" t="0" r="0" b="3810"/>
                <wp:wrapNone/>
                <wp:docPr id="6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3F16F4" w:rsidRDefault="00AB7ABD">
                            <w:pPr>
                              <w:rPr>
                                <w:sz w:val="16"/>
                                <w:vertAlign w:val="subscript"/>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1" style="position:absolute;left:0;text-align:left;margin-left:58.15pt;margin-top:31.45pt;width:35.65pt;height:25.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Kf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" filled="f" stroked="f">
                <v:textbox>
                  <w:txbxContent>
                    <w:p w:rsidR="007A0E92" w:rsidRPr="003F16F4" w:rsidRDefault="00AB7ABD">
                      <w:pPr>
                        <w:rPr>
                          <w:sz w:val="16"/>
                          <w:vertAlign w:val="subscript"/>
                        </w:rPr>
                      </w:pPr>
                      <w:r>
                        <w:rPr>
                          <w:sz w:val="16"/>
                        </w:rPr>
                        <w:t>(2)</w:t>
                      </w:r>
                    </w:p>
                  </w:txbxContent>
                </v:textbox>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1121410</wp:posOffset>
                </wp:positionH>
                <wp:positionV relativeFrom="paragraph">
                  <wp:posOffset>580390</wp:posOffset>
                </wp:positionV>
                <wp:extent cx="265430" cy="149860"/>
                <wp:effectExtent l="39370" t="9525" r="9525" b="59690"/>
                <wp:wrapNone/>
                <wp:docPr id="6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5430" cy="149860"/>
                        </a:xfrm>
                        <a:prstGeom prst="straightConnector1">
                          <a:avLst/>
                        </a:prstGeom>
                        <a:noFill/>
                        <a:ln w="9525">
                          <a:solidFill>
                            <a:srgbClr val="000000"/>
                          </a:solidFill>
                          <a:round/>
                          <a:headEnd type="stealth"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FA164" id="AutoShape 21" o:spid="_x0000_s1026" type="#_x0000_t32" style="position:absolute;margin-left:88.3pt;margin-top:45.7pt;width:20.9pt;height:11.8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">
                <v:stroke startarrow="classic"/>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544830</wp:posOffset>
                </wp:positionH>
                <wp:positionV relativeFrom="paragraph">
                  <wp:posOffset>587375</wp:posOffset>
                </wp:positionV>
                <wp:extent cx="351790" cy="0"/>
                <wp:effectExtent l="5715" t="6985" r="13970" b="12065"/>
                <wp:wrapNone/>
                <wp:docPr id="6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790" cy="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BA453" id="AutoShape 18" o:spid="_x0000_s1026" type="#_x0000_t32" style="position:absolute;margin-left:42.9pt;margin-top:46.25pt;width:27.7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">
                <v:stroke dashstyle="dash"/>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544830</wp:posOffset>
                </wp:positionH>
                <wp:positionV relativeFrom="paragraph">
                  <wp:posOffset>331470</wp:posOffset>
                </wp:positionV>
                <wp:extent cx="0" cy="708660"/>
                <wp:effectExtent l="53340" t="17780" r="60960" b="6985"/>
                <wp:wrapNone/>
                <wp:docPr id="6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86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DD19B" id="AutoShape 16" o:spid="_x0000_s1026" type="#_x0000_t32" style="position:absolute;margin-left:42.9pt;margin-top:26.1pt;width:0;height:55.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">
                <v:stroke endarrow="block"/>
              </v:shape>
            </w:pict>
          </mc:Fallback>
        </mc:AlternateContent>
      </w:r>
      <w:r w:rsidR="00BC4F28">
        <w:t xml:space="preserve">Chu trình bieán ñoåi traïng </w:t>
      </w:r>
      <w:r w:rsidR="00526273">
        <w:t>thaùi cuûa moät khoái löôïng khí</w:t>
      </w:r>
      <w:r w:rsidR="00BC4F28">
        <w:t xml:space="preserve"> lyù töôûng xaùc ñònh ñöôïc bieåu dieãn theo ñoà thò sau bieát V</w:t>
      </w:r>
      <w:r w:rsidR="00BC4F28">
        <w:rPr>
          <w:vertAlign w:val="subscript"/>
        </w:rPr>
        <w:t>1</w:t>
      </w:r>
      <w:r w:rsidR="00BC4F28">
        <w:t xml:space="preserve"> = 10</w:t>
      </w:r>
      <w:r w:rsidR="00BC4F28" w:rsidRPr="00BC4F28">
        <w:rPr>
          <w:rFonts w:ascii="VnMystical2" w:hAnsi="VnMystical2"/>
        </w:rPr>
        <w:t>l</w:t>
      </w:r>
    </w:p>
    <w:p w:rsidR="00BC4F28" w:rsidRDefault="00072067" w:rsidP="0025169C">
      <w:pPr>
        <w:numPr>
          <w:ilvl w:val="0"/>
          <w:numId w:val="6"/>
        </w:numPr>
        <w:spacing w:line="240" w:lineRule="auto"/>
        <w:ind w:left="4678" w:hanging="425"/>
      </w:pPr>
      <w:r>
        <w:rPr>
          <w:noProof/>
        </w:rPr>
        <mc:AlternateContent>
          <mc:Choice Requires="wps">
            <w:drawing>
              <wp:anchor distT="0" distB="0" distL="114300" distR="114300" simplePos="0" relativeHeight="251737088" behindDoc="0" locked="0" layoutInCell="1" allowOverlap="1">
                <wp:simplePos x="0" y="0"/>
                <wp:positionH relativeFrom="column">
                  <wp:posOffset>751840</wp:posOffset>
                </wp:positionH>
                <wp:positionV relativeFrom="paragraph">
                  <wp:posOffset>105410</wp:posOffset>
                </wp:positionV>
                <wp:extent cx="452755" cy="330835"/>
                <wp:effectExtent l="3175" t="0" r="1270" b="3175"/>
                <wp:wrapNone/>
                <wp:docPr id="6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273" w:rsidRPr="00AB7ABD" w:rsidRDefault="00526273">
                            <w:pPr>
                              <w:rPr>
                                <w:sz w:val="22"/>
                                <w:vertAlign w:val="subscript"/>
                              </w:rPr>
                            </w:pPr>
                            <w:r>
                              <w:rPr>
                                <w:sz w:val="22"/>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59.2pt;margin-top:8.3pt;width:35.65pt;height:26.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oJtwIAALg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" filled="f" stroked="f">
                <v:textbox>
                  <w:txbxContent>
                    <w:p w:rsidR="00526273" w:rsidRPr="00AB7ABD" w:rsidRDefault="00526273">
                      <w:pPr>
                        <w:rPr>
                          <w:sz w:val="22"/>
                          <w:vertAlign w:val="subscript"/>
                        </w:rPr>
                      </w:pPr>
                      <w:r>
                        <w:rPr>
                          <w:sz w:val="22"/>
                          <w:vertAlign w:val="subscript"/>
                        </w:rPr>
                        <w:t>(1)</w:t>
                      </w:r>
                    </w:p>
                  </w:txbxContent>
                </v:textbox>
              </v:rect>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836930</wp:posOffset>
                </wp:positionH>
                <wp:positionV relativeFrom="paragraph">
                  <wp:posOffset>62865</wp:posOffset>
                </wp:positionV>
                <wp:extent cx="0" cy="165735"/>
                <wp:effectExtent l="59690" t="23495" r="54610" b="10795"/>
                <wp:wrapNone/>
                <wp:docPr id="6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57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4A9D7" id="AutoShape 32" o:spid="_x0000_s1026" type="#_x0000_t32" style="position:absolute;margin-left:65.9pt;margin-top:4.95pt;width:0;height:13.0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">
                <v:stroke endarrow="block"/>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344805</wp:posOffset>
                </wp:positionH>
                <wp:positionV relativeFrom="paragraph">
                  <wp:posOffset>88900</wp:posOffset>
                </wp:positionV>
                <wp:extent cx="452755" cy="330835"/>
                <wp:effectExtent l="0" t="1905" r="0" b="635"/>
                <wp:wrapNone/>
                <wp:docPr id="6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3F16F4" w:rsidRDefault="007A0E92">
                            <w:pPr>
                              <w:rPr>
                                <w:sz w:val="16"/>
                                <w:vertAlign w:val="subscript"/>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3" style="position:absolute;left:0;text-align:left;margin-left:27.15pt;margin-top:7pt;width:35.65pt;height:2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jl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" filled="f" stroked="f">
                <v:textbox>
                  <w:txbxContent>
                    <w:p w:rsidR="007A0E92" w:rsidRPr="003F16F4" w:rsidRDefault="007A0E92">
                      <w:pPr>
                        <w:rPr>
                          <w:sz w:val="16"/>
                          <w:vertAlign w:val="subscript"/>
                        </w:rPr>
                      </w:pPr>
                      <w:r>
                        <w:rPr>
                          <w:sz w:val="16"/>
                        </w:rPr>
                        <w:t>1</w:t>
                      </w:r>
                    </w:p>
                  </w:txbxContent>
                </v:textbox>
              </v:rect>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1453515</wp:posOffset>
                </wp:positionH>
                <wp:positionV relativeFrom="paragraph">
                  <wp:posOffset>202565</wp:posOffset>
                </wp:positionV>
                <wp:extent cx="525145" cy="330835"/>
                <wp:effectExtent l="0" t="1270" r="0" b="1270"/>
                <wp:wrapNone/>
                <wp:docPr id="6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3F16F4" w:rsidRDefault="007A0E92">
                            <w:pPr>
                              <w:rPr>
                                <w:sz w:val="16"/>
                                <w:vertAlign w:val="subscript"/>
                              </w:rPr>
                            </w:pPr>
                            <w:r>
                              <w:rPr>
                                <w:sz w:val="16"/>
                              </w:rPr>
                              <w:t>T</w:t>
                            </w:r>
                            <w:r w:rsidR="00AB7ABD">
                              <w:rPr>
                                <w:sz w:val="16"/>
                              </w:rPr>
                              <w:t xml:space="preserve"> (</w:t>
                            </w:r>
                            <w:r w:rsidR="00AB7ABD">
                              <w:rPr>
                                <w:sz w:val="16"/>
                                <w:vertAlign w:val="superscript"/>
                              </w:rPr>
                              <w:t>0</w:t>
                            </w:r>
                            <w:r w:rsidR="00AB7ABD">
                              <w:rPr>
                                <w:sz w:val="16"/>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4" style="position:absolute;left:0;text-align:left;margin-left:114.45pt;margin-top:15.95pt;width:41.35pt;height:26.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" filled="f" stroked="f">
                <v:textbox>
                  <w:txbxContent>
                    <w:p w:rsidR="007A0E92" w:rsidRPr="003F16F4" w:rsidRDefault="007A0E92">
                      <w:pPr>
                        <w:rPr>
                          <w:sz w:val="16"/>
                          <w:vertAlign w:val="subscript"/>
                        </w:rPr>
                      </w:pPr>
                      <w:r>
                        <w:rPr>
                          <w:sz w:val="16"/>
                        </w:rPr>
                        <w:t>T</w:t>
                      </w:r>
                      <w:r w:rsidR="00AB7ABD">
                        <w:rPr>
                          <w:sz w:val="16"/>
                        </w:rPr>
                        <w:t xml:space="preserve"> (</w:t>
                      </w:r>
                      <w:r w:rsidR="00AB7ABD">
                        <w:rPr>
                          <w:sz w:val="16"/>
                          <w:vertAlign w:val="superscript"/>
                        </w:rPr>
                        <w:t>0</w:t>
                      </w:r>
                      <w:r w:rsidR="00AB7ABD">
                        <w:rPr>
                          <w:sz w:val="16"/>
                        </w:rPr>
                        <w:t>k)</w:t>
                      </w:r>
                    </w:p>
                  </w:txbxContent>
                </v:textbox>
              </v: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544830</wp:posOffset>
                </wp:positionH>
                <wp:positionV relativeFrom="paragraph">
                  <wp:posOffset>62865</wp:posOffset>
                </wp:positionV>
                <wp:extent cx="588010" cy="312420"/>
                <wp:effectExtent l="5715" t="13970" r="6350" b="6985"/>
                <wp:wrapNone/>
                <wp:docPr id="6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 cy="31242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C55C7" id="AutoShape 20" o:spid="_x0000_s1026" type="#_x0000_t32" style="position:absolute;margin-left:42.9pt;margin-top:4.95pt;width:46.3pt;height:24.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">
                <v:stroke dashstyle="dash"/>
              </v:shape>
            </w:pict>
          </mc:Fallback>
        </mc:AlternateContent>
      </w:r>
      <w:r w:rsidR="00AC54B6">
        <w:t>Xaùc ñònh V</w:t>
      </w:r>
      <w:r w:rsidR="00AC54B6">
        <w:rPr>
          <w:vertAlign w:val="subscript"/>
        </w:rPr>
        <w:t>2</w:t>
      </w:r>
      <w:r w:rsidR="00AC54B6">
        <w:t xml:space="preserve"> vaø T</w:t>
      </w:r>
      <w:r w:rsidR="00AC54B6">
        <w:rPr>
          <w:vertAlign w:val="subscript"/>
        </w:rPr>
        <w:t>3</w:t>
      </w:r>
    </w:p>
    <w:p w:rsidR="00AC54B6" w:rsidRDefault="00072067" w:rsidP="0025169C">
      <w:pPr>
        <w:numPr>
          <w:ilvl w:val="0"/>
          <w:numId w:val="6"/>
        </w:numPr>
        <w:spacing w:line="240" w:lineRule="auto"/>
        <w:ind w:left="4678" w:hanging="425"/>
      </w:pPr>
      <w:r>
        <w:rPr>
          <w:noProof/>
        </w:rPr>
        <mc:AlternateContent>
          <mc:Choice Requires="wps">
            <w:drawing>
              <wp:anchor distT="0" distB="0" distL="114300" distR="114300" simplePos="0" relativeHeight="251745280" behindDoc="0" locked="0" layoutInCell="1" allowOverlap="1">
                <wp:simplePos x="0" y="0"/>
                <wp:positionH relativeFrom="column">
                  <wp:posOffset>5532120</wp:posOffset>
                </wp:positionH>
                <wp:positionV relativeFrom="paragraph">
                  <wp:posOffset>239395</wp:posOffset>
                </wp:positionV>
                <wp:extent cx="410845" cy="361315"/>
                <wp:effectExtent l="1905" t="3175" r="0" b="0"/>
                <wp:wrapNone/>
                <wp:docPr id="6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4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2616CC" w:rsidRDefault="002616CC" w:rsidP="002616CC">
                            <w:pPr>
                              <w:jc w:val="center"/>
                            </w:pPr>
                            <w:r>
                              <w:t>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45" style="position:absolute;left:0;text-align:left;margin-left:435.6pt;margin-top:18.85pt;width:32.35pt;height:28.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" filled="f" stroked="f" strokeweight="2pt">
                <v:textbox>
                  <w:txbxContent>
                    <w:p w:rsidR="002616CC" w:rsidRDefault="002616CC" w:rsidP="002616CC">
                      <w:pPr>
                        <w:jc w:val="center"/>
                      </w:pPr>
                      <w:r>
                        <w:t>C</w:t>
                      </w:r>
                    </w:p>
                  </w:txbxContent>
                </v:textbox>
              </v:rect>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668655</wp:posOffset>
                </wp:positionH>
                <wp:positionV relativeFrom="paragraph">
                  <wp:posOffset>86360</wp:posOffset>
                </wp:positionV>
                <wp:extent cx="452755" cy="330200"/>
                <wp:effectExtent l="0" t="2540" r="0" b="635"/>
                <wp:wrapNone/>
                <wp:docPr id="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ABD" w:rsidRPr="003F16F4" w:rsidRDefault="00AB7ABD">
                            <w:pPr>
                              <w:rPr>
                                <w:sz w:val="16"/>
                                <w:vertAlign w:val="subscript"/>
                              </w:rPr>
                            </w:pPr>
                            <w:r>
                              <w:rPr>
                                <w:sz w:val="16"/>
                              </w:rPr>
                              <w:t>300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6" style="position:absolute;left:0;text-align:left;margin-left:52.65pt;margin-top:6.8pt;width:35.65pt;height:2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4ytw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" filled="f" stroked="f">
                <v:textbox>
                  <w:txbxContent>
                    <w:p w:rsidR="00AB7ABD" w:rsidRPr="003F16F4" w:rsidRDefault="00AB7ABD">
                      <w:pPr>
                        <w:rPr>
                          <w:sz w:val="16"/>
                          <w:vertAlign w:val="subscript"/>
                        </w:rPr>
                      </w:pPr>
                      <w:r>
                        <w:rPr>
                          <w:sz w:val="16"/>
                        </w:rPr>
                        <w:t>300</w:t>
                      </w:r>
                    </w:p>
                  </w:txbxContent>
                </v:textbox>
              </v:rect>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544830</wp:posOffset>
                </wp:positionH>
                <wp:positionV relativeFrom="paragraph">
                  <wp:posOffset>15875</wp:posOffset>
                </wp:positionV>
                <wp:extent cx="275590" cy="0"/>
                <wp:effectExtent l="5715" t="8255" r="13970" b="10795"/>
                <wp:wrapNone/>
                <wp:docPr id="5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 cy="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2AF4D" id="AutoShape 35" o:spid="_x0000_s1026" type="#_x0000_t32" style="position:absolute;margin-left:42.9pt;margin-top:1.25pt;width:21.7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">
                <v:stroke dashstyle="dash"/>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835025</wp:posOffset>
                </wp:positionH>
                <wp:positionV relativeFrom="paragraph">
                  <wp:posOffset>15875</wp:posOffset>
                </wp:positionV>
                <wp:extent cx="0" cy="146685"/>
                <wp:effectExtent l="10160" t="8255" r="8890" b="6985"/>
                <wp:wrapNone/>
                <wp:docPr id="5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6685"/>
                        </a:xfrm>
                        <a:prstGeom prst="straightConnector1">
                          <a:avLst/>
                        </a:prstGeom>
                        <a:noFill/>
                        <a:ln w="9525" cap="flat">
                          <a:solidFill>
                            <a:srgbClr val="00000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0395E" id="AutoShape 31" o:spid="_x0000_s1026" type="#_x0000_t32" style="position:absolute;margin-left:65.75pt;margin-top:1.25pt;width:0;height:11.5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"/>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338455</wp:posOffset>
                </wp:positionH>
                <wp:positionV relativeFrom="paragraph">
                  <wp:posOffset>69850</wp:posOffset>
                </wp:positionV>
                <wp:extent cx="452755" cy="330200"/>
                <wp:effectExtent l="0" t="0" r="0" b="0"/>
                <wp:wrapNone/>
                <wp:docPr id="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E92" w:rsidRPr="003F16F4" w:rsidRDefault="007A0E92">
                            <w:pPr>
                              <w:rPr>
                                <w:sz w:val="16"/>
                                <w:vertAlign w:val="subscript"/>
                              </w:rPr>
                            </w:pPr>
                            <w:r>
                              <w:rPr>
                                <w:sz w:val="16"/>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7" style="position:absolute;left:0;text-align:left;margin-left:26.65pt;margin-top:5.5pt;width:35.65pt;height: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tbtw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" filled="f" stroked="f">
                <v:textbox>
                  <w:txbxContent>
                    <w:p w:rsidR="007A0E92" w:rsidRPr="003F16F4" w:rsidRDefault="007A0E92">
                      <w:pPr>
                        <w:rPr>
                          <w:sz w:val="16"/>
                          <w:vertAlign w:val="subscript"/>
                        </w:rPr>
                      </w:pPr>
                      <w:r>
                        <w:rPr>
                          <w:sz w:val="16"/>
                        </w:rPr>
                        <w:t>O</w:t>
                      </w:r>
                    </w:p>
                  </w:txbxContent>
                </v:textbox>
              </v:rect>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544830</wp:posOffset>
                </wp:positionH>
                <wp:positionV relativeFrom="paragraph">
                  <wp:posOffset>162560</wp:posOffset>
                </wp:positionV>
                <wp:extent cx="991870" cy="0"/>
                <wp:effectExtent l="5715" t="59690" r="21590" b="54610"/>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3AD65" id="AutoShape 17" o:spid="_x0000_s1026" type="#_x0000_t32" style="position:absolute;margin-left:42.9pt;margin-top:12.8pt;width:78.1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COwIAAHw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">
                <v:stroke endarrow="block"/>
              </v:shape>
            </w:pict>
          </mc:Fallback>
        </mc:AlternateContent>
      </w:r>
      <w:r w:rsidR="00AC54B6">
        <w:t xml:space="preserve">Veõ ñoà thò bieåu dieãn chu trình treân </w:t>
      </w:r>
      <w:r w:rsidR="00526273">
        <w:t>sang hai heä toïa ñoä (P.O</w:t>
      </w:r>
      <w:r w:rsidR="00AC54B6">
        <w:t>.V) vaø (V.O.T)</w:t>
      </w:r>
    </w:p>
    <w:p w:rsidR="00AC54B6" w:rsidRDefault="00072067" w:rsidP="0025169C">
      <w:pPr>
        <w:spacing w:line="240" w:lineRule="auto"/>
        <w:ind w:left="360"/>
      </w:pPr>
      <w:r>
        <w:rPr>
          <w:b/>
          <w:noProof/>
          <w:u w:val="single"/>
        </w:rPr>
        <mc:AlternateContent>
          <mc:Choice Requires="wps">
            <w:drawing>
              <wp:anchor distT="0" distB="0" distL="114300" distR="114300" simplePos="0" relativeHeight="251744256" behindDoc="0" locked="0" layoutInCell="1" allowOverlap="1">
                <wp:simplePos x="0" y="0"/>
                <wp:positionH relativeFrom="column">
                  <wp:posOffset>4983480</wp:posOffset>
                </wp:positionH>
                <wp:positionV relativeFrom="paragraph">
                  <wp:posOffset>58420</wp:posOffset>
                </wp:positionV>
                <wp:extent cx="711200" cy="739140"/>
                <wp:effectExtent l="5715" t="10160" r="6985" b="12700"/>
                <wp:wrapNone/>
                <wp:docPr id="54"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1200" cy="73914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D8B41" id="Straight Connector 3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4pt,4.6pt" to="448.4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"/>
            </w:pict>
          </mc:Fallback>
        </mc:AlternateContent>
      </w:r>
      <w:r>
        <w:rPr>
          <w:b/>
          <w:noProof/>
          <w:u w:val="single"/>
        </w:rPr>
        <mc:AlternateContent>
          <mc:Choice Requires="wps">
            <w:drawing>
              <wp:anchor distT="0" distB="0" distL="114300" distR="114300" simplePos="0" relativeHeight="251743232" behindDoc="0" locked="0" layoutInCell="1" allowOverlap="1">
                <wp:simplePos x="0" y="0"/>
                <wp:positionH relativeFrom="column">
                  <wp:posOffset>5699760</wp:posOffset>
                </wp:positionH>
                <wp:positionV relativeFrom="paragraph">
                  <wp:posOffset>46990</wp:posOffset>
                </wp:positionV>
                <wp:extent cx="0" cy="739140"/>
                <wp:effectExtent l="7620" t="8255" r="11430" b="5080"/>
                <wp:wrapNone/>
                <wp:docPr id="53"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9140"/>
                        </a:xfrm>
                        <a:prstGeom prst="straightConnector1">
                          <a:avLst/>
                        </a:prstGeom>
                        <a:noFill/>
                        <a:ln w="9525" cap="flat" cmpd="sng" algn="ctr">
                          <a:solidFill>
                            <a:srgbClr val="000000"/>
                          </a:solidFill>
                          <a:prstDash val="solid"/>
                          <a:round/>
                          <a:headEn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6607E" id="Straight Arrow Connector 35" o:spid="_x0000_s1026" type="#_x0000_t32" style="position:absolute;margin-left:448.8pt;margin-top:3.7pt;width:0;height:58.2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"/>
            </w:pict>
          </mc:Fallback>
        </mc:AlternateContent>
      </w:r>
      <w:r w:rsidR="00AC54B6" w:rsidRPr="00AF38F0">
        <w:rPr>
          <w:b/>
          <w:u w:val="single"/>
        </w:rPr>
        <w:t>Caâu 5:</w:t>
      </w:r>
      <w:r w:rsidR="00AC54B6">
        <w:t xml:space="preserve"> (1 ñieåm)</w:t>
      </w:r>
    </w:p>
    <w:p w:rsidR="00FE29CD" w:rsidRDefault="007E6FAF" w:rsidP="0025169C">
      <w:pPr>
        <w:spacing w:line="240" w:lineRule="auto"/>
        <w:ind w:left="360"/>
      </w:pPr>
      <w:r>
        <w:t>Quaû caàu ñöôïc truyeàn vaän toác V</w:t>
      </w:r>
      <w:r>
        <w:rPr>
          <w:vertAlign w:val="subscript"/>
        </w:rPr>
        <w:t>0</w:t>
      </w:r>
      <w:r>
        <w:t xml:space="preserve"> chuyeån ñoäng </w:t>
      </w:r>
    </w:p>
    <w:p w:rsidR="003F1ACD" w:rsidRDefault="00072067" w:rsidP="0025169C">
      <w:pPr>
        <w:spacing w:line="240" w:lineRule="auto"/>
        <w:ind w:left="360"/>
      </w:pPr>
      <w:r>
        <w:rPr>
          <w:noProof/>
        </w:rPr>
        <mc:AlternateContent>
          <mc:Choice Requires="wps">
            <w:drawing>
              <wp:anchor distT="0" distB="0" distL="114300" distR="114300" simplePos="0" relativeHeight="251749376" behindDoc="0" locked="0" layoutInCell="1" allowOverlap="1">
                <wp:simplePos x="0" y="0"/>
                <wp:positionH relativeFrom="column">
                  <wp:posOffset>4129405</wp:posOffset>
                </wp:positionH>
                <wp:positionV relativeFrom="paragraph">
                  <wp:posOffset>35560</wp:posOffset>
                </wp:positionV>
                <wp:extent cx="410845" cy="360680"/>
                <wp:effectExtent l="0" t="1905" r="0" b="0"/>
                <wp:wrapNone/>
                <wp:docPr id="5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4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2616CC" w:rsidRPr="00072067" w:rsidRDefault="007F2BB7" w:rsidP="002616CC">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8" style="position:absolute;left:0;text-align:left;margin-left:325.15pt;margin-top:2.8pt;width:32.35pt;height:28.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" filled="f" stroked="f" strokeweight="2pt">
                <v:textbox>
                  <w:txbxContent>
                    <w:p w:rsidR="002616CC" w:rsidRPr="00072067" w:rsidRDefault="007F2BB7" w:rsidP="002616CC">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m:oMathPara>
                    </w:p>
                  </w:txbxContent>
                </v:textbox>
              </v:rect>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4951730</wp:posOffset>
                </wp:positionH>
                <wp:positionV relativeFrom="paragraph">
                  <wp:posOffset>114935</wp:posOffset>
                </wp:positionV>
                <wp:extent cx="410845" cy="361315"/>
                <wp:effectExtent l="2540" t="0" r="0" b="0"/>
                <wp:wrapNone/>
                <wp:docPr id="5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4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2616CC" w:rsidRPr="00072067" w:rsidRDefault="00072067" w:rsidP="002616CC">
                            <w:pPr>
                              <w:jc w:val="center"/>
                            </w:pPr>
                            <m:oMathPara>
                              <m:oMath>
                                <m:r>
                                  <w:rPr>
                                    <w:rFonts w:ascii="Cambria Math" w:hAnsi="Cambria Math"/>
                                  </w:rPr>
                                  <m:t>α</m:t>
                                </m:r>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9" style="position:absolute;left:0;text-align:left;margin-left:389.9pt;margin-top:9.05pt;width:32.35pt;height:2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" filled="f" stroked="f" strokeweight="2pt">
                <v:textbox>
                  <w:txbxContent>
                    <w:p w:rsidR="002616CC" w:rsidRPr="00072067" w:rsidRDefault="00072067" w:rsidP="002616CC">
                      <w:pPr>
                        <w:jc w:val="center"/>
                      </w:pPr>
                      <m:oMathPara>
                        <m:oMath>
                          <m:r>
                            <w:rPr>
                              <w:rFonts w:ascii="Cambria Math" w:hAnsi="Cambria Math"/>
                            </w:rPr>
                            <m:t>α</m:t>
                          </m:r>
                        </m:oMath>
                      </m:oMathPara>
                    </w:p>
                  </w:txbxContent>
                </v:textbox>
              </v:rect>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5098415</wp:posOffset>
                </wp:positionH>
                <wp:positionV relativeFrom="paragraph">
                  <wp:posOffset>168275</wp:posOffset>
                </wp:positionV>
                <wp:extent cx="146685" cy="251460"/>
                <wp:effectExtent l="0" t="10795" r="8890" b="0"/>
                <wp:wrapNone/>
                <wp:docPr id="50" name="Ar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251460"/>
                        </a:xfrm>
                        <a:custGeom>
                          <a:avLst/>
                          <a:gdLst>
                            <a:gd name="T0" fmla="*/ 76200 w 152400"/>
                            <a:gd name="T1" fmla="*/ 0 h 251460"/>
                            <a:gd name="T2" fmla="*/ 148291 w 152400"/>
                            <a:gd name="T3" fmla="*/ 85001 h 251460"/>
                            <a:gd name="T4" fmla="*/ 147777 w 152400"/>
                            <a:gd name="T5" fmla="*/ 168857 h 251460"/>
                            <a:gd name="T6" fmla="*/ 0 60000 65536"/>
                            <a:gd name="T7" fmla="*/ 0 60000 65536"/>
                            <a:gd name="T8" fmla="*/ 0 60000 65536"/>
                          </a:gdLst>
                          <a:ahLst/>
                          <a:cxnLst>
                            <a:cxn ang="T6">
                              <a:pos x="T0" y="T1"/>
                            </a:cxn>
                            <a:cxn ang="T7">
                              <a:pos x="T2" y="T3"/>
                            </a:cxn>
                            <a:cxn ang="T8">
                              <a:pos x="T4" y="T5"/>
                            </a:cxn>
                          </a:cxnLst>
                          <a:rect l="0" t="0" r="r" b="b"/>
                          <a:pathLst>
                            <a:path w="152400" h="251460" stroke="0">
                              <a:moveTo>
                                <a:pt x="76200" y="0"/>
                              </a:moveTo>
                              <a:cubicBezTo>
                                <a:pt x="108771" y="0"/>
                                <a:pt x="137740" y="34157"/>
                                <a:pt x="148291" y="85001"/>
                              </a:cubicBezTo>
                              <a:cubicBezTo>
                                <a:pt x="153941" y="112226"/>
                                <a:pt x="153759" y="141825"/>
                                <a:pt x="147777" y="168857"/>
                              </a:cubicBezTo>
                              <a:lnTo>
                                <a:pt x="76200" y="125730"/>
                              </a:lnTo>
                              <a:lnTo>
                                <a:pt x="76200" y="0"/>
                              </a:lnTo>
                              <a:close/>
                            </a:path>
                            <a:path w="152400" h="251460" fill="none">
                              <a:moveTo>
                                <a:pt x="76200" y="0"/>
                              </a:moveTo>
                              <a:cubicBezTo>
                                <a:pt x="108771" y="0"/>
                                <a:pt x="137740" y="34157"/>
                                <a:pt x="148291" y="85001"/>
                              </a:cubicBezTo>
                              <a:cubicBezTo>
                                <a:pt x="153941" y="112226"/>
                                <a:pt x="153759" y="141825"/>
                                <a:pt x="147777" y="168857"/>
                              </a:cubicBezTo>
                            </a:path>
                          </a:pathLst>
                        </a:cu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AE5E62" id="Arc 37" o:spid="_x0000_s1026" style="position:absolute;margin-left:401.45pt;margin-top:13.25pt;width:11.55pt;height:1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240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" path="m76200,nsc108771,,137740,34157,148291,85001v5650,27225,5468,56824,-514,83856l76200,125730,76200,xem76200,nfc108771,,137740,34157,148291,85001v5650,27225,5468,56824,-514,83856e" filled="f">
                <v:path arrowok="t" o:connecttype="custom" o:connectlocs="73343,0;142730,85001;142235,168857" o:connectangles="0,0,0"/>
              </v:shape>
            </w:pict>
          </mc:Fallback>
        </mc:AlternateContent>
      </w:r>
      <w:r w:rsidR="007E6FAF">
        <w:t xml:space="preserve">töø A ñeán C thì döøng laïi. Cho bieát CD = 1(m), AD = 10 (m). </w:t>
      </w:r>
    </w:p>
    <w:p w:rsidR="003F1ACD" w:rsidRDefault="00072067" w:rsidP="0025169C">
      <w:pPr>
        <w:spacing w:line="240" w:lineRule="auto"/>
        <w:ind w:left="360"/>
      </w:pPr>
      <w:r>
        <w:rPr>
          <w:noProof/>
        </w:rPr>
        <mc:AlternateContent>
          <mc:Choice Requires="wps">
            <w:drawing>
              <wp:anchor distT="0" distB="0" distL="114300" distR="114300" simplePos="0" relativeHeight="251748352" behindDoc="0" locked="0" layoutInCell="1" allowOverlap="1">
                <wp:simplePos x="0" y="0"/>
                <wp:positionH relativeFrom="column">
                  <wp:posOffset>4129405</wp:posOffset>
                </wp:positionH>
                <wp:positionV relativeFrom="paragraph">
                  <wp:posOffset>60960</wp:posOffset>
                </wp:positionV>
                <wp:extent cx="410845" cy="361315"/>
                <wp:effectExtent l="0" t="1905" r="0" b="0"/>
                <wp:wrapNone/>
                <wp:docPr id="4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4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2616CC" w:rsidRDefault="002616CC" w:rsidP="002616CC">
                            <w:pPr>
                              <w:jc w:val="center"/>
                            </w:pPr>
                            <w:r>
                              <w: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0" style="position:absolute;left:0;text-align:left;margin-left:325.15pt;margin-top:4.8pt;width:32.35pt;height:2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" filled="f" stroked="f" strokeweight="2pt">
                <v:textbox>
                  <w:txbxContent>
                    <w:p w:rsidR="002616CC" w:rsidRDefault="002616CC" w:rsidP="002616CC">
                      <w:pPr>
                        <w:jc w:val="center"/>
                      </w:pPr>
                      <w:r>
                        <w:t>A</w:t>
                      </w:r>
                    </w:p>
                  </w:txbxContent>
                </v:textbox>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4779645</wp:posOffset>
                </wp:positionH>
                <wp:positionV relativeFrom="paragraph">
                  <wp:posOffset>54610</wp:posOffset>
                </wp:positionV>
                <wp:extent cx="410845" cy="361315"/>
                <wp:effectExtent l="1905" t="0" r="0" b="0"/>
                <wp:wrapNone/>
                <wp:docPr id="4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4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2616CC" w:rsidRDefault="002616CC" w:rsidP="002616CC">
                            <w:pPr>
                              <w:jc w:val="center"/>
                            </w:pPr>
                            <w:r>
                              <w:t>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51" style="position:absolute;left:0;text-align:left;margin-left:376.35pt;margin-top:4.3pt;width:32.35pt;height:28.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" filled="f" stroked="f" strokeweight="2pt">
                <v:textbox>
                  <w:txbxContent>
                    <w:p w:rsidR="002616CC" w:rsidRDefault="002616CC" w:rsidP="002616CC">
                      <w:pPr>
                        <w:jc w:val="center"/>
                      </w:pPr>
                      <w:r>
                        <w:t>B</w:t>
                      </w:r>
                    </w:p>
                  </w:txbxContent>
                </v:textbox>
              </v:rect>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5532120</wp:posOffset>
                </wp:positionH>
                <wp:positionV relativeFrom="paragraph">
                  <wp:posOffset>54610</wp:posOffset>
                </wp:positionV>
                <wp:extent cx="410845" cy="361315"/>
                <wp:effectExtent l="1905" t="0" r="0" b="0"/>
                <wp:wrapNone/>
                <wp:docPr id="4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4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2616CC" w:rsidRDefault="002616CC" w:rsidP="002616CC">
                            <w:pPr>
                              <w:jc w:val="center"/>
                            </w:pPr>
                            <w:r>
                              <w:t>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52" style="position:absolute;left:0;text-align:left;margin-left:435.6pt;margin-top:4.3pt;width:32.35pt;height:2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" filled="f" stroked="f" strokeweight="2pt">
                <v:textbox>
                  <w:txbxContent>
                    <w:p w:rsidR="002616CC" w:rsidRDefault="002616CC" w:rsidP="002616CC">
                      <w:pPr>
                        <w:jc w:val="center"/>
                      </w:pPr>
                      <w:r>
                        <w:t>D</w:t>
                      </w:r>
                    </w:p>
                  </w:txbxContent>
                </v:textbox>
              </v:rect>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4263390</wp:posOffset>
                </wp:positionH>
                <wp:positionV relativeFrom="paragraph">
                  <wp:posOffset>140335</wp:posOffset>
                </wp:positionV>
                <wp:extent cx="1497965" cy="0"/>
                <wp:effectExtent l="9525" t="5080" r="6985" b="13970"/>
                <wp:wrapNone/>
                <wp:docPr id="33"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7965" cy="0"/>
                        </a:xfrm>
                        <a:prstGeom prst="line">
                          <a:avLst/>
                        </a:prstGeom>
                        <a:noFill/>
                        <a:ln w="9525" cap="flat" cmpd="sng" algn="ctr">
                          <a:solidFill>
                            <a:srgbClr val="000000"/>
                          </a:solidFill>
                          <a:prstDash val="solid"/>
                          <a:round/>
                          <a:headEn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AB0A8" id="Straight Connector 3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7pt,11.05pt" to="453.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"/>
            </w:pict>
          </mc:Fallback>
        </mc:AlternateContent>
      </w:r>
      <w:r w:rsidR="007E6FAF">
        <w:t>Heä soá ma saùt treân hai quaûn</w:t>
      </w:r>
      <w:r w:rsidR="00526273">
        <w:t>g</w:t>
      </w:r>
      <w:r w:rsidR="007E6FAF">
        <w:t xml:space="preserve"> ñöôøng laø nhö nhau</w:t>
      </w:r>
      <m:oMath>
        <m:r>
          <w:rPr>
            <w:rFonts w:ascii="Cambria Math" w:hAnsi="Cambria Math"/>
          </w:rPr>
          <m:t xml:space="preserve"> μ=0,1</m:t>
        </m:r>
      </m:oMath>
      <w:r w:rsidR="00896334">
        <w:t>.</w:t>
      </w:r>
    </w:p>
    <w:p w:rsidR="007E6FAF" w:rsidRDefault="00896334" w:rsidP="0025169C">
      <w:pPr>
        <w:spacing w:line="240" w:lineRule="auto"/>
        <w:ind w:left="360"/>
      </w:pPr>
      <w:r>
        <w:t>Haõy tính V</w:t>
      </w:r>
      <w:r>
        <w:rPr>
          <w:vertAlign w:val="subscript"/>
        </w:rPr>
        <w:t>0</w:t>
      </w:r>
      <w:r>
        <w:t xml:space="preserve"> </w:t>
      </w:r>
    </w:p>
    <w:p w:rsidR="00D77961" w:rsidRDefault="00D77961" w:rsidP="0025169C">
      <w:pPr>
        <w:pStyle w:val="ListParagraph"/>
        <w:numPr>
          <w:ilvl w:val="0"/>
          <w:numId w:val="1"/>
        </w:numPr>
        <w:spacing w:line="240" w:lineRule="auto"/>
      </w:pPr>
      <w:r w:rsidRPr="00AF38F0">
        <w:rPr>
          <w:b/>
          <w:u w:val="single"/>
        </w:rPr>
        <w:t xml:space="preserve">PHAÀN RIEÀNG CHO CAÙC </w:t>
      </w:r>
      <w:r w:rsidRPr="00526273">
        <w:rPr>
          <w:b/>
          <w:u w:val="single"/>
        </w:rPr>
        <w:t>LÔÙP</w:t>
      </w:r>
      <w:r w:rsidRPr="00526273">
        <w:rPr>
          <w:b/>
        </w:rPr>
        <w:t>:</w:t>
      </w:r>
      <w:r w:rsidRPr="00526273">
        <w:t xml:space="preserve"> (2 </w:t>
      </w:r>
      <w:r w:rsidR="00526273" w:rsidRPr="00526273">
        <w:t>ñieåm)</w:t>
      </w:r>
    </w:p>
    <w:p w:rsidR="00D77961" w:rsidRDefault="00D77961" w:rsidP="0025169C">
      <w:pPr>
        <w:spacing w:line="240" w:lineRule="auto"/>
        <w:ind w:left="360"/>
      </w:pPr>
      <w:r w:rsidRPr="00AF38F0">
        <w:rPr>
          <w:b/>
          <w:u w:val="single"/>
        </w:rPr>
        <w:t>Caâu 6:</w:t>
      </w:r>
      <w:r>
        <w:t xml:space="preserve"> (2 ñieåm) Daønh cho caùc lôùp 10D, CA</w:t>
      </w:r>
      <w:r>
        <w:rPr>
          <w:vertAlign w:val="subscript"/>
        </w:rPr>
        <w:t>1</w:t>
      </w:r>
      <w:r>
        <w:t>, CA</w:t>
      </w:r>
      <w:r>
        <w:rPr>
          <w:vertAlign w:val="subscript"/>
        </w:rPr>
        <w:t>2</w:t>
      </w:r>
      <w:r>
        <w:t>, CA</w:t>
      </w:r>
      <w:r>
        <w:rPr>
          <w:vertAlign w:val="subscript"/>
        </w:rPr>
        <w:t>3</w:t>
      </w:r>
      <w:r>
        <w:t>, CS, CV</w:t>
      </w:r>
    </w:p>
    <w:p w:rsidR="00D77961" w:rsidRDefault="00D77961" w:rsidP="0025169C">
      <w:pPr>
        <w:spacing w:line="240" w:lineRule="auto"/>
        <w:ind w:left="360"/>
      </w:pPr>
      <w:r>
        <w:t xml:space="preserve">Moät bao caùt coù khoái löôïng m = 500 (g) </w:t>
      </w:r>
      <w:r w:rsidR="00526273">
        <w:t>treo ôû ñaàu daây daøi l = 1(m)</w:t>
      </w:r>
      <w:r>
        <w:t xml:space="preserve"> khoâng daõn. Moät vieân ñaïn coù khoái löôïng m</w:t>
      </w:r>
      <w:r>
        <w:rPr>
          <w:vertAlign w:val="subscript"/>
        </w:rPr>
        <w:t>2</w:t>
      </w:r>
      <w:r>
        <w:t xml:space="preserve"> = 50(g) bay theo phöông ngang vôùi vaän toác 20 m/s ñeán caém vaøo bao caùt</w:t>
      </w:r>
      <w:r w:rsidR="00072067">
        <w:t xml:space="preserve"> ñang ñöùng yeân</w:t>
      </w:r>
      <w:r>
        <w:t>. Haõy tìm:</w:t>
      </w:r>
    </w:p>
    <w:p w:rsidR="00D77961" w:rsidRDefault="00072067" w:rsidP="0025169C">
      <w:pPr>
        <w:numPr>
          <w:ilvl w:val="0"/>
          <w:numId w:val="8"/>
        </w:numPr>
        <w:tabs>
          <w:tab w:val="left" w:pos="993"/>
        </w:tabs>
        <w:spacing w:line="240" w:lineRule="auto"/>
      </w:pPr>
      <w:r>
        <w:t>Vaän toác bao caùt sau khi ñ</w:t>
      </w:r>
      <w:r w:rsidR="00D77961">
        <w:t>aïn caém vaøo</w:t>
      </w:r>
    </w:p>
    <w:p w:rsidR="00D77961" w:rsidRDefault="00D77961" w:rsidP="0025169C">
      <w:pPr>
        <w:numPr>
          <w:ilvl w:val="0"/>
          <w:numId w:val="8"/>
        </w:numPr>
        <w:tabs>
          <w:tab w:val="left" w:pos="993"/>
        </w:tabs>
        <w:spacing w:line="240" w:lineRule="auto"/>
      </w:pPr>
      <w:r>
        <w:t>Goùc leäch lôùn nhaát cuûa daây treo so vôùi phöông thaúng ñöùng sau va chaïm</w:t>
      </w:r>
      <w:r w:rsidR="0025169C">
        <w:t>.</w:t>
      </w:r>
    </w:p>
    <w:p w:rsidR="0025169C" w:rsidRDefault="0025169C" w:rsidP="00AF38F0">
      <w:pPr>
        <w:spacing w:line="240" w:lineRule="auto"/>
        <w:ind w:left="360"/>
      </w:pPr>
      <w:r w:rsidRPr="00AF38F0">
        <w:rPr>
          <w:b/>
          <w:u w:val="single"/>
        </w:rPr>
        <w:t>Caâu 7:</w:t>
      </w:r>
      <w:r>
        <w:t xml:space="preserve"> (2 ñieåm): Daønh cho caùc lôùp 10CT, CH, A</w:t>
      </w:r>
    </w:p>
    <w:p w:rsidR="0025169C" w:rsidRDefault="0025169C" w:rsidP="00AF38F0">
      <w:pPr>
        <w:numPr>
          <w:ilvl w:val="0"/>
          <w:numId w:val="10"/>
        </w:numPr>
        <w:tabs>
          <w:tab w:val="left" w:pos="993"/>
        </w:tabs>
        <w:spacing w:line="240" w:lineRule="auto"/>
        <w:ind w:left="993" w:hanging="273"/>
      </w:pPr>
      <w:r>
        <w:t>Moät löôïng khí Hydroâ ôû 27</w:t>
      </w:r>
      <w:r>
        <w:rPr>
          <w:vertAlign w:val="superscript"/>
        </w:rPr>
        <w:t>0</w:t>
      </w:r>
      <w:r>
        <w:t>C aùp suaát 10</w:t>
      </w:r>
      <w:r>
        <w:rPr>
          <w:vertAlign w:val="superscript"/>
        </w:rPr>
        <w:t>5</w:t>
      </w:r>
      <w:r>
        <w:t xml:space="preserve"> (Pa). Tìm khoái löôïng rieâng cuûa </w:t>
      </w:r>
      <w:r w:rsidR="00072067">
        <w:t xml:space="preserve">khí </w:t>
      </w:r>
      <w:r>
        <w:t>Hydroâ.</w:t>
      </w:r>
    </w:p>
    <w:p w:rsidR="0025169C" w:rsidRDefault="0025169C" w:rsidP="00AF38F0">
      <w:pPr>
        <w:numPr>
          <w:ilvl w:val="0"/>
          <w:numId w:val="10"/>
        </w:numPr>
        <w:tabs>
          <w:tab w:val="left" w:pos="993"/>
        </w:tabs>
        <w:spacing w:line="240" w:lineRule="auto"/>
        <w:ind w:left="993" w:hanging="273"/>
      </w:pPr>
      <w:r>
        <w:t>Moät daây nheï chieàu daøi 50 (cm) khoâng co daõn ñöôïc treo vaät nhoû. Truyeàn cho vaät ôû vò trí caân baèng (Phöông daây treo thaúng ñöùng) vaän toác toái thieåu V</w:t>
      </w:r>
      <w:r>
        <w:rPr>
          <w:vertAlign w:val="subscript"/>
        </w:rPr>
        <w:t>0</w:t>
      </w:r>
      <w:r>
        <w:t xml:space="preserve"> baèng bao nhieâu theo phöông ngang ñeå vaät coù theå chuyeån ñoäng </w:t>
      </w:r>
      <w:r w:rsidR="00072067">
        <w:t>troøn</w:t>
      </w:r>
      <w:r>
        <w:t xml:space="preserve"> trong maët phaúng</w:t>
      </w:r>
      <w:r w:rsidR="00072067">
        <w:t xml:space="preserve"> thaúng</w:t>
      </w:r>
      <w:r>
        <w:t xml:space="preserve"> ñöùng.</w:t>
      </w:r>
    </w:p>
    <w:p w:rsidR="0025169C" w:rsidRPr="00D77961" w:rsidRDefault="0025169C" w:rsidP="0025169C">
      <w:pPr>
        <w:tabs>
          <w:tab w:val="left" w:pos="993"/>
        </w:tabs>
        <w:spacing w:line="240" w:lineRule="auto"/>
        <w:jc w:val="center"/>
      </w:pPr>
      <w:r>
        <w:t>Heát.</w:t>
      </w:r>
    </w:p>
    <w:sectPr w:rsidR="0025169C" w:rsidRPr="00D77961" w:rsidSect="00B4231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Mystical2">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5489B"/>
    <w:multiLevelType w:val="hybridMultilevel"/>
    <w:tmpl w:val="5AAE1CCE"/>
    <w:lvl w:ilvl="0" w:tplc="7EBED2F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64A3"/>
    <w:multiLevelType w:val="hybridMultilevel"/>
    <w:tmpl w:val="01E2A9D4"/>
    <w:lvl w:ilvl="0" w:tplc="369A12E4">
      <w:start w:val="1"/>
      <w:numFmt w:val="lowerLetter"/>
      <w:lvlText w:val="%1."/>
      <w:lvlJc w:val="left"/>
      <w:pPr>
        <w:ind w:left="5605" w:hanging="360"/>
      </w:pPr>
      <w:rPr>
        <w:rFonts w:hint="default"/>
      </w:rPr>
    </w:lvl>
    <w:lvl w:ilvl="1" w:tplc="04090019" w:tentative="1">
      <w:start w:val="1"/>
      <w:numFmt w:val="lowerLetter"/>
      <w:lvlText w:val="%2."/>
      <w:lvlJc w:val="left"/>
      <w:pPr>
        <w:ind w:left="6325" w:hanging="360"/>
      </w:pPr>
    </w:lvl>
    <w:lvl w:ilvl="2" w:tplc="0409001B" w:tentative="1">
      <w:start w:val="1"/>
      <w:numFmt w:val="lowerRoman"/>
      <w:lvlText w:val="%3."/>
      <w:lvlJc w:val="right"/>
      <w:pPr>
        <w:ind w:left="7045" w:hanging="180"/>
      </w:pPr>
    </w:lvl>
    <w:lvl w:ilvl="3" w:tplc="0409000F" w:tentative="1">
      <w:start w:val="1"/>
      <w:numFmt w:val="decimal"/>
      <w:lvlText w:val="%4."/>
      <w:lvlJc w:val="left"/>
      <w:pPr>
        <w:ind w:left="7765" w:hanging="360"/>
      </w:pPr>
    </w:lvl>
    <w:lvl w:ilvl="4" w:tplc="04090019" w:tentative="1">
      <w:start w:val="1"/>
      <w:numFmt w:val="lowerLetter"/>
      <w:lvlText w:val="%5."/>
      <w:lvlJc w:val="left"/>
      <w:pPr>
        <w:ind w:left="8485" w:hanging="360"/>
      </w:pPr>
    </w:lvl>
    <w:lvl w:ilvl="5" w:tplc="0409001B" w:tentative="1">
      <w:start w:val="1"/>
      <w:numFmt w:val="lowerRoman"/>
      <w:lvlText w:val="%6."/>
      <w:lvlJc w:val="right"/>
      <w:pPr>
        <w:ind w:left="9205" w:hanging="180"/>
      </w:pPr>
    </w:lvl>
    <w:lvl w:ilvl="6" w:tplc="0409000F" w:tentative="1">
      <w:start w:val="1"/>
      <w:numFmt w:val="decimal"/>
      <w:lvlText w:val="%7."/>
      <w:lvlJc w:val="left"/>
      <w:pPr>
        <w:ind w:left="9925" w:hanging="360"/>
      </w:pPr>
    </w:lvl>
    <w:lvl w:ilvl="7" w:tplc="04090019" w:tentative="1">
      <w:start w:val="1"/>
      <w:numFmt w:val="lowerLetter"/>
      <w:lvlText w:val="%8."/>
      <w:lvlJc w:val="left"/>
      <w:pPr>
        <w:ind w:left="10645" w:hanging="360"/>
      </w:pPr>
    </w:lvl>
    <w:lvl w:ilvl="8" w:tplc="0409001B" w:tentative="1">
      <w:start w:val="1"/>
      <w:numFmt w:val="lowerRoman"/>
      <w:lvlText w:val="%9."/>
      <w:lvlJc w:val="right"/>
      <w:pPr>
        <w:ind w:left="11365" w:hanging="180"/>
      </w:pPr>
    </w:lvl>
  </w:abstractNum>
  <w:abstractNum w:abstractNumId="2" w15:restartNumberingAfterBreak="0">
    <w:nsid w:val="26EF5862"/>
    <w:multiLevelType w:val="hybridMultilevel"/>
    <w:tmpl w:val="15886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64C09"/>
    <w:multiLevelType w:val="hybridMultilevel"/>
    <w:tmpl w:val="5AF28A04"/>
    <w:lvl w:ilvl="0" w:tplc="289C37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17054"/>
    <w:multiLevelType w:val="hybridMultilevel"/>
    <w:tmpl w:val="3F8AFEBE"/>
    <w:lvl w:ilvl="0" w:tplc="153CE20A">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15:restartNumberingAfterBreak="0">
    <w:nsid w:val="432942CE"/>
    <w:multiLevelType w:val="hybridMultilevel"/>
    <w:tmpl w:val="4D401210"/>
    <w:lvl w:ilvl="0" w:tplc="B678A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41B7"/>
    <w:multiLevelType w:val="hybridMultilevel"/>
    <w:tmpl w:val="A9FCAB70"/>
    <w:lvl w:ilvl="0" w:tplc="AD9A681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11177"/>
    <w:multiLevelType w:val="hybridMultilevel"/>
    <w:tmpl w:val="A6FA6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40008"/>
    <w:multiLevelType w:val="hybridMultilevel"/>
    <w:tmpl w:val="F6D01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101E8"/>
    <w:multiLevelType w:val="hybridMultilevel"/>
    <w:tmpl w:val="606ED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3"/>
  </w:num>
  <w:num w:numId="6">
    <w:abstractNumId w:val="1"/>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B7"/>
    <w:rsid w:val="00072067"/>
    <w:rsid w:val="00201059"/>
    <w:rsid w:val="0025169C"/>
    <w:rsid w:val="002616CC"/>
    <w:rsid w:val="00326CFF"/>
    <w:rsid w:val="003672EE"/>
    <w:rsid w:val="003979E3"/>
    <w:rsid w:val="003F16F4"/>
    <w:rsid w:val="003F1ACD"/>
    <w:rsid w:val="003F1DE3"/>
    <w:rsid w:val="00495FEA"/>
    <w:rsid w:val="00526273"/>
    <w:rsid w:val="00584FDC"/>
    <w:rsid w:val="005852DD"/>
    <w:rsid w:val="005A7BF7"/>
    <w:rsid w:val="005E10F8"/>
    <w:rsid w:val="00674850"/>
    <w:rsid w:val="00674F0D"/>
    <w:rsid w:val="006C3DA4"/>
    <w:rsid w:val="007826B9"/>
    <w:rsid w:val="007A0E92"/>
    <w:rsid w:val="007C2C8E"/>
    <w:rsid w:val="007E6FAF"/>
    <w:rsid w:val="007F2BB7"/>
    <w:rsid w:val="00896334"/>
    <w:rsid w:val="00AB7ABD"/>
    <w:rsid w:val="00AC54B6"/>
    <w:rsid w:val="00AF38F0"/>
    <w:rsid w:val="00B4231E"/>
    <w:rsid w:val="00BC4F28"/>
    <w:rsid w:val="00D77961"/>
    <w:rsid w:val="00DE3E2A"/>
    <w:rsid w:val="00FE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D6BEB5F-0456-4A4D-82BF-F930C1AB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jc w:val="both"/>
    </w:pPr>
    <w:rPr>
      <w:rFonts w:ascii="VNI-Times" w:hAnsi="VNI-Time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7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E3E2A"/>
    <w:rPr>
      <w:color w:val="808080"/>
    </w:rPr>
  </w:style>
  <w:style w:type="paragraph" w:styleId="BalloonText">
    <w:name w:val="Balloon Text"/>
    <w:basedOn w:val="Normal"/>
    <w:link w:val="BalloonTextChar"/>
    <w:rsid w:val="00DE3E2A"/>
    <w:pPr>
      <w:spacing w:line="240" w:lineRule="auto"/>
    </w:pPr>
    <w:rPr>
      <w:rFonts w:ascii="Tahoma" w:hAnsi="Tahoma" w:cs="Tahoma"/>
      <w:sz w:val="16"/>
      <w:szCs w:val="16"/>
    </w:rPr>
  </w:style>
  <w:style w:type="character" w:customStyle="1" w:styleId="BalloonTextChar">
    <w:name w:val="Balloon Text Char"/>
    <w:link w:val="BalloonText"/>
    <w:rsid w:val="00DE3E2A"/>
    <w:rPr>
      <w:rFonts w:ascii="Tahoma" w:hAnsi="Tahoma" w:cs="Tahoma"/>
      <w:sz w:val="16"/>
      <w:szCs w:val="16"/>
    </w:rPr>
  </w:style>
  <w:style w:type="paragraph" w:styleId="ListParagraph">
    <w:name w:val="List Paragraph"/>
    <w:basedOn w:val="Normal"/>
    <w:uiPriority w:val="34"/>
    <w:qFormat/>
    <w:rsid w:val="00D7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cHuy\Dropbox%20(Tai%20lieu)\Kiem%20tra%20Hoc%20Ky\2015-2016\HK2\TRANDAINGHIA\DE%20VA%20DAPAN%20KTHKII%202016\LY\de%20kiem%20tra%20vat%20ly%20-%2010%20(15-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 kiem tra vat ly - 10 (15-16)</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Huy Tran</dc:creator>
  <cp:keywords/>
  <dc:description/>
  <cp:lastModifiedBy>Ngoc Huy Tran</cp:lastModifiedBy>
  <cp:revision>2</cp:revision>
  <dcterms:created xsi:type="dcterms:W3CDTF">2016-05-07T15:57:00Z</dcterms:created>
  <dcterms:modified xsi:type="dcterms:W3CDTF">2016-05-07T15:57:00Z</dcterms:modified>
</cp:coreProperties>
</file>