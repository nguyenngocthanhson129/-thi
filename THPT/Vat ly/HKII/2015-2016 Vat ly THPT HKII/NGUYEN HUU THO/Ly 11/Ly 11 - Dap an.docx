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68" w:rsidRDefault="00522DAE" w:rsidP="00C95268">
      <w:pPr>
        <w:ind w:firstLine="360"/>
        <w:jc w:val="center"/>
        <w:rPr>
          <w:b/>
          <w:bCs/>
          <w:iCs/>
          <w:sz w:val="26"/>
          <w:szCs w:val="26"/>
        </w:rPr>
      </w:pPr>
      <w:r w:rsidRPr="00CA4595">
        <w:rPr>
          <w:noProof/>
          <w:sz w:val="27"/>
          <w:szCs w:val="27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05480" wp14:editId="37167869">
                <wp:simplePos x="0" y="0"/>
                <wp:positionH relativeFrom="column">
                  <wp:posOffset>5083810</wp:posOffset>
                </wp:positionH>
                <wp:positionV relativeFrom="paragraph">
                  <wp:posOffset>-225425</wp:posOffset>
                </wp:positionV>
                <wp:extent cx="1200150" cy="342900"/>
                <wp:effectExtent l="19050" t="1905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DAE" w:rsidRPr="00CA4595" w:rsidRDefault="00522DAE" w:rsidP="00522DAE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A459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  <w:p w:rsidR="00522DAE" w:rsidRPr="00CA4595" w:rsidRDefault="00522DAE" w:rsidP="00522DA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0.3pt;margin-top:-17.75pt;width:9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" strokeweight="2.25pt">
                <v:textbox>
                  <w:txbxContent>
                    <w:p w:rsidR="00522DAE" w:rsidRPr="00CA4595" w:rsidRDefault="00522DAE" w:rsidP="00522DAE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A4595">
                        <w:rPr>
                          <w:b/>
                          <w:bCs/>
                          <w:sz w:val="26"/>
                          <w:szCs w:val="26"/>
                        </w:rPr>
                        <w:t>Đề chính thức</w:t>
                      </w:r>
                    </w:p>
                    <w:p w:rsidR="00522DAE" w:rsidRPr="00CA4595" w:rsidRDefault="00522DAE" w:rsidP="00522DA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268" w:rsidRPr="00C71823">
        <w:rPr>
          <w:b/>
          <w:bCs/>
          <w:iCs/>
          <w:sz w:val="26"/>
          <w:szCs w:val="26"/>
        </w:rPr>
        <w:t xml:space="preserve">ĐÁP ÁN </w:t>
      </w:r>
      <w:r w:rsidR="00C95268">
        <w:rPr>
          <w:b/>
          <w:bCs/>
          <w:iCs/>
          <w:sz w:val="26"/>
          <w:szCs w:val="26"/>
        </w:rPr>
        <w:t xml:space="preserve">HỌC KỲ 2 </w:t>
      </w:r>
      <w:r w:rsidR="00C95268" w:rsidRPr="00C71823">
        <w:rPr>
          <w:b/>
          <w:bCs/>
          <w:iCs/>
          <w:sz w:val="26"/>
          <w:szCs w:val="26"/>
        </w:rPr>
        <w:t>MÔN VẬT LÝ - KHỐ</w:t>
      </w:r>
      <w:r w:rsidR="00A41E96">
        <w:rPr>
          <w:b/>
          <w:bCs/>
          <w:iCs/>
          <w:sz w:val="26"/>
          <w:szCs w:val="26"/>
        </w:rPr>
        <w:t>I 11</w:t>
      </w:r>
      <w:r w:rsidR="00C95268">
        <w:rPr>
          <w:b/>
          <w:bCs/>
          <w:iCs/>
          <w:sz w:val="26"/>
          <w:szCs w:val="26"/>
        </w:rPr>
        <w:t xml:space="preserve"> </w:t>
      </w:r>
    </w:p>
    <w:p w:rsidR="00C95268" w:rsidRPr="00C71823" w:rsidRDefault="00C95268" w:rsidP="00C95268">
      <w:pPr>
        <w:ind w:firstLine="360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NĂM HỌC 2015 - 2016</w:t>
      </w:r>
    </w:p>
    <w:p w:rsidR="00C95268" w:rsidRPr="00C71823" w:rsidRDefault="00C95268" w:rsidP="00C95268">
      <w:pPr>
        <w:numPr>
          <w:ilvl w:val="0"/>
          <w:numId w:val="16"/>
        </w:numPr>
        <w:rPr>
          <w:bCs/>
          <w:iCs/>
          <w:sz w:val="25"/>
          <w:szCs w:val="25"/>
        </w:rPr>
      </w:pPr>
      <w:r w:rsidRPr="00C71823">
        <w:rPr>
          <w:bCs/>
          <w:iCs/>
          <w:sz w:val="25"/>
          <w:szCs w:val="25"/>
        </w:rPr>
        <w:t xml:space="preserve">Sai hay thiếu đơn vị: trừ 0,25 và trừ tối đa 0,5 điểm cho </w:t>
      </w:r>
      <w:r>
        <w:rPr>
          <w:bCs/>
          <w:iCs/>
          <w:sz w:val="25"/>
          <w:szCs w:val="25"/>
        </w:rPr>
        <w:t xml:space="preserve"> toàn bài</w:t>
      </w:r>
    </w:p>
    <w:p w:rsidR="00C95268" w:rsidRPr="00C71823" w:rsidRDefault="00C95268" w:rsidP="00C95268">
      <w:pPr>
        <w:numPr>
          <w:ilvl w:val="0"/>
          <w:numId w:val="16"/>
        </w:numPr>
        <w:rPr>
          <w:bCs/>
          <w:iCs/>
          <w:sz w:val="25"/>
          <w:szCs w:val="25"/>
        </w:rPr>
      </w:pPr>
      <w:r w:rsidRPr="00C71823">
        <w:rPr>
          <w:rFonts w:eastAsia="Arial"/>
          <w:sz w:val="25"/>
          <w:szCs w:val="25"/>
        </w:rPr>
        <w:t xml:space="preserve">HS viết công thức đúng và có thể thay số trong công thức, dùng máy tính bấm và ghi kết quả: </w:t>
      </w:r>
      <w:r w:rsidRPr="00C71823">
        <w:rPr>
          <w:rFonts w:eastAsia="Arial"/>
          <w:b/>
          <w:sz w:val="25"/>
          <w:szCs w:val="25"/>
        </w:rPr>
        <w:t>cho đủ điểm.</w:t>
      </w:r>
    </w:p>
    <w:p w:rsidR="00461397" w:rsidRPr="00DE7F93" w:rsidRDefault="00461397">
      <w:pPr>
        <w:rPr>
          <w:lang w:val="vi-VN"/>
        </w:rPr>
      </w:pPr>
    </w:p>
    <w:tbl>
      <w:tblPr>
        <w:tblStyle w:val="TableGrid"/>
        <w:tblW w:w="9828" w:type="dxa"/>
        <w:tblInd w:w="-612" w:type="dxa"/>
        <w:tblLook w:val="04A0" w:firstRow="1" w:lastRow="0" w:firstColumn="1" w:lastColumn="0" w:noHBand="0" w:noVBand="1"/>
      </w:tblPr>
      <w:tblGrid>
        <w:gridCol w:w="4212"/>
        <w:gridCol w:w="5616"/>
      </w:tblGrid>
      <w:tr w:rsidR="00461397" w:rsidRPr="00DE7F93" w:rsidTr="0051611B">
        <w:tc>
          <w:tcPr>
            <w:tcW w:w="4860" w:type="dxa"/>
          </w:tcPr>
          <w:p w:rsidR="00461397" w:rsidRPr="00DE7F93" w:rsidRDefault="00461397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 xml:space="preserve">Câu </w:t>
            </w:r>
            <w:r w:rsidR="00A41E96">
              <w:rPr>
                <w:b/>
                <w:u w:val="single"/>
                <w:lang w:val="vi-VN"/>
              </w:rPr>
              <w:t xml:space="preserve">1: </w:t>
            </w:r>
            <w:r w:rsidR="00A41E96">
              <w:rPr>
                <w:b/>
                <w:u w:val="single"/>
              </w:rPr>
              <w:t>1</w:t>
            </w:r>
            <w:r w:rsidRPr="00DE7F93">
              <w:rPr>
                <w:b/>
                <w:u w:val="single"/>
                <w:lang w:val="vi-VN"/>
              </w:rPr>
              <w:t xml:space="preserve"> đ</w:t>
            </w:r>
          </w:p>
          <w:p w:rsidR="00F81565" w:rsidRDefault="00A41E96">
            <w:r>
              <w:t xml:space="preserve"> Nêu điều kiện  (0,5)</w:t>
            </w:r>
          </w:p>
          <w:p w:rsidR="00A41E96" w:rsidRPr="00A41E96" w:rsidRDefault="00A41E96">
            <w:r>
              <w:t xml:space="preserve"> Hiện tượng cảm ứng điện từ   (0,5)</w:t>
            </w:r>
          </w:p>
          <w:p w:rsidR="003154C2" w:rsidRDefault="00A41E96">
            <w:pPr>
              <w:rPr>
                <w:b/>
                <w:u w:val="single"/>
              </w:rPr>
            </w:pPr>
            <w:r>
              <w:rPr>
                <w:b/>
                <w:u w:val="single"/>
                <w:lang w:val="vi-VN"/>
              </w:rPr>
              <w:t xml:space="preserve">Câu 2: </w:t>
            </w:r>
            <w:r>
              <w:rPr>
                <w:b/>
                <w:u w:val="single"/>
              </w:rPr>
              <w:t>1,5</w:t>
            </w:r>
            <w:r w:rsidR="00F81565" w:rsidRPr="00DE7F93">
              <w:rPr>
                <w:b/>
                <w:u w:val="single"/>
                <w:lang w:val="vi-VN"/>
              </w:rPr>
              <w:t xml:space="preserve"> đ</w:t>
            </w:r>
          </w:p>
          <w:p w:rsidR="00A41E96" w:rsidRDefault="00A41E96">
            <w:r>
              <w:t>Định nghĩa hiện tượng khúc xạ (0,25x2)</w:t>
            </w:r>
          </w:p>
          <w:p w:rsidR="00A41E96" w:rsidRDefault="00A41E96">
            <w:r>
              <w:t>Định luật khúc xạ (0,25 x2)</w:t>
            </w:r>
          </w:p>
          <w:p w:rsidR="00A41E96" w:rsidRPr="00A41E96" w:rsidRDefault="00A41E96">
            <w:r>
              <w:t>Công thức và chú thích (0,25x2)</w:t>
            </w:r>
          </w:p>
          <w:p w:rsidR="00F81565" w:rsidRPr="00DE7F93" w:rsidRDefault="00F81565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>Câu 3: 1 đ</w:t>
            </w:r>
          </w:p>
          <w:p w:rsidR="00F81565" w:rsidRDefault="00A41E96">
            <w:r>
              <w:t>Lăng kính là gì  (0,5)</w:t>
            </w:r>
          </w:p>
          <w:p w:rsidR="00A41E96" w:rsidRPr="00A41E96" w:rsidRDefault="00A41E96">
            <w:r w:rsidRPr="00350DC5">
              <w:t>Đặc trưng quang học và đặc điểm</w:t>
            </w:r>
            <w:r>
              <w:t xml:space="preserve"> (0,25x2)</w:t>
            </w:r>
          </w:p>
          <w:p w:rsidR="00F81565" w:rsidRDefault="00F81565">
            <w:pPr>
              <w:rPr>
                <w:b/>
                <w:u w:val="single"/>
              </w:rPr>
            </w:pPr>
            <w:r w:rsidRPr="003154C2">
              <w:rPr>
                <w:b/>
                <w:u w:val="single"/>
                <w:lang w:val="vi-VN"/>
              </w:rPr>
              <w:t>Câu 4: (1</w:t>
            </w:r>
            <w:r w:rsidR="00A41E96">
              <w:rPr>
                <w:b/>
                <w:u w:val="single"/>
              </w:rPr>
              <w:t>,5</w:t>
            </w:r>
            <w:r w:rsidRPr="003154C2">
              <w:rPr>
                <w:b/>
                <w:u w:val="single"/>
                <w:lang w:val="vi-VN"/>
              </w:rPr>
              <w:t xml:space="preserve"> đ)</w:t>
            </w:r>
          </w:p>
          <w:p w:rsidR="00A41E96" w:rsidRDefault="00A41E96">
            <w:r w:rsidRPr="00350DC5">
              <w:t>Nêu hiện tượ</w:t>
            </w:r>
            <w:r>
              <w:t>ng phản xạ toàn phần(0,5)</w:t>
            </w:r>
          </w:p>
          <w:p w:rsidR="00A41E96" w:rsidRDefault="00A41E96">
            <w:r w:rsidRPr="00350DC5">
              <w:t xml:space="preserve">Điều kiện xảy ra  </w:t>
            </w:r>
            <w:r>
              <w:t>(0,5)</w:t>
            </w:r>
          </w:p>
          <w:p w:rsidR="00727EBA" w:rsidRDefault="00A41E96" w:rsidP="00A41E96">
            <w:r>
              <w:t>Công thức (0,5)</w:t>
            </w:r>
          </w:p>
          <w:p w:rsidR="00A41E96" w:rsidRDefault="00A41E96" w:rsidP="00A41E96"/>
          <w:p w:rsidR="00A41E96" w:rsidRPr="00A41E96" w:rsidRDefault="00A41E96" w:rsidP="00A41E96">
            <w:pPr>
              <w:rPr>
                <w:b/>
                <w:u w:val="single"/>
              </w:rPr>
            </w:pPr>
            <w:r>
              <w:rPr>
                <w:b/>
                <w:u w:val="single"/>
                <w:lang w:val="vi-VN"/>
              </w:rPr>
              <w:t xml:space="preserve">Câu </w:t>
            </w:r>
            <w:r>
              <w:rPr>
                <w:b/>
                <w:u w:val="single"/>
              </w:rPr>
              <w:t>5</w:t>
            </w:r>
            <w:r w:rsidRPr="003154C2">
              <w:rPr>
                <w:b/>
                <w:u w:val="single"/>
                <w:lang w:val="vi-VN"/>
              </w:rPr>
              <w:t>: (1</w:t>
            </w:r>
            <w:r>
              <w:rPr>
                <w:b/>
                <w:u w:val="single"/>
              </w:rPr>
              <w:t>,5</w:t>
            </w:r>
            <w:r>
              <w:rPr>
                <w:b/>
                <w:u w:val="single"/>
                <w:lang w:val="vi-VN"/>
              </w:rPr>
              <w:t xml:space="preserve"> đ</w:t>
            </w:r>
            <w:r>
              <w:rPr>
                <w:b/>
                <w:u w:val="single"/>
              </w:rPr>
              <w:t>)</w:t>
            </w:r>
          </w:p>
          <w:p w:rsidR="00025090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Diện tích khung dây : </w:t>
            </w:r>
          </w:p>
          <w:p w:rsidR="00025090" w:rsidRPr="00524D8B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s= a.b = 20cm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= 2. 10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-3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m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 xml:space="preserve">      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0.25đ</w:t>
            </w:r>
          </w:p>
          <w:p w:rsidR="00025090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Từ thông ban đầu :   </w:t>
            </w:r>
          </w:p>
          <w:p w:rsidR="00025090" w:rsidRPr="00524D8B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sym w:font="Lamsymbol" w:char="F066"/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= N.B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.S. cos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sym w:font="Lamsymbol" w:char="F061"/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 =  2,5 . 10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Wb   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0.25đ</w:t>
            </w:r>
          </w:p>
          <w:p w:rsidR="00025090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Từ thông sau :    </w:t>
            </w:r>
          </w:p>
          <w:p w:rsidR="00025090" w:rsidRPr="00524D8B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sym w:font="Lamsymbol" w:char="F066"/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= N.B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.S. cos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sym w:font="Lamsymbol" w:char="F061"/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 =  3,5 . 10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-3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Wb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0.25đ</w:t>
            </w:r>
          </w:p>
          <w:p w:rsidR="00025090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Suất điện động cảm ứng  </w:t>
            </w:r>
          </w:p>
          <w:p w:rsidR="00025090" w:rsidRPr="00524D8B" w:rsidRDefault="00025090" w:rsidP="0002509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| e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 xml:space="preserve">c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|=|∆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sym w:font="Lamsymbol" w:char="F066"/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 xml:space="preserve"> /∆t | = 2.10</w:t>
            </w:r>
            <w:r w:rsidRPr="00524D8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V     </w:t>
            </w:r>
            <w:r w:rsidRPr="00524D8B">
              <w:rPr>
                <w:rFonts w:ascii="Times New Roman" w:hAnsi="Times New Roman"/>
                <w:bCs/>
                <w:sz w:val="24"/>
                <w:szCs w:val="24"/>
              </w:rPr>
              <w:t>0.5đ</w:t>
            </w:r>
          </w:p>
          <w:p w:rsidR="00727EBA" w:rsidRPr="00DE7F93" w:rsidRDefault="00727EBA">
            <w:pPr>
              <w:rPr>
                <w:lang w:val="vi-VN"/>
              </w:rPr>
            </w:pPr>
          </w:p>
          <w:p w:rsidR="0051611B" w:rsidRDefault="0051611B" w:rsidP="0051611B">
            <w:pPr>
              <w:rPr>
                <w:b/>
                <w:u w:val="single"/>
              </w:rPr>
            </w:pPr>
          </w:p>
          <w:p w:rsidR="0051611B" w:rsidRPr="00A41E96" w:rsidRDefault="0051611B" w:rsidP="0051611B">
            <w:pPr>
              <w:rPr>
                <w:b/>
                <w:u w:val="single"/>
              </w:rPr>
            </w:pPr>
            <w:r>
              <w:rPr>
                <w:b/>
                <w:u w:val="single"/>
                <w:lang w:val="vi-VN"/>
              </w:rPr>
              <w:t xml:space="preserve">Câu </w:t>
            </w:r>
            <w:r w:rsidR="007B1D6D">
              <w:rPr>
                <w:b/>
                <w:u w:val="single"/>
              </w:rPr>
              <w:t>6</w:t>
            </w:r>
            <w:r w:rsidRPr="003154C2">
              <w:rPr>
                <w:b/>
                <w:u w:val="single"/>
                <w:lang w:val="vi-VN"/>
              </w:rPr>
              <w:t>: (1</w:t>
            </w:r>
            <w:r>
              <w:rPr>
                <w:b/>
                <w:u w:val="single"/>
              </w:rPr>
              <w:t>,5</w:t>
            </w:r>
            <w:r>
              <w:rPr>
                <w:b/>
                <w:u w:val="single"/>
                <w:lang w:val="vi-VN"/>
              </w:rPr>
              <w:t xml:space="preserve"> đ</w:t>
            </w:r>
            <w:r>
              <w:rPr>
                <w:b/>
                <w:u w:val="single"/>
              </w:rPr>
              <w:t>)</w:t>
            </w:r>
          </w:p>
          <w:p w:rsidR="00727EBA" w:rsidRDefault="00727EBA"/>
          <w:p w:rsidR="0051611B" w:rsidRDefault="0051611B" w:rsidP="0051611B">
            <w:pPr>
              <w:spacing w:line="360" w:lineRule="auto"/>
              <w:jc w:val="both"/>
              <w:rPr>
                <w:sz w:val="27"/>
                <w:szCs w:val="27"/>
              </w:rPr>
            </w:pPr>
            <w:r w:rsidRPr="000F0D77">
              <w:rPr>
                <w:sz w:val="27"/>
                <w:szCs w:val="27"/>
              </w:rPr>
              <w:t>n</w:t>
            </w:r>
            <w:r w:rsidRPr="000F0D77">
              <w:rPr>
                <w:sz w:val="27"/>
                <w:szCs w:val="27"/>
                <w:vertAlign w:val="subscript"/>
              </w:rPr>
              <w:t>1</w:t>
            </w:r>
            <w:r w:rsidRPr="000F0D77">
              <w:rPr>
                <w:sz w:val="27"/>
                <w:szCs w:val="27"/>
              </w:rPr>
              <w:t>&gt;n</w:t>
            </w:r>
            <w:r w:rsidRPr="000F0D77">
              <w:rPr>
                <w:sz w:val="27"/>
                <w:szCs w:val="27"/>
                <w:vertAlign w:val="subscript"/>
              </w:rPr>
              <w:t>2</w:t>
            </w:r>
            <w:r w:rsidRPr="000F0D77">
              <w:rPr>
                <w:sz w:val="27"/>
                <w:szCs w:val="27"/>
              </w:rPr>
              <w:t xml:space="preserve">     </w:t>
            </w:r>
          </w:p>
          <w:p w:rsidR="0051611B" w:rsidRPr="0051611B" w:rsidRDefault="0051611B" w:rsidP="0051611B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w:r w:rsidRPr="000F0D77">
              <w:rPr>
                <w:sz w:val="27"/>
                <w:szCs w:val="27"/>
              </w:rPr>
              <w:t>sini</w:t>
            </w:r>
            <w:r w:rsidRPr="000F0D77">
              <w:rPr>
                <w:sz w:val="27"/>
                <w:szCs w:val="27"/>
                <w:vertAlign w:val="subscript"/>
              </w:rPr>
              <w:t>gh</w:t>
            </w:r>
            <w:r w:rsidRPr="000F0D77">
              <w:rPr>
                <w:sz w:val="27"/>
                <w:szCs w:val="27"/>
              </w:rPr>
              <w:t xml:space="preserve">= </w:t>
            </w:r>
            <m:oMath>
              <m:f>
                <m:f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/>
                  <w:sz w:val="27"/>
                  <w:szCs w:val="27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  <w:sz w:val="27"/>
                          <w:szCs w:val="27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27"/>
                          <w:szCs w:val="27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27"/>
                      <w:szCs w:val="27"/>
                    </w:rPr>
                    <m:t>2</m:t>
                  </m:r>
                </m:den>
              </m:f>
              <m:r>
                <w:rPr>
                  <w:rFonts w:ascii="Cambria Math"/>
                  <w:sz w:val="27"/>
                  <w:szCs w:val="27"/>
                </w:rPr>
                <m:t xml:space="preserve">  </m:t>
              </m:r>
            </m:oMath>
            <w:r w:rsidRPr="000F0D77">
              <w:rPr>
                <w:rFonts w:eastAsiaTheme="minorEastAsia"/>
                <w:sz w:val="27"/>
                <w:szCs w:val="27"/>
              </w:rPr>
              <w:t>=&gt;i</w:t>
            </w:r>
            <w:r w:rsidRPr="000F0D77">
              <w:rPr>
                <w:rFonts w:eastAsiaTheme="minorEastAsia"/>
                <w:sz w:val="27"/>
                <w:szCs w:val="27"/>
                <w:vertAlign w:val="subscript"/>
              </w:rPr>
              <w:t>gh</w:t>
            </w:r>
            <w:r>
              <w:rPr>
                <w:rFonts w:eastAsiaTheme="minorEastAsia"/>
                <w:sz w:val="27"/>
                <w:szCs w:val="27"/>
              </w:rPr>
              <w:t>=45</w:t>
            </w:r>
            <w:r w:rsidRPr="000F0D77">
              <w:rPr>
                <w:rFonts w:eastAsiaTheme="minorEastAsia"/>
                <w:sz w:val="27"/>
                <w:szCs w:val="27"/>
                <w:vertAlign w:val="superscript"/>
              </w:rPr>
              <w:t xml:space="preserve">0 </w:t>
            </w:r>
            <w:r>
              <w:rPr>
                <w:rFonts w:eastAsiaTheme="minorEastAsia"/>
                <w:sz w:val="27"/>
                <w:szCs w:val="27"/>
                <w:vertAlign w:val="superscript"/>
              </w:rPr>
              <w:t xml:space="preserve"> </w:t>
            </w:r>
            <w:r>
              <w:rPr>
                <w:rFonts w:eastAsiaTheme="minorEastAsia"/>
                <w:sz w:val="27"/>
                <w:szCs w:val="27"/>
                <w:vertAlign w:val="superscript"/>
              </w:rPr>
              <w:t xml:space="preserve"> </w:t>
            </w:r>
            <w:r>
              <w:rPr>
                <w:rFonts w:eastAsiaTheme="minorEastAsia"/>
                <w:sz w:val="27"/>
                <w:szCs w:val="27"/>
              </w:rPr>
              <w:t>(0,25)</w:t>
            </w:r>
          </w:p>
          <w:p w:rsidR="0051611B" w:rsidRPr="000F0D77" w:rsidRDefault="0051611B" w:rsidP="0051611B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w:r w:rsidRPr="0051611B">
              <w:t>suy ra được</w:t>
            </w:r>
            <w:r w:rsidRPr="0051611B">
              <w:rPr>
                <w:vertAlign w:val="subscript"/>
              </w:rPr>
              <w:t xml:space="preserve"> </w:t>
            </w:r>
            <w:r w:rsidRPr="0051611B">
              <w:t xml:space="preserve"> hiện tượng khúc xạ ánh sáng và phản xạ 1 phần </w:t>
            </w:r>
            <w:r w:rsidRPr="000F0D77">
              <w:rPr>
                <w:rFonts w:eastAsiaTheme="minorEastAsia"/>
                <w:sz w:val="27"/>
                <w:szCs w:val="27"/>
              </w:rPr>
              <w:t xml:space="preserve"> </w:t>
            </w:r>
            <w:r w:rsidRPr="000F0D77">
              <w:rPr>
                <w:rFonts w:eastAsiaTheme="minorEastAsia"/>
                <w:sz w:val="27"/>
                <w:szCs w:val="27"/>
              </w:rPr>
              <w:t>(0.</w:t>
            </w:r>
            <w:r>
              <w:rPr>
                <w:rFonts w:eastAsiaTheme="minorEastAsia"/>
                <w:sz w:val="27"/>
                <w:szCs w:val="27"/>
              </w:rPr>
              <w:t>2</w:t>
            </w:r>
            <w:r w:rsidRPr="000F0D77">
              <w:rPr>
                <w:rFonts w:eastAsiaTheme="minorEastAsia"/>
                <w:sz w:val="27"/>
                <w:szCs w:val="27"/>
              </w:rPr>
              <w:t>5đ)</w:t>
            </w:r>
          </w:p>
          <w:p w:rsidR="0051611B" w:rsidRDefault="0051611B" w:rsidP="0051611B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w:r w:rsidRPr="000F0D77">
              <w:rPr>
                <w:rFonts w:eastAsiaTheme="minorEastAsia"/>
                <w:sz w:val="27"/>
                <w:szCs w:val="27"/>
              </w:rPr>
              <w:t>công thức: n</w:t>
            </w:r>
            <w:r w:rsidRPr="000F0D77">
              <w:rPr>
                <w:rFonts w:eastAsiaTheme="minorEastAsia"/>
                <w:sz w:val="27"/>
                <w:szCs w:val="27"/>
                <w:vertAlign w:val="subscript"/>
              </w:rPr>
              <w:t>1</w:t>
            </w:r>
            <w:r w:rsidRPr="000F0D77">
              <w:rPr>
                <w:rFonts w:eastAsiaTheme="minorEastAsia"/>
                <w:sz w:val="27"/>
                <w:szCs w:val="27"/>
              </w:rPr>
              <w:t>.sini=n</w:t>
            </w:r>
            <w:r w:rsidRPr="000F0D77">
              <w:rPr>
                <w:rFonts w:eastAsiaTheme="minorEastAsia"/>
                <w:sz w:val="27"/>
                <w:szCs w:val="27"/>
                <w:vertAlign w:val="subscript"/>
              </w:rPr>
              <w:t>2</w:t>
            </w:r>
            <w:r w:rsidRPr="000F0D77">
              <w:rPr>
                <w:rFonts w:eastAsiaTheme="minorEastAsia"/>
                <w:sz w:val="27"/>
                <w:szCs w:val="27"/>
              </w:rPr>
              <w:t xml:space="preserve">sinr </w:t>
            </w:r>
            <w:r>
              <w:rPr>
                <w:rFonts w:eastAsiaTheme="minorEastAsia"/>
                <w:sz w:val="27"/>
                <w:szCs w:val="27"/>
              </w:rPr>
              <w:t>(0,25)</w:t>
            </w:r>
          </w:p>
          <w:p w:rsidR="0051611B" w:rsidRPr="000F0D77" w:rsidRDefault="0051611B" w:rsidP="0051611B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w:r w:rsidRPr="000F0D77">
              <w:rPr>
                <w:rFonts w:eastAsiaTheme="minorEastAsia"/>
                <w:sz w:val="27"/>
                <w:szCs w:val="27"/>
              </w:rPr>
              <w:t>=&gt;r=4</w:t>
            </w:r>
            <w:r>
              <w:rPr>
                <w:rFonts w:eastAsiaTheme="minorEastAsia"/>
                <w:sz w:val="27"/>
                <w:szCs w:val="27"/>
              </w:rPr>
              <w:t>5</w:t>
            </w:r>
            <w:r w:rsidRPr="000F0D77">
              <w:rPr>
                <w:rFonts w:eastAsiaTheme="minorEastAsia"/>
                <w:sz w:val="27"/>
                <w:szCs w:val="27"/>
                <w:vertAlign w:val="superscript"/>
              </w:rPr>
              <w:t>0</w:t>
            </w:r>
            <w:r w:rsidRPr="000F0D77">
              <w:rPr>
                <w:rFonts w:eastAsiaTheme="minorEastAsia"/>
                <w:sz w:val="27"/>
                <w:szCs w:val="27"/>
              </w:rPr>
              <w:t xml:space="preserve"> (0.</w:t>
            </w:r>
            <w:r>
              <w:rPr>
                <w:rFonts w:eastAsiaTheme="minorEastAsia"/>
                <w:sz w:val="27"/>
                <w:szCs w:val="27"/>
              </w:rPr>
              <w:t>2</w:t>
            </w:r>
            <w:r w:rsidRPr="000F0D77">
              <w:rPr>
                <w:rFonts w:eastAsiaTheme="minorEastAsia"/>
                <w:sz w:val="27"/>
                <w:szCs w:val="27"/>
              </w:rPr>
              <w:t>5đ)</w:t>
            </w:r>
            <w:r w:rsidR="007B1D6D" w:rsidRPr="000F0D77">
              <w:rPr>
                <w:rFonts w:eastAsiaTheme="minorEastAsia"/>
                <w:sz w:val="27"/>
                <w:szCs w:val="27"/>
              </w:rPr>
              <w:t xml:space="preserve"> </w:t>
            </w:r>
          </w:p>
          <w:p w:rsidR="0051611B" w:rsidRPr="0051611B" w:rsidRDefault="0051611B"/>
          <w:p w:rsidR="00F81565" w:rsidRPr="00DE7F93" w:rsidRDefault="00F81565">
            <w:pPr>
              <w:rPr>
                <w:lang w:val="vi-VN"/>
              </w:rPr>
            </w:pPr>
          </w:p>
        </w:tc>
        <w:tc>
          <w:tcPr>
            <w:tcW w:w="4968" w:type="dxa"/>
          </w:tcPr>
          <w:p w:rsidR="0051611B" w:rsidRDefault="0051611B" w:rsidP="0051611B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w:r w:rsidRPr="000F0D77">
              <w:rPr>
                <w:rFonts w:eastAsiaTheme="minorEastAsia"/>
                <w:sz w:val="27"/>
                <w:szCs w:val="27"/>
              </w:rPr>
              <w:t>Vẽ đúng hình (0.5đ)</w:t>
            </w: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US"/>
              </w:rPr>
              <mc:AlternateContent>
                <mc:Choice Requires="wpc">
                  <w:drawing>
                    <wp:anchor distT="0" distB="0" distL="114300" distR="114300" simplePos="0" relativeHeight="251660288" behindDoc="1" locked="0" layoutInCell="1" allowOverlap="1" wp14:anchorId="0F3852A8" wp14:editId="7EC7AB67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92710</wp:posOffset>
                      </wp:positionV>
                      <wp:extent cx="3429000" cy="2171700"/>
                      <wp:effectExtent l="0" t="0" r="0" b="19050"/>
                      <wp:wrapTight wrapText="bothSides">
                        <wp:wrapPolygon edited="0">
                          <wp:start x="9600" y="0"/>
                          <wp:lineTo x="9600" y="6063"/>
                          <wp:lineTo x="0" y="8905"/>
                          <wp:lineTo x="0" y="9284"/>
                          <wp:lineTo x="7680" y="12126"/>
                          <wp:lineTo x="7320" y="12695"/>
                          <wp:lineTo x="5880" y="15158"/>
                          <wp:lineTo x="1920" y="18189"/>
                          <wp:lineTo x="1920" y="21600"/>
                          <wp:lineTo x="5280" y="21600"/>
                          <wp:lineTo x="16680" y="21411"/>
                          <wp:lineTo x="16560" y="18189"/>
                          <wp:lineTo x="13200" y="15158"/>
                          <wp:lineTo x="19560" y="15158"/>
                          <wp:lineTo x="20640" y="14779"/>
                          <wp:lineTo x="20520" y="11937"/>
                          <wp:lineTo x="20040" y="10989"/>
                          <wp:lineTo x="18960" y="9095"/>
                          <wp:lineTo x="19920" y="9095"/>
                          <wp:lineTo x="21120" y="7389"/>
                          <wp:lineTo x="21240" y="4737"/>
                          <wp:lineTo x="20640" y="4358"/>
                          <wp:lineTo x="16800" y="3032"/>
                          <wp:lineTo x="17040" y="1326"/>
                          <wp:lineTo x="16080" y="758"/>
                          <wp:lineTo x="10200" y="0"/>
                          <wp:lineTo x="9600" y="0"/>
                        </wp:wrapPolygon>
                      </wp:wrapTight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" name="Line 38"/>
                              <wps:cNvCnPr/>
                              <wps:spPr bwMode="auto">
                                <a:xfrm flipV="1">
                                  <a:off x="571500" y="1371600"/>
                                  <a:ext cx="571500" cy="571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8900" y="457200"/>
                                  <a:ext cx="675640" cy="316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D60BA4" w:rsidRDefault="0051611B" w:rsidP="00713865">
                                    <w:r w:rsidRPr="00C2136A">
                                      <w:rPr>
                                        <w:position w:val="-6"/>
                                      </w:rPr>
                                      <w:object w:dxaOrig="760" w:dyaOrig="34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9" type="#_x0000_t75" style="width:38.25pt;height:17.25pt" o:ole="">
                                          <v:imagedata r:id="rId6" o:title=""/>
                                        </v:shape>
                                        <o:OLEObject Type="Embed" ProgID="Equation.3" ShapeID="_x0000_i1029" DrawAspect="Content" ObjectID="_1521657811" r:id="rId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8900" y="11430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D60BA4" w:rsidRDefault="0051611B" w:rsidP="00713865">
                                    <w:r>
                                      <w:t>n =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300" y="11430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540A30" w:rsidRDefault="0051611B" w:rsidP="00713865"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42"/>
                              <wps:cNvCnPr/>
                              <wps:spPr bwMode="auto">
                                <a:xfrm flipV="1">
                                  <a:off x="1143000" y="914400"/>
                                  <a:ext cx="45720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18288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540A30" w:rsidRDefault="0051611B" w:rsidP="00713865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6858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540A30" w:rsidRDefault="0051611B" w:rsidP="00713865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Line 45"/>
                              <wps:cNvCnPr/>
                              <wps:spPr bwMode="auto">
                                <a:xfrm>
                                  <a:off x="0" y="914400"/>
                                  <a:ext cx="2971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6"/>
                              <wps:cNvCnPr/>
                              <wps:spPr bwMode="auto">
                                <a:xfrm>
                                  <a:off x="1562100" y="0"/>
                                  <a:ext cx="635" cy="1828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47"/>
                              <wps:cNvCnPr/>
                              <wps:spPr bwMode="auto">
                                <a:xfrm>
                                  <a:off x="1562100" y="914400"/>
                                  <a:ext cx="457200" cy="571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48"/>
                              <wps:cNvCnPr/>
                              <wps:spPr bwMode="auto">
                                <a:xfrm>
                                  <a:off x="2019300" y="1485900"/>
                                  <a:ext cx="34290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49"/>
                              <wps:cNvCnPr/>
                              <wps:spPr bwMode="auto">
                                <a:xfrm flipV="1">
                                  <a:off x="1562100" y="457200"/>
                                  <a:ext cx="68580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7900" y="114300"/>
                                  <a:ext cx="3810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540A30" w:rsidRDefault="0051611B" w:rsidP="0071386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3600" y="1828800"/>
                                  <a:ext cx="4572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713865" w:rsidRDefault="0051611B" w:rsidP="00713865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0" y="342900"/>
                                  <a:ext cx="4572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11B" w:rsidRPr="00540A30" w:rsidRDefault="0051611B" w:rsidP="00713865">
                                    <w:r>
                                      <w:t>45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49" o:spid="_x0000_s1027" editas="canvas" style="position:absolute;margin-left:8.75pt;margin-top:7.3pt;width:270pt;height:171pt;z-index:-251656192" coordsize="34290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">
                      <v:shape id="_x0000_s1028" type="#_x0000_t75" style="position:absolute;width:34290;height:21717;visibility:visible;mso-wrap-style:square">
                        <v:fill o:detectmouseclick="t"/>
                        <v:path o:connecttype="none"/>
                      </v:shape>
                      <v:line id="Line 38" o:spid="_x0000_s1029" style="position:absolute;flip:y;visibility:visible;mso-wrap-style:square" from="5715,13716" to="11430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    <v:stroke endarrow="block"/>
                      </v:line>
                      <v:shape id="Text Box 39" o:spid="_x0000_s1030" type="#_x0000_t202" style="position:absolute;left:26289;top:4572;width:6756;height:31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Hk8YA&#10;AADbAAAADwAAAGRycy9kb3ducmV2LnhtbESP0WrCQBRE3wX/YblCX6RurNiW6CpqEQuCtGk/4Jq9&#10;JtHs3ZDdJmm/visIPg4zc4aZLztTioZqV1hWMB5FIIhTqwvOFHx/bR9fQTiPrLG0TAp+ycFy0e/N&#10;Mda25U9qEp+JAGEXo4Lc+yqW0qU5GXQjWxEH72Rrgz7IOpO6xjbATSmfouhZGiw4LORY0San9JL8&#10;GAWXt5fmPNzv1sfDdnPOmqj9o/RDqYdBt5qB8NT5e/jWftcKJlO4fgk/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qHk8YAAADbAAAADwAAAAAAAAAAAAAAAACYAgAAZHJz&#10;L2Rvd25yZXYueG1sUEsFBgAAAAAEAAQA9QAAAIsDAAAAAA==&#10;">
                        <v:textbox style="mso-fit-shape-to-text:t">
                          <w:txbxContent>
                            <w:p w:rsidR="0051611B" w:rsidRPr="00D60BA4" w:rsidRDefault="0051611B" w:rsidP="00713865">
                              <w:r w:rsidRPr="00C2136A">
                                <w:rPr>
                                  <w:position w:val="-6"/>
                                </w:rPr>
                                <w:object w:dxaOrig="760" w:dyaOrig="340">
                                  <v:shape id="_x0000_i1029" type="#_x0000_t75" style="width:38.25pt;height:17.25pt" o:ole="">
                                    <v:imagedata r:id="rId6" o:title=""/>
                                  </v:shape>
                                  <o:OLEObject Type="Embed" ProgID="Equation.3" ShapeID="_x0000_i1029" DrawAspect="Content" ObjectID="_1521657811" r:id="rId8"/>
                                </w:object>
                              </w:r>
                            </w:p>
                          </w:txbxContent>
                        </v:textbox>
                      </v:shape>
                      <v:shape id="Text Box 40" o:spid="_x0000_s1031" type="#_x0000_t202" style="position:absolute;left:26289;top:1143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<v:textbox>
                          <w:txbxContent>
                            <w:p w:rsidR="0051611B" w:rsidRPr="00D60BA4" w:rsidRDefault="0051611B" w:rsidP="00713865">
                              <w:r>
                                <w:t>n = 2</w:t>
                              </w:r>
                            </w:p>
                          </w:txbxContent>
                        </v:textbox>
                      </v:shape>
                      <v:shape id="Text Box 41" o:spid="_x0000_s1032" type="#_x0000_t202" style="position:absolute;left:12573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xhcQA&#10;AADbAAAADwAAAGRycy9kb3ducmV2LnhtbESP3YrCMBSE7wXfIRxh7zTVRS1do4jgIoiCP7C3x+Zs&#10;W7c5KU1Wq09vBMHLYWa+YSazxpTiQrUrLCvo9yIQxKnVBWcKjodlNwbhPLLG0jIpuJGD2bTdmmCi&#10;7ZV3dNn7TAQIuwQV5N5XiZQuzcmg69mKOHi/tjbog6wzqWu8Brgp5SCKRtJgwWEhx4oWOaV/+3+j&#10;IB79xN/j3dmc1svqfN9u/UkPN0p9dJr5FwhPjX+HX+2VVvA5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sYXEAAAA2wAAAA8AAAAAAAAAAAAAAAAAmAIAAGRycy9k&#10;b3ducmV2LnhtbFBLBQYAAAAABAAEAPUAAACJAwAAAAA=&#10;" strokecolor="#ff9">
                        <v:textbox>
                          <w:txbxContent>
                            <w:p w:rsidR="0051611B" w:rsidRPr="00540A30" w:rsidRDefault="0051611B" w:rsidP="00713865"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42" o:spid="_x0000_s1033" style="position:absolute;flip:y;visibility:visible;mso-wrap-style:square" from="11430,9144" to="1600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  <v:shape id="Text Box 43" o:spid="_x0000_s1034" type="#_x0000_t202" style="position:absolute;left:3429;top:1828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AbMYA&#10;AADbAAAADwAAAGRycy9kb3ducmV2LnhtbESP3WrCQBSE7wu+w3KE3tWNLWqMWUUKFqEo+APeHrPH&#10;JJo9G7LbmPbpuwWhl8PMfMOki85UoqXGlZYVDAcRCOLM6pJzBcfD6iUG4TyyxsoyKfgmB4t57ynF&#10;RNs776jd+1wECLsEFRTe14mULivIoBvYmjh4F9sY9EE2udQN3gPcVPI1isbSYMlhocCa3gvKbvsv&#10;oyAen+KPye5qzp+r+vqz3fqzHm2Ueu53yxkIT53/Dz/aa63gbQp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qAbMYAAADbAAAADwAAAAAAAAAAAAAAAACYAgAAZHJz&#10;L2Rvd25yZXYueG1sUEsFBgAAAAAEAAQA9QAAAIsDAAAAAA==&#10;" strokecolor="#ff9">
                        <v:textbox>
                          <w:txbxContent>
                            <w:p w:rsidR="0051611B" w:rsidRPr="00540A30" w:rsidRDefault="0051611B" w:rsidP="00713865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44" o:spid="_x0000_s1035" type="#_x0000_t202" style="position:absolute;left:13716;top:6858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ajMEA&#10;AADbAAAADwAAAGRycy9kb3ducmV2LnhtbERPTYvCMBC9C/6HMMLeNFVWLdUoIrgIomB3wevYzLZ1&#10;m0lpslr99eYgeHy87/myNZW4UuNKywqGgwgEcWZ1ybmCn+9NPwbhPLLGyjIpuJOD5aLbmWOi7Y2P&#10;dE19LkIIuwQVFN7XiZQuK8igG9iaOHC/tjHoA2xyqRu8hXBTyVEUTaTBkkNDgTWtC8r+0n+jIJ6c&#10;4q/p8WLOu019eRwO/qzHe6U+eu1qBsJT69/il3urFXyG9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GWozBAAAA2wAAAA8AAAAAAAAAAAAAAAAAmAIAAGRycy9kb3du&#10;cmV2LnhtbFBLBQYAAAAABAAEAPUAAACGAwAAAAA=&#10;" strokecolor="#ff9">
                        <v:textbox>
                          <w:txbxContent>
                            <w:p w:rsidR="0051611B" w:rsidRPr="00540A30" w:rsidRDefault="0051611B" w:rsidP="00713865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line id="Line 45" o:spid="_x0000_s1036" style="position:absolute;visibility:visible;mso-wrap-style:square" from="0,9144" to="2971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46" o:spid="_x0000_s1037" style="position:absolute;visibility:visible;mso-wrap-style:square" from="15621,0" to="15627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47" o:spid="_x0000_s1038" style="position:absolute;visibility:visible;mso-wrap-style:square" from="15621,9144" to="2019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      <v:stroke endarrow="block"/>
                      </v:line>
                      <v:line id="Line 48" o:spid="_x0000_s1039" style="position:absolute;visibility:visible;mso-wrap-style:square" from="20193,14859" to="23622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49" o:spid="_x0000_s1040" style="position:absolute;flip:y;visibility:visible;mso-wrap-style:square" from="15621,4572" to="2247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      <v:stroke endarrow="block"/>
                      </v:line>
                      <v:shape id="Text Box 50" o:spid="_x0000_s1041" type="#_x0000_t202" style="position:absolute;left:22479;top:1143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nY8UA&#10;AADbAAAADwAAAGRycy9kb3ducmV2LnhtbESP3WrCQBSE7wXfYTlC73RjaWOIriIFS6Eo+APeHrPH&#10;JJo9G7JbTX16VxC8HGbmG2Yya00lLtS40rKC4SACQZxZXXKuYLdd9BMQziNrrCyTgn9yMJt2OxNM&#10;tb3ymi4bn4sAYZeigsL7OpXSZQUZdANbEwfvaBuDPsgml7rBa4CbSr5HUSwNlhwWCqzpq6DsvPkz&#10;CpJ4n3yP1idz+F3Up9tq5Q/6c6nUW6+dj0F4av0r/Gz/aAUfMTy+h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2djxQAAANsAAAAPAAAAAAAAAAAAAAAAAJgCAABkcnMv&#10;ZG93bnJldi54bWxQSwUGAAAAAAQABAD1AAAAigMAAAAA&#10;" strokecolor="#ff9">
                        <v:textbox>
                          <w:txbxContent>
                            <w:p w:rsidR="0051611B" w:rsidRPr="00540A30" w:rsidRDefault="0051611B" w:rsidP="0071386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51" o:spid="_x0000_s1042" type="#_x0000_t202" style="position:absolute;left:21336;top:18288;width:4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/C+MQA&#10;AADbAAAADwAAAGRycy9kb3ducmV2LnhtbESP3YrCMBSE7wXfIRxh7zRVVi1do4jgIoiCP7C3x+Zs&#10;W7c5KU1Wq09vBMHLYWa+YSazxpTiQrUrLCvo9yIQxKnVBWcKjodlNwbhPLLG0jIpuJGD2bTdmmCi&#10;7ZV3dNn7TAQIuwQV5N5XiZQuzcmg69mKOHi/tjbog6wzqWu8Brgp5SCKRtJgwWEhx4oWOaV/+3+j&#10;IB79xN/j3dmc1svqfN9u/UkPN0p9dJr5FwhPjX+HX+2VVvA5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wvjEAAAA2wAAAA8AAAAAAAAAAAAAAAAAmAIAAGRycy9k&#10;b3ducmV2LnhtbFBLBQYAAAAABAAEAPUAAACJAwAAAAA=&#10;" strokecolor="#ff9">
                        <v:textbox>
                          <w:txbxContent>
                            <w:p w:rsidR="0051611B" w:rsidRPr="00713865" w:rsidRDefault="0051611B" w:rsidP="0071386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shape id="Text Box 52" o:spid="_x0000_s1043" type="#_x0000_t202" style="position:absolute;left:16002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WisEA&#10;AADbAAAADwAAAGRycy9kb3ducmV2LnhtbERPTYvCMBC9C/6HMMLeNFVWLdUoIrgIomB3wevYzLZ1&#10;m0lpslr99eYgeHy87/myNZW4UuNKywqGgwgEcWZ1ybmCn+9NPwbhPLLGyjIpuJOD5aLbmWOi7Y2P&#10;dE19LkIIuwQVFN7XiZQuK8igG9iaOHC/tjHoA2xyqRu8hXBTyVEUTaTBkkNDgTWtC8r+0n+jIJ6c&#10;4q/p8WLOu019eRwO/qzHe6U+eu1qBsJT69/il3urFXyGs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wVorBAAAA2wAAAA8AAAAAAAAAAAAAAAAAmAIAAGRycy9kb3du&#10;cmV2LnhtbFBLBQYAAAAABAAEAPUAAACGAwAAAAA=&#10;" strokecolor="#ff9">
                        <v:textbox>
                          <w:txbxContent>
                            <w:p w:rsidR="0051611B" w:rsidRPr="00540A30" w:rsidRDefault="0051611B" w:rsidP="00713865">
                              <w:r>
                                <w:t>45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51611B" w:rsidRDefault="0051611B">
            <w:pPr>
              <w:rPr>
                <w:b/>
                <w:u w:val="single"/>
              </w:rPr>
            </w:pPr>
          </w:p>
          <w:p w:rsidR="00461397" w:rsidRPr="00DE7F93" w:rsidRDefault="00A41EC0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 xml:space="preserve">Câu </w:t>
            </w:r>
            <w:r w:rsidR="007B1D6D">
              <w:rPr>
                <w:b/>
                <w:u w:val="single"/>
              </w:rPr>
              <w:t>7</w:t>
            </w:r>
            <w:r w:rsidRPr="00DE7F93">
              <w:rPr>
                <w:b/>
                <w:u w:val="single"/>
                <w:lang w:val="vi-VN"/>
              </w:rPr>
              <w:t>: 2 đ</w:t>
            </w:r>
          </w:p>
          <w:p w:rsidR="007B1D6D" w:rsidRDefault="007B1D6D" w:rsidP="007B1D6D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m:oMath>
              <m:sSup>
                <m:sSup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p>
                  <m:r>
                    <w:rPr>
                      <w:rFonts w:ascii="Cambria Math"/>
                      <w:sz w:val="27"/>
                      <w:szCs w:val="27"/>
                    </w:rPr>
                    <m:t>'</m:t>
                  </m:r>
                </m:sup>
              </m:sSup>
              <m:r>
                <w:rPr>
                  <w:rFonts w:ascii="Cambria Math"/>
                  <w:sz w:val="27"/>
                  <w:szCs w:val="27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7"/>
                      <w:szCs w:val="27"/>
                    </w:rPr>
                    <m:t>d</m:t>
                  </m:r>
                  <m:r>
                    <w:rPr>
                      <w:rFonts w:ascii="Cambria Math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/>
                      <w:sz w:val="27"/>
                      <w:szCs w:val="27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d</m:t>
                  </m:r>
                  <m:r>
                    <w:rPr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/>
                      <w:sz w:val="27"/>
                      <w:szCs w:val="27"/>
                    </w:rPr>
                    <m:t>f</m:t>
                  </m:r>
                </m:den>
              </m:f>
              <m:r>
                <w:rPr>
                  <w:rFonts w:ascii="Cambria Math"/>
                  <w:sz w:val="27"/>
                  <w:szCs w:val="27"/>
                </w:rPr>
                <m:t>=</m:t>
              </m:r>
              <m:r>
                <w:rPr>
                  <w:sz w:val="27"/>
                  <w:szCs w:val="27"/>
                </w:rPr>
                <m:t>-</m:t>
              </m:r>
              <m:r>
                <w:rPr>
                  <w:rFonts w:ascii="Cambria Math"/>
                  <w:sz w:val="27"/>
                  <w:szCs w:val="27"/>
                </w:rPr>
                <m:t>2</m:t>
              </m:r>
              <m:r>
                <w:rPr>
                  <w:rFonts w:ascii="Cambria Math"/>
                  <w:sz w:val="27"/>
                  <w:szCs w:val="27"/>
                </w:rPr>
                <m:t>0</m:t>
              </m:r>
              <m:r>
                <w:rPr>
                  <w:rFonts w:ascii="Cambria Math" w:hAnsi="Cambria Math"/>
                  <w:sz w:val="27"/>
                  <w:szCs w:val="27"/>
                </w:rPr>
                <m:t>cm</m:t>
              </m:r>
            </m:oMath>
            <w:r w:rsidRPr="00FA173C">
              <w:rPr>
                <w:rFonts w:eastAsiaTheme="minorEastAsia"/>
                <w:sz w:val="27"/>
                <w:szCs w:val="27"/>
              </w:rPr>
              <w:t xml:space="preserve"> </w:t>
            </w:r>
            <w:r>
              <w:rPr>
                <w:rFonts w:eastAsiaTheme="minorEastAsia"/>
                <w:sz w:val="27"/>
                <w:szCs w:val="27"/>
              </w:rPr>
              <w:t>(0,25)</w:t>
            </w:r>
          </w:p>
          <w:p w:rsidR="007B1D6D" w:rsidRPr="00FA173C" w:rsidRDefault="007B1D6D" w:rsidP="007B1D6D">
            <w:pPr>
              <w:spacing w:line="360" w:lineRule="auto"/>
              <w:jc w:val="both"/>
              <w:rPr>
                <w:rFonts w:eastAsiaTheme="minorEastAsia"/>
                <w:sz w:val="27"/>
                <w:szCs w:val="27"/>
              </w:rPr>
            </w:pPr>
            <w:r w:rsidRPr="00FA173C">
              <w:rPr>
                <w:rFonts w:eastAsiaTheme="minorEastAsia"/>
                <w:sz w:val="27"/>
                <w:szCs w:val="27"/>
              </w:rPr>
              <w:t>=&gt; ảnh ảo, ảnh cách thấ</w:t>
            </w:r>
            <w:r>
              <w:rPr>
                <w:rFonts w:eastAsiaTheme="minorEastAsia"/>
                <w:sz w:val="27"/>
                <w:szCs w:val="27"/>
              </w:rPr>
              <w:t>u kính 2</w:t>
            </w:r>
            <w:r w:rsidRPr="00FA173C">
              <w:rPr>
                <w:rFonts w:eastAsiaTheme="minorEastAsia"/>
                <w:sz w:val="27"/>
                <w:szCs w:val="27"/>
              </w:rPr>
              <w:t>0cm</w:t>
            </w:r>
            <w:r>
              <w:rPr>
                <w:rFonts w:eastAsiaTheme="minorEastAsia"/>
                <w:sz w:val="27"/>
                <w:szCs w:val="27"/>
              </w:rPr>
              <w:t xml:space="preserve"> </w:t>
            </w:r>
            <w:r>
              <w:rPr>
                <w:rFonts w:eastAsiaTheme="minorEastAsia"/>
                <w:sz w:val="27"/>
                <w:szCs w:val="27"/>
              </w:rPr>
              <w:t xml:space="preserve">  </w:t>
            </w:r>
            <w:r>
              <w:rPr>
                <w:rFonts w:eastAsiaTheme="minorEastAsia"/>
                <w:sz w:val="27"/>
                <w:szCs w:val="27"/>
              </w:rPr>
              <w:t>(0.</w:t>
            </w:r>
            <w:r>
              <w:rPr>
                <w:rFonts w:eastAsiaTheme="minorEastAsia"/>
                <w:sz w:val="27"/>
                <w:szCs w:val="27"/>
              </w:rPr>
              <w:t>2</w:t>
            </w:r>
            <w:bookmarkStart w:id="0" w:name="_GoBack"/>
            <w:bookmarkEnd w:id="0"/>
            <w:r>
              <w:rPr>
                <w:rFonts w:eastAsiaTheme="minorEastAsia"/>
                <w:sz w:val="27"/>
                <w:szCs w:val="27"/>
              </w:rPr>
              <w:t>5đ)</w:t>
            </w:r>
          </w:p>
          <w:p w:rsidR="007B1D6D" w:rsidRPr="00FA173C" w:rsidRDefault="007B1D6D" w:rsidP="007B1D6D">
            <w:pPr>
              <w:spacing w:line="360" w:lineRule="auto"/>
              <w:jc w:val="both"/>
              <w:rPr>
                <w:sz w:val="27"/>
                <w:szCs w:val="27"/>
              </w:rPr>
            </w:pPr>
            <m:oMath>
              <m:r>
                <w:rPr>
                  <w:rFonts w:ascii="Cambria Math" w:hAnsi="Cambria Math"/>
                  <w:sz w:val="27"/>
                  <w:szCs w:val="27"/>
                </w:rPr>
                <m:t>k</m:t>
              </m:r>
              <m:r>
                <w:rPr>
                  <w:rFonts w:ascii="Cambria Math"/>
                  <w:sz w:val="27"/>
                  <w:szCs w:val="27"/>
                </w:rPr>
                <m:t>=</m:t>
              </m:r>
              <m:r>
                <w:rPr>
                  <w:sz w:val="27"/>
                  <w:szCs w:val="27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d</m:t>
                      </m:r>
                    </m:e>
                    <m:sup>
                      <m:r>
                        <w:rPr>
                          <w:sz w:val="27"/>
                          <w:szCs w:val="27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d</m:t>
                  </m:r>
                </m:den>
              </m:f>
              <m:r>
                <w:rPr>
                  <w:rFonts w:ascii="Cambria Math"/>
                  <w:sz w:val="27"/>
                  <w:szCs w:val="27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/>
                      <w:sz w:val="27"/>
                      <w:szCs w:val="27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7"/>
                      <w:szCs w:val="27"/>
                    </w:rPr>
                    <m:t>3</m:t>
                  </m:r>
                </m:den>
              </m:f>
            </m:oMath>
            <w:r w:rsidRPr="00FA173C">
              <w:rPr>
                <w:rFonts w:eastAsiaTheme="minorEastAsia"/>
                <w:sz w:val="27"/>
                <w:szCs w:val="27"/>
              </w:rPr>
              <w:t xml:space="preserve">  =</w:t>
            </w:r>
            <w:r w:rsidRPr="00FA173C">
              <w:rPr>
                <w:sz w:val="27"/>
                <w:szCs w:val="27"/>
              </w:rPr>
              <w:t>&gt; vật-ảnh cùng chiều</w:t>
            </w:r>
            <w:r>
              <w:rPr>
                <w:sz w:val="27"/>
                <w:szCs w:val="27"/>
              </w:rPr>
              <w:t xml:space="preserve"> (0.5đ)</w:t>
            </w:r>
          </w:p>
          <w:p w:rsidR="007B1D6D" w:rsidRPr="00FA173C" w:rsidRDefault="007B1D6D" w:rsidP="007B1D6D">
            <w:pPr>
              <w:spacing w:line="360" w:lineRule="auto"/>
              <w:jc w:val="both"/>
              <w:rPr>
                <w:sz w:val="27"/>
                <w:szCs w:val="27"/>
              </w:rPr>
            </w:pPr>
            <m:oMath>
              <m:sSup>
                <m:sSup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A</m:t>
                  </m:r>
                </m:e>
                <m:sup>
                  <m:r>
                    <w:rPr>
                      <w:sz w:val="27"/>
                      <w:szCs w:val="27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B</m:t>
                  </m:r>
                </m:e>
                <m:sup>
                  <m:r>
                    <w:rPr>
                      <w:sz w:val="27"/>
                      <w:szCs w:val="27"/>
                    </w:rPr>
                    <m:t>'</m:t>
                  </m:r>
                </m:sup>
              </m:sSup>
              <m:r>
                <w:rPr>
                  <w:rFonts w:ascii="Cambria Math"/>
                  <w:sz w:val="27"/>
                  <w:szCs w:val="27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k</m:t>
                  </m:r>
                </m:e>
              </m:d>
              <m:r>
                <w:rPr>
                  <w:rFonts w:ascii="Cambria Math"/>
                  <w:sz w:val="27"/>
                  <w:szCs w:val="27"/>
                </w:rPr>
                <m:t>.</m:t>
              </m:r>
              <m:r>
                <w:rPr>
                  <w:rFonts w:ascii="Cambria Math" w:hAnsi="Cambria Math"/>
                  <w:sz w:val="27"/>
                  <w:szCs w:val="27"/>
                </w:rPr>
                <m:t>AB</m:t>
              </m:r>
              <m:r>
                <w:rPr>
                  <w:rFonts w:ascii="Cambria Math"/>
                  <w:sz w:val="27"/>
                  <w:szCs w:val="27"/>
                </w:rPr>
                <m:t>=4</m:t>
              </m:r>
              <m:r>
                <w:rPr>
                  <w:rFonts w:ascii="Cambria Math" w:hAnsi="Cambria Math"/>
                  <w:sz w:val="27"/>
                  <w:szCs w:val="27"/>
                </w:rPr>
                <m:t>c</m:t>
              </m:r>
              <m:r>
                <w:rPr>
                  <w:rFonts w:ascii="Cambria Math" w:eastAsiaTheme="minorEastAsia" w:hAnsi="Cambria Math"/>
                  <w:sz w:val="27"/>
                  <w:szCs w:val="27"/>
                </w:rPr>
                <m:t>m</m:t>
              </m:r>
            </m:oMath>
            <w:r w:rsidRPr="00FA173C">
              <w:rPr>
                <w:rFonts w:eastAsiaTheme="minorEastAsia"/>
                <w:sz w:val="27"/>
                <w:szCs w:val="27"/>
              </w:rPr>
              <w:t xml:space="preserve"> =&gt; ảnh nhỏ hơn vật</w:t>
            </w:r>
            <w:r>
              <w:rPr>
                <w:rFonts w:eastAsiaTheme="minorEastAsia"/>
                <w:sz w:val="27"/>
                <w:szCs w:val="27"/>
              </w:rPr>
              <w:t xml:space="preserve"> (0.5đ)</w:t>
            </w:r>
          </w:p>
          <w:p w:rsidR="007B1D6D" w:rsidRDefault="007B1D6D" w:rsidP="007B1D6D">
            <w:pPr>
              <w:spacing w:line="360" w:lineRule="auto"/>
              <w:jc w:val="both"/>
              <w:rPr>
                <w:sz w:val="27"/>
                <w:szCs w:val="27"/>
              </w:rPr>
            </w:pPr>
            <w:r w:rsidRPr="00FA173C">
              <w:rPr>
                <w:sz w:val="27"/>
                <w:szCs w:val="27"/>
              </w:rPr>
              <w:t>Vẽ</w:t>
            </w:r>
            <w:r>
              <w:rPr>
                <w:sz w:val="27"/>
                <w:szCs w:val="27"/>
              </w:rPr>
              <w:t xml:space="preserve"> đúng</w:t>
            </w:r>
            <w:r w:rsidRPr="00FA173C">
              <w:rPr>
                <w:sz w:val="27"/>
                <w:szCs w:val="27"/>
              </w:rPr>
              <w:t xml:space="preserve"> ảnh</w:t>
            </w:r>
            <w:r>
              <w:rPr>
                <w:sz w:val="27"/>
                <w:szCs w:val="27"/>
              </w:rPr>
              <w:t xml:space="preserve"> (0.5đ)</w:t>
            </w:r>
          </w:p>
          <w:p w:rsidR="00082384" w:rsidRPr="00DE7F93" w:rsidRDefault="00082384">
            <w:pPr>
              <w:rPr>
                <w:lang w:val="vi-VN"/>
              </w:rPr>
            </w:pPr>
          </w:p>
          <w:p w:rsidR="00A41EC0" w:rsidRPr="00DE7F93" w:rsidRDefault="00A41EC0">
            <w:pPr>
              <w:rPr>
                <w:lang w:val="vi-VN"/>
              </w:rPr>
            </w:pPr>
          </w:p>
        </w:tc>
      </w:tr>
    </w:tbl>
    <w:p w:rsidR="00461397" w:rsidRPr="00DE7F93" w:rsidRDefault="00461397">
      <w:pPr>
        <w:rPr>
          <w:lang w:val="vi-VN"/>
        </w:rPr>
      </w:pPr>
    </w:p>
    <w:sectPr w:rsidR="00461397" w:rsidRPr="00DE7F93" w:rsidSect="00C95268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000000A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5975B90"/>
    <w:multiLevelType w:val="multilevel"/>
    <w:tmpl w:val="9E26B4E8"/>
    <w:numStyleLink w:val="ArticleSection"/>
  </w:abstractNum>
  <w:abstractNum w:abstractNumId="13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B960E42"/>
    <w:multiLevelType w:val="multilevel"/>
    <w:tmpl w:val="9E26B4E8"/>
    <w:numStyleLink w:val="ArticleSection"/>
  </w:abstractNum>
  <w:abstractNum w:abstractNumId="15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97"/>
    <w:rsid w:val="00025090"/>
    <w:rsid w:val="000732F9"/>
    <w:rsid w:val="00082384"/>
    <w:rsid w:val="00181A2E"/>
    <w:rsid w:val="002D5FEA"/>
    <w:rsid w:val="003154C2"/>
    <w:rsid w:val="00461397"/>
    <w:rsid w:val="0051611B"/>
    <w:rsid w:val="00522DAE"/>
    <w:rsid w:val="00727EBA"/>
    <w:rsid w:val="007B1D6D"/>
    <w:rsid w:val="00811564"/>
    <w:rsid w:val="00A41E96"/>
    <w:rsid w:val="00A41EC0"/>
    <w:rsid w:val="00B55288"/>
    <w:rsid w:val="00C95268"/>
    <w:rsid w:val="00D02B2D"/>
    <w:rsid w:val="00DE7F93"/>
    <w:rsid w:val="00F81565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1" w:qFormat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character" w:styleId="PlaceholderText">
    <w:name w:val="Placeholder Text"/>
    <w:basedOn w:val="DefaultParagraphFont"/>
    <w:uiPriority w:val="99"/>
    <w:unhideWhenUsed/>
    <w:rsid w:val="00F81565"/>
    <w:rPr>
      <w:color w:val="808080"/>
    </w:rPr>
  </w:style>
  <w:style w:type="paragraph" w:styleId="NoSpacing">
    <w:name w:val="No Spacing"/>
    <w:uiPriority w:val="1"/>
    <w:qFormat/>
    <w:rsid w:val="00025090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1" w:qFormat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character" w:styleId="PlaceholderText">
    <w:name w:val="Placeholder Text"/>
    <w:basedOn w:val="DefaultParagraphFont"/>
    <w:uiPriority w:val="99"/>
    <w:unhideWhenUsed/>
    <w:rsid w:val="00F81565"/>
    <w:rPr>
      <w:color w:val="808080"/>
    </w:rPr>
  </w:style>
  <w:style w:type="paragraph" w:styleId="NoSpacing">
    <w:name w:val="No Spacing"/>
    <w:uiPriority w:val="1"/>
    <w:qFormat/>
    <w:rsid w:val="0002509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MacAir</cp:lastModifiedBy>
  <cp:revision>3</cp:revision>
  <dcterms:created xsi:type="dcterms:W3CDTF">2016-04-08T13:14:00Z</dcterms:created>
  <dcterms:modified xsi:type="dcterms:W3CDTF">2016-04-08T14:57:00Z</dcterms:modified>
</cp:coreProperties>
</file>