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4D" w:rsidRPr="00C641CA" w:rsidRDefault="00D1204D" w:rsidP="00003BBB">
      <w:pPr>
        <w:spacing w:after="0"/>
        <w:rPr>
          <w:rFonts w:ascii="Times New Roman" w:hAnsi="Times New Roman"/>
          <w:b/>
          <w:sz w:val="26"/>
          <w:szCs w:val="26"/>
        </w:rPr>
      </w:pPr>
      <w:r w:rsidRPr="00C641CA">
        <w:rPr>
          <w:rFonts w:ascii="Times New Roman" w:hAnsi="Times New Roman"/>
          <w:b/>
          <w:sz w:val="26"/>
          <w:szCs w:val="26"/>
        </w:rPr>
        <w:t>S</w:t>
      </w:r>
      <w:r w:rsidR="00A51AE7" w:rsidRPr="00C641CA">
        <w:rPr>
          <w:rFonts w:ascii="Times New Roman" w:hAnsi="Times New Roman"/>
          <w:b/>
          <w:sz w:val="26"/>
          <w:szCs w:val="26"/>
        </w:rPr>
        <w:t>Ở</w:t>
      </w:r>
      <w:r w:rsidR="007763ED" w:rsidRPr="00C641CA">
        <w:rPr>
          <w:rFonts w:ascii="Times New Roman" w:hAnsi="Times New Roman"/>
          <w:b/>
          <w:sz w:val="26"/>
          <w:szCs w:val="26"/>
        </w:rPr>
        <w:t xml:space="preserve"> GD &amp; ĐT TP.</w:t>
      </w:r>
      <w:r w:rsidRPr="00C641CA">
        <w:rPr>
          <w:rFonts w:ascii="Times New Roman" w:hAnsi="Times New Roman"/>
          <w:b/>
          <w:sz w:val="26"/>
          <w:szCs w:val="26"/>
        </w:rPr>
        <w:t xml:space="preserve"> </w:t>
      </w:r>
      <w:r w:rsidR="007763ED" w:rsidRPr="00C641CA">
        <w:rPr>
          <w:rFonts w:ascii="Times New Roman" w:hAnsi="Times New Roman"/>
          <w:b/>
          <w:sz w:val="26"/>
          <w:szCs w:val="26"/>
        </w:rPr>
        <w:t>HỒ CHÍ MINH</w:t>
      </w:r>
      <w:r w:rsidRPr="00C641CA">
        <w:rPr>
          <w:rFonts w:ascii="Times New Roman" w:hAnsi="Times New Roman"/>
          <w:b/>
          <w:sz w:val="26"/>
          <w:szCs w:val="26"/>
        </w:rPr>
        <w:t xml:space="preserve">             </w:t>
      </w:r>
      <w:r w:rsidR="00A72226" w:rsidRPr="00C641CA">
        <w:rPr>
          <w:rFonts w:ascii="Times New Roman" w:hAnsi="Times New Roman"/>
          <w:b/>
          <w:sz w:val="26"/>
          <w:szCs w:val="26"/>
        </w:rPr>
        <w:t xml:space="preserve">      </w:t>
      </w:r>
      <w:bookmarkStart w:id="0" w:name="_GoBack"/>
      <w:bookmarkEnd w:id="0"/>
      <w:r w:rsidRPr="00C641CA">
        <w:rPr>
          <w:rFonts w:ascii="Times New Roman" w:hAnsi="Times New Roman"/>
          <w:b/>
          <w:sz w:val="26"/>
          <w:szCs w:val="26"/>
        </w:rPr>
        <w:t>THI HỌC KÌ I</w:t>
      </w:r>
      <w:r w:rsidR="00C641CA">
        <w:rPr>
          <w:rFonts w:ascii="Times New Roman" w:hAnsi="Times New Roman"/>
          <w:b/>
          <w:sz w:val="26"/>
          <w:szCs w:val="26"/>
        </w:rPr>
        <w:t>I</w:t>
      </w:r>
      <w:r w:rsidR="009B720E" w:rsidRPr="00C641CA">
        <w:rPr>
          <w:rFonts w:ascii="Times New Roman" w:hAnsi="Times New Roman"/>
          <w:b/>
          <w:sz w:val="26"/>
          <w:szCs w:val="26"/>
        </w:rPr>
        <w:t>-</w:t>
      </w:r>
      <w:r w:rsidRPr="00C641CA">
        <w:rPr>
          <w:rFonts w:ascii="Times New Roman" w:hAnsi="Times New Roman"/>
          <w:b/>
          <w:sz w:val="26"/>
          <w:szCs w:val="26"/>
        </w:rPr>
        <w:t>NĂM HỌ</w:t>
      </w:r>
      <w:r w:rsidR="00AA3A2C" w:rsidRPr="00C641CA">
        <w:rPr>
          <w:rFonts w:ascii="Times New Roman" w:hAnsi="Times New Roman"/>
          <w:b/>
          <w:sz w:val="26"/>
          <w:szCs w:val="26"/>
        </w:rPr>
        <w:t>C 2016-2017</w:t>
      </w:r>
    </w:p>
    <w:p w:rsidR="00D1204D" w:rsidRPr="00C641CA" w:rsidRDefault="007763ED" w:rsidP="00003BBB">
      <w:pPr>
        <w:spacing w:after="0"/>
        <w:rPr>
          <w:rFonts w:ascii="Times New Roman" w:hAnsi="Times New Roman"/>
          <w:sz w:val="26"/>
          <w:szCs w:val="26"/>
        </w:rPr>
      </w:pPr>
      <w:r w:rsidRPr="00C641CA">
        <w:rPr>
          <w:rFonts w:ascii="Times New Roman" w:hAnsi="Times New Roman"/>
          <w:b/>
          <w:sz w:val="26"/>
          <w:szCs w:val="26"/>
        </w:rPr>
        <w:t>TRƯỜNG THCS-THPT ĐÀO DUY ANH</w:t>
      </w:r>
      <w:r w:rsidR="00D1204D" w:rsidRPr="00C641CA">
        <w:rPr>
          <w:rFonts w:ascii="Times New Roman" w:hAnsi="Times New Roman"/>
          <w:sz w:val="26"/>
          <w:szCs w:val="26"/>
        </w:rPr>
        <w:t xml:space="preserve"> </w:t>
      </w:r>
      <w:r w:rsidR="00A72226" w:rsidRPr="00C641CA">
        <w:rPr>
          <w:rFonts w:ascii="Times New Roman" w:hAnsi="Times New Roman"/>
          <w:sz w:val="26"/>
          <w:szCs w:val="26"/>
        </w:rPr>
        <w:t xml:space="preserve">     </w:t>
      </w:r>
      <w:r w:rsidR="005874EE" w:rsidRPr="00C641CA">
        <w:rPr>
          <w:rFonts w:ascii="Times New Roman" w:hAnsi="Times New Roman"/>
          <w:b/>
          <w:sz w:val="26"/>
          <w:szCs w:val="26"/>
        </w:rPr>
        <w:t xml:space="preserve">Môn thi: </w:t>
      </w:r>
      <w:r w:rsidR="00D1204D" w:rsidRPr="00C641CA">
        <w:rPr>
          <w:rFonts w:ascii="Times New Roman" w:hAnsi="Times New Roman"/>
          <w:b/>
          <w:sz w:val="26"/>
          <w:szCs w:val="26"/>
        </w:rPr>
        <w:t>Vậ</w:t>
      </w:r>
      <w:r w:rsidR="00C641CA">
        <w:rPr>
          <w:rFonts w:ascii="Times New Roman" w:hAnsi="Times New Roman"/>
          <w:b/>
          <w:sz w:val="26"/>
          <w:szCs w:val="26"/>
        </w:rPr>
        <w:t>t lý</w:t>
      </w:r>
      <w:r w:rsidR="005874EE" w:rsidRPr="00C641CA">
        <w:rPr>
          <w:rFonts w:ascii="Times New Roman" w:hAnsi="Times New Roman"/>
          <w:b/>
          <w:sz w:val="26"/>
          <w:szCs w:val="26"/>
        </w:rPr>
        <w:t xml:space="preserve">, khối </w:t>
      </w:r>
      <w:r w:rsidR="000530EA" w:rsidRPr="00C641CA">
        <w:rPr>
          <w:rFonts w:ascii="Times New Roman" w:hAnsi="Times New Roman"/>
          <w:b/>
          <w:sz w:val="26"/>
          <w:szCs w:val="26"/>
        </w:rPr>
        <w:t>11</w:t>
      </w:r>
    </w:p>
    <w:p w:rsidR="00D1204D" w:rsidRPr="00C641CA" w:rsidRDefault="00F967B8" w:rsidP="00003BBB">
      <w:pPr>
        <w:numPr>
          <w:ilvl w:val="0"/>
          <w:numId w:val="1"/>
        </w:numPr>
        <w:spacing w:after="0"/>
        <w:rPr>
          <w:rFonts w:ascii="Times New Roman" w:hAnsi="Times New Roman"/>
          <w:b/>
          <w:sz w:val="26"/>
          <w:szCs w:val="26"/>
        </w:rPr>
      </w:pPr>
      <w:r w:rsidRPr="00C641CA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7A6E77" wp14:editId="0AEC7C3D">
                <wp:simplePos x="0" y="0"/>
                <wp:positionH relativeFrom="column">
                  <wp:posOffset>112395</wp:posOffset>
                </wp:positionH>
                <wp:positionV relativeFrom="paragraph">
                  <wp:posOffset>99060</wp:posOffset>
                </wp:positionV>
                <wp:extent cx="1979295" cy="323850"/>
                <wp:effectExtent l="0" t="0" r="20955" b="1905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04D" w:rsidRPr="00003BBB" w:rsidRDefault="00D1204D" w:rsidP="00D120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03BB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.85pt;margin-top:7.8pt;width:155.8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">
                <v:textbox>
                  <w:txbxContent>
                    <w:p w:rsidR="00D1204D" w:rsidRPr="00003BBB" w:rsidRDefault="00D1204D" w:rsidP="00D1204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03BB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ĐỀ CHÍNH THỨC</w:t>
                      </w:r>
                    </w:p>
                  </w:txbxContent>
                </v:textbox>
              </v:rect>
            </w:pict>
          </mc:Fallback>
        </mc:AlternateContent>
      </w:r>
      <w:r w:rsidR="00D1204D" w:rsidRPr="00C641CA">
        <w:rPr>
          <w:rFonts w:ascii="Times New Roman" w:hAnsi="Times New Roman"/>
          <w:sz w:val="26"/>
          <w:szCs w:val="26"/>
        </w:rPr>
        <w:t xml:space="preserve">                                       </w:t>
      </w:r>
      <w:r w:rsidR="00003BBB" w:rsidRPr="00C641CA">
        <w:rPr>
          <w:rFonts w:ascii="Times New Roman" w:hAnsi="Times New Roman"/>
          <w:sz w:val="26"/>
          <w:szCs w:val="26"/>
        </w:rPr>
        <w:t xml:space="preserve">                      </w:t>
      </w:r>
      <w:r w:rsidR="00D1204D" w:rsidRPr="00C641CA">
        <w:rPr>
          <w:rFonts w:ascii="Times New Roman" w:hAnsi="Times New Roman"/>
          <w:b/>
          <w:sz w:val="26"/>
          <w:szCs w:val="26"/>
        </w:rPr>
        <w:t>Thờ</w:t>
      </w:r>
      <w:r w:rsidR="005874EE" w:rsidRPr="00C641CA">
        <w:rPr>
          <w:rFonts w:ascii="Times New Roman" w:hAnsi="Times New Roman"/>
          <w:b/>
          <w:sz w:val="26"/>
          <w:szCs w:val="26"/>
        </w:rPr>
        <w:t xml:space="preserve">i gian: 45 </w:t>
      </w:r>
      <w:r w:rsidR="00D1204D" w:rsidRPr="00C641CA">
        <w:rPr>
          <w:rFonts w:ascii="Times New Roman" w:hAnsi="Times New Roman"/>
          <w:b/>
          <w:sz w:val="26"/>
          <w:szCs w:val="26"/>
        </w:rPr>
        <w:t>phút</w:t>
      </w:r>
    </w:p>
    <w:p w:rsidR="00D1204D" w:rsidRPr="00C641CA" w:rsidRDefault="00003BBB" w:rsidP="00003BBB">
      <w:pPr>
        <w:spacing w:after="0"/>
        <w:ind w:left="720"/>
        <w:jc w:val="both"/>
        <w:rPr>
          <w:rFonts w:ascii="Times New Roman" w:hAnsi="Times New Roman"/>
          <w:i/>
          <w:sz w:val="26"/>
          <w:szCs w:val="26"/>
        </w:rPr>
      </w:pPr>
      <w:r w:rsidRPr="00C641CA">
        <w:rPr>
          <w:rFonts w:ascii="Times New Roman" w:hAnsi="Times New Roman"/>
          <w:sz w:val="26"/>
          <w:szCs w:val="26"/>
        </w:rPr>
        <w:tab/>
      </w:r>
      <w:r w:rsidRPr="00C641CA">
        <w:rPr>
          <w:rFonts w:ascii="Times New Roman" w:hAnsi="Times New Roman"/>
          <w:sz w:val="26"/>
          <w:szCs w:val="26"/>
        </w:rPr>
        <w:tab/>
      </w:r>
      <w:r w:rsidRPr="00C641CA">
        <w:rPr>
          <w:rFonts w:ascii="Times New Roman" w:hAnsi="Times New Roman"/>
          <w:sz w:val="26"/>
          <w:szCs w:val="26"/>
        </w:rPr>
        <w:tab/>
      </w:r>
      <w:r w:rsidRPr="00C641CA">
        <w:rPr>
          <w:rFonts w:ascii="Times New Roman" w:hAnsi="Times New Roman"/>
          <w:sz w:val="26"/>
          <w:szCs w:val="26"/>
        </w:rPr>
        <w:tab/>
      </w:r>
      <w:r w:rsidRPr="00C641CA">
        <w:rPr>
          <w:rFonts w:ascii="Times New Roman" w:hAnsi="Times New Roman"/>
          <w:sz w:val="26"/>
          <w:szCs w:val="26"/>
        </w:rPr>
        <w:tab/>
        <w:t xml:space="preserve">        </w:t>
      </w:r>
      <w:r w:rsidR="00AA26FA" w:rsidRPr="00C641CA">
        <w:rPr>
          <w:rFonts w:ascii="Times New Roman" w:hAnsi="Times New Roman"/>
          <w:sz w:val="26"/>
          <w:szCs w:val="26"/>
        </w:rPr>
        <w:t xml:space="preserve"> </w:t>
      </w:r>
      <w:r w:rsidRPr="00C641CA">
        <w:rPr>
          <w:rFonts w:ascii="Times New Roman" w:hAnsi="Times New Roman"/>
          <w:sz w:val="26"/>
          <w:szCs w:val="26"/>
        </w:rPr>
        <w:t xml:space="preserve">  </w:t>
      </w:r>
      <w:r w:rsidRPr="00C641CA">
        <w:rPr>
          <w:rFonts w:ascii="Times New Roman" w:hAnsi="Times New Roman"/>
          <w:i/>
          <w:sz w:val="26"/>
          <w:szCs w:val="26"/>
        </w:rPr>
        <w:t>(</w:t>
      </w:r>
      <w:r w:rsidR="00D1204D" w:rsidRPr="00C641CA">
        <w:rPr>
          <w:rFonts w:ascii="Times New Roman" w:hAnsi="Times New Roman"/>
          <w:i/>
          <w:sz w:val="26"/>
          <w:szCs w:val="26"/>
        </w:rPr>
        <w:t>Không tính thời gian phát đề)</w:t>
      </w:r>
    </w:p>
    <w:p w:rsidR="00D1204D" w:rsidRPr="00C641CA" w:rsidRDefault="00D1204D" w:rsidP="00003BBB">
      <w:pPr>
        <w:spacing w:line="360" w:lineRule="auto"/>
        <w:ind w:right="-22"/>
        <w:rPr>
          <w:rFonts w:ascii="Times New Roman" w:hAnsi="Times New Roman"/>
          <w:sz w:val="26"/>
          <w:szCs w:val="26"/>
        </w:rPr>
      </w:pPr>
    </w:p>
    <w:p w:rsidR="0090185C" w:rsidRDefault="00D1204D" w:rsidP="00003BBB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r w:rsidRPr="00C641CA">
        <w:rPr>
          <w:rFonts w:ascii="Times New Roman" w:hAnsi="Times New Roman"/>
          <w:b/>
          <w:sz w:val="26"/>
          <w:szCs w:val="26"/>
          <w:u w:val="single"/>
          <w:lang w:val="vi-VN"/>
        </w:rPr>
        <w:t>Câu 1:</w:t>
      </w:r>
      <w:r w:rsidR="006F368B">
        <w:rPr>
          <w:rFonts w:ascii="Times New Roman" w:hAnsi="Times New Roman"/>
          <w:b/>
          <w:sz w:val="26"/>
          <w:szCs w:val="26"/>
        </w:rPr>
        <w:t>(1,5</w:t>
      </w:r>
      <w:r w:rsidR="00B27C73" w:rsidRPr="00C641CA">
        <w:rPr>
          <w:rFonts w:ascii="Times New Roman" w:hAnsi="Times New Roman"/>
          <w:b/>
          <w:sz w:val="26"/>
          <w:szCs w:val="26"/>
        </w:rPr>
        <w:t xml:space="preserve"> </w:t>
      </w:r>
      <w:r w:rsidRPr="00C641CA">
        <w:rPr>
          <w:rFonts w:ascii="Times New Roman" w:hAnsi="Times New Roman"/>
          <w:b/>
          <w:sz w:val="26"/>
          <w:szCs w:val="26"/>
        </w:rPr>
        <w:t>đ</w:t>
      </w:r>
      <w:r w:rsidR="00B27C73" w:rsidRPr="00C641CA">
        <w:rPr>
          <w:rFonts w:ascii="Times New Roman" w:hAnsi="Times New Roman"/>
          <w:b/>
          <w:sz w:val="26"/>
          <w:szCs w:val="26"/>
        </w:rPr>
        <w:t>iểm</w:t>
      </w:r>
      <w:r w:rsidRPr="00C641CA">
        <w:rPr>
          <w:rFonts w:ascii="Times New Roman" w:hAnsi="Times New Roman"/>
          <w:b/>
          <w:sz w:val="26"/>
          <w:szCs w:val="26"/>
        </w:rPr>
        <w:t>)</w:t>
      </w:r>
    </w:p>
    <w:p w:rsidR="006F368B" w:rsidRPr="00C641CA" w:rsidRDefault="006F368B" w:rsidP="00003BBB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F368B">
        <w:rPr>
          <w:rFonts w:ascii="Times New Roman" w:hAnsi="Times New Roman"/>
          <w:sz w:val="26"/>
          <w:szCs w:val="26"/>
        </w:rPr>
        <w:t>Hiện tượng khúc xạ ánh sáng là gì? Phát biểu định luật khúc xạ ánh sáng?</w:t>
      </w:r>
    </w:p>
    <w:p w:rsidR="00565CC6" w:rsidRDefault="00D1204D" w:rsidP="00003BBB">
      <w:pPr>
        <w:spacing w:after="0" w:line="360" w:lineRule="auto"/>
        <w:ind w:left="709" w:hanging="709"/>
        <w:rPr>
          <w:rFonts w:ascii="Times New Roman" w:eastAsia="Times New Roman" w:hAnsi="Times New Roman"/>
          <w:b/>
          <w:sz w:val="26"/>
          <w:szCs w:val="26"/>
        </w:rPr>
      </w:pPr>
      <w:r w:rsidRPr="00C641CA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 xml:space="preserve">Câu </w:t>
      </w:r>
      <w:r w:rsidRPr="00C641CA">
        <w:rPr>
          <w:rFonts w:ascii="Times New Roman" w:eastAsia="Times New Roman" w:hAnsi="Times New Roman"/>
          <w:b/>
          <w:sz w:val="26"/>
          <w:szCs w:val="26"/>
          <w:u w:val="single"/>
        </w:rPr>
        <w:t>2</w:t>
      </w:r>
      <w:r w:rsidRPr="00C641CA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:</w:t>
      </w:r>
      <w:r w:rsidR="00565CC6">
        <w:rPr>
          <w:rFonts w:ascii="Times New Roman" w:eastAsia="Times New Roman" w:hAnsi="Times New Roman"/>
          <w:b/>
          <w:sz w:val="26"/>
          <w:szCs w:val="26"/>
        </w:rPr>
        <w:t>(1,5</w:t>
      </w:r>
      <w:r w:rsidR="00B27C73" w:rsidRPr="00C641C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 w:rsidRPr="00C641CA">
        <w:rPr>
          <w:rFonts w:ascii="Times New Roman" w:eastAsia="Times New Roman" w:hAnsi="Times New Roman"/>
          <w:b/>
          <w:sz w:val="26"/>
          <w:szCs w:val="26"/>
        </w:rPr>
        <w:t>đ</w:t>
      </w:r>
      <w:r w:rsidR="00B27C73" w:rsidRPr="00C641CA">
        <w:rPr>
          <w:rFonts w:ascii="Times New Roman" w:eastAsia="Times New Roman" w:hAnsi="Times New Roman"/>
          <w:b/>
          <w:sz w:val="26"/>
          <w:szCs w:val="26"/>
        </w:rPr>
        <w:t>iểm</w:t>
      </w:r>
      <w:r w:rsidRPr="00C641CA">
        <w:rPr>
          <w:rFonts w:ascii="Times New Roman" w:eastAsia="Times New Roman" w:hAnsi="Times New Roman"/>
          <w:b/>
          <w:sz w:val="26"/>
          <w:szCs w:val="26"/>
        </w:rPr>
        <w:t>)</w:t>
      </w:r>
    </w:p>
    <w:p w:rsidR="00B27C73" w:rsidRPr="00C641CA" w:rsidRDefault="00565CC6" w:rsidP="00003BBB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</w:rPr>
      </w:pPr>
      <w:r w:rsidRPr="00565CC6">
        <w:rPr>
          <w:rFonts w:ascii="Times New Roman" w:eastAsia="Times New Roman" w:hAnsi="Times New Roman"/>
          <w:sz w:val="26"/>
          <w:szCs w:val="26"/>
        </w:rPr>
        <w:t>Hiện tượng phản xạ toàn phần là gì? Điều kiện để có phản xạ toàn phần?</w:t>
      </w:r>
    </w:p>
    <w:p w:rsidR="00F91D80" w:rsidRDefault="00D1204D" w:rsidP="00003BBB">
      <w:pPr>
        <w:spacing w:after="0" w:line="360" w:lineRule="auto"/>
        <w:ind w:left="709" w:hanging="709"/>
        <w:rPr>
          <w:rFonts w:ascii="Times New Roman" w:eastAsia="Times New Roman" w:hAnsi="Times New Roman"/>
          <w:b/>
          <w:sz w:val="26"/>
          <w:szCs w:val="26"/>
        </w:rPr>
      </w:pPr>
      <w:r w:rsidRPr="00C641CA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Câu 3:</w:t>
      </w:r>
      <w:r w:rsidR="00C310B5">
        <w:rPr>
          <w:rFonts w:ascii="Times New Roman" w:eastAsia="Times New Roman" w:hAnsi="Times New Roman"/>
          <w:b/>
          <w:sz w:val="26"/>
          <w:szCs w:val="26"/>
        </w:rPr>
        <w:t>(3,0</w:t>
      </w:r>
      <w:r w:rsidR="009B08CC" w:rsidRPr="00C641C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 w:rsidRPr="00C641CA">
        <w:rPr>
          <w:rFonts w:ascii="Times New Roman" w:eastAsia="Times New Roman" w:hAnsi="Times New Roman"/>
          <w:b/>
          <w:sz w:val="26"/>
          <w:szCs w:val="26"/>
          <w:lang w:val="vi-VN"/>
        </w:rPr>
        <w:t>đ</w:t>
      </w:r>
      <w:r w:rsidR="009B08CC" w:rsidRPr="00C641CA">
        <w:rPr>
          <w:rFonts w:ascii="Times New Roman" w:eastAsia="Times New Roman" w:hAnsi="Times New Roman"/>
          <w:b/>
          <w:sz w:val="26"/>
          <w:szCs w:val="26"/>
        </w:rPr>
        <w:t>iểm</w:t>
      </w:r>
      <w:r w:rsidRPr="00C641CA">
        <w:rPr>
          <w:rFonts w:ascii="Times New Roman" w:eastAsia="Times New Roman" w:hAnsi="Times New Roman"/>
          <w:b/>
          <w:sz w:val="26"/>
          <w:szCs w:val="26"/>
          <w:lang w:val="vi-VN"/>
        </w:rPr>
        <w:t>)</w:t>
      </w:r>
    </w:p>
    <w:p w:rsidR="00F9226A" w:rsidRPr="00C310B5" w:rsidRDefault="00F91D80" w:rsidP="00C310B5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F91D80">
        <w:rPr>
          <w:rFonts w:ascii="Times New Roman" w:eastAsia="Times New Roman" w:hAnsi="Times New Roman"/>
          <w:sz w:val="26"/>
          <w:szCs w:val="26"/>
          <w:lang w:val="vi-VN"/>
        </w:rPr>
        <w:t>Nêu đường truyền của 3 tia sáng đặc biệt qua thấu kính</w:t>
      </w:r>
      <w:r w:rsidR="00C310B5">
        <w:rPr>
          <w:rFonts w:ascii="Times New Roman" w:eastAsia="Times New Roman" w:hAnsi="Times New Roman"/>
          <w:sz w:val="26"/>
          <w:szCs w:val="26"/>
        </w:rPr>
        <w:t>. Trong mỗi trường hợp hãy vẽ hình minh họa (chú ý chỉ vẽ thấu kính hội tụ).</w:t>
      </w:r>
    </w:p>
    <w:p w:rsidR="00D1204D" w:rsidRPr="00C641CA" w:rsidRDefault="002B667B" w:rsidP="00153907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  <w:r w:rsidRPr="00C641CA">
        <w:rPr>
          <w:rFonts w:ascii="Times New Roman" w:hAnsi="Times New Roman"/>
          <w:b/>
          <w:sz w:val="26"/>
          <w:szCs w:val="26"/>
          <w:u w:val="single"/>
          <w:lang w:val="pt-BR"/>
        </w:rPr>
        <w:t>Câu 4</w:t>
      </w:r>
      <w:r w:rsidR="00D1204D" w:rsidRPr="00C641CA">
        <w:rPr>
          <w:rFonts w:ascii="Times New Roman" w:hAnsi="Times New Roman"/>
          <w:b/>
          <w:sz w:val="26"/>
          <w:szCs w:val="26"/>
          <w:u w:val="single"/>
          <w:lang w:val="pt-BR"/>
        </w:rPr>
        <w:t>:</w:t>
      </w:r>
      <w:r w:rsidR="009E2CB0">
        <w:rPr>
          <w:rFonts w:ascii="Times New Roman" w:hAnsi="Times New Roman"/>
          <w:b/>
          <w:sz w:val="26"/>
          <w:szCs w:val="26"/>
          <w:lang w:val="pt-BR"/>
        </w:rPr>
        <w:t>(1,5</w:t>
      </w:r>
      <w:r w:rsidR="009B08CC" w:rsidRPr="00C641CA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D1204D" w:rsidRPr="00C641CA">
        <w:rPr>
          <w:rFonts w:ascii="Times New Roman" w:hAnsi="Times New Roman"/>
          <w:b/>
          <w:sz w:val="26"/>
          <w:szCs w:val="26"/>
          <w:lang w:val="pt-BR"/>
        </w:rPr>
        <w:t>đ</w:t>
      </w:r>
      <w:r w:rsidR="009B08CC" w:rsidRPr="00C641CA">
        <w:rPr>
          <w:rFonts w:ascii="Times New Roman" w:hAnsi="Times New Roman"/>
          <w:b/>
          <w:sz w:val="26"/>
          <w:szCs w:val="26"/>
          <w:lang w:val="pt-BR"/>
        </w:rPr>
        <w:t>iểm</w:t>
      </w:r>
      <w:r w:rsidR="00D1204D" w:rsidRPr="00C641CA">
        <w:rPr>
          <w:rFonts w:ascii="Times New Roman" w:hAnsi="Times New Roman"/>
          <w:b/>
          <w:sz w:val="26"/>
          <w:szCs w:val="26"/>
          <w:lang w:val="pt-BR"/>
        </w:rPr>
        <w:t>)</w:t>
      </w:r>
      <w:r w:rsidR="00D1204D" w:rsidRPr="00C641CA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287E37" w:rsidRPr="00287E37" w:rsidRDefault="00287E37" w:rsidP="00153907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287E37">
        <w:rPr>
          <w:rFonts w:ascii="Times New Roman" w:eastAsia="Times New Roman" w:hAnsi="Times New Roman"/>
          <w:sz w:val="26"/>
          <w:szCs w:val="26"/>
          <w:lang w:val="pt-BR"/>
        </w:rPr>
        <w:t>Một t</w:t>
      </w:r>
      <w:r>
        <w:rPr>
          <w:rFonts w:ascii="Times New Roman" w:eastAsia="Times New Roman" w:hAnsi="Times New Roman"/>
          <w:sz w:val="26"/>
          <w:szCs w:val="26"/>
          <w:lang w:val="pt-BR"/>
        </w:rPr>
        <w:t>ia sáng đi từ thủy tinh (n</w:t>
      </w:r>
      <w:r>
        <w:rPr>
          <w:rFonts w:ascii="Times New Roman" w:eastAsia="Times New Roman" w:hAnsi="Times New Roman"/>
          <w:sz w:val="26"/>
          <w:szCs w:val="26"/>
          <w:vertAlign w:val="subscript"/>
          <w:lang w:val="pt-BR"/>
        </w:rPr>
        <w:t>1</w:t>
      </w: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6"/>
                <w:szCs w:val="26"/>
                <w:lang w:val="pt-BR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6"/>
                <w:szCs w:val="26"/>
                <w:lang w:val="pt-BR"/>
              </w:rPr>
              <m:t>3</m:t>
            </m:r>
          </m:e>
        </m:rad>
      </m:oMath>
      <w:r>
        <w:rPr>
          <w:rFonts w:ascii="Times New Roman" w:eastAsia="Times New Roman" w:hAnsi="Times New Roman"/>
          <w:sz w:val="26"/>
          <w:szCs w:val="26"/>
          <w:lang w:val="pt-BR"/>
        </w:rPr>
        <w:t>) ra ngoài không khí (n</w:t>
      </w:r>
      <w:r>
        <w:rPr>
          <w:rFonts w:ascii="Times New Roman" w:eastAsia="Times New Roman" w:hAnsi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= 1)</w:t>
      </w:r>
    </w:p>
    <w:p w:rsidR="00287E37" w:rsidRPr="00287E37" w:rsidRDefault="00287E37" w:rsidP="00153907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287E37">
        <w:rPr>
          <w:rFonts w:ascii="Times New Roman" w:eastAsia="Times New Roman" w:hAnsi="Times New Roman"/>
          <w:sz w:val="26"/>
          <w:szCs w:val="26"/>
          <w:lang w:val="pt-BR"/>
        </w:rPr>
        <w:t>a. Tính góc khúc xạ tương ứng với góc tới 30°.</w:t>
      </w:r>
      <w:r>
        <w:rPr>
          <w:rFonts w:ascii="Times New Roman" w:eastAsia="Times New Roman" w:hAnsi="Times New Roman"/>
          <w:sz w:val="26"/>
          <w:szCs w:val="26"/>
          <w:lang w:val="pt-BR"/>
        </w:rPr>
        <w:t xml:space="preserve"> Vẽ hình.</w:t>
      </w:r>
    </w:p>
    <w:p w:rsidR="00287E37" w:rsidRPr="00287E37" w:rsidRDefault="00287E37" w:rsidP="00153907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287E37">
        <w:rPr>
          <w:rFonts w:ascii="Times New Roman" w:eastAsia="Times New Roman" w:hAnsi="Times New Roman"/>
          <w:sz w:val="26"/>
          <w:szCs w:val="26"/>
          <w:lang w:val="pt-BR"/>
        </w:rPr>
        <w:t>b. Phải chiếu với góc tới bao nhiêu để có phản xạ toàn phần xảy ra?</w:t>
      </w:r>
    </w:p>
    <w:p w:rsidR="00C94B8A" w:rsidRPr="00C94B8A" w:rsidRDefault="00C94B8A" w:rsidP="00C94B8A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  <w:lang w:val="vi-VN"/>
        </w:rPr>
      </w:pPr>
      <w:r w:rsidRPr="00C94B8A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 xml:space="preserve">Câu </w:t>
      </w:r>
      <w:r w:rsidRPr="002C5A21">
        <w:rPr>
          <w:rFonts w:ascii="Times New Roman" w:eastAsia="Times New Roman" w:hAnsi="Times New Roman"/>
          <w:b/>
          <w:sz w:val="26"/>
          <w:szCs w:val="26"/>
          <w:u w:val="single"/>
          <w:lang w:val="pt-BR"/>
        </w:rPr>
        <w:t>5</w:t>
      </w:r>
      <w:r w:rsidRPr="00C94B8A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:(</w:t>
      </w:r>
      <w:r w:rsidR="00CC15D4" w:rsidRPr="002C5A21">
        <w:rPr>
          <w:rFonts w:ascii="Times New Roman" w:eastAsia="Times New Roman" w:hAnsi="Times New Roman"/>
          <w:b/>
          <w:sz w:val="26"/>
          <w:szCs w:val="26"/>
          <w:lang w:val="pt-BR"/>
        </w:rPr>
        <w:t>2</w:t>
      </w:r>
      <w:r w:rsidRPr="00C94B8A">
        <w:rPr>
          <w:rFonts w:ascii="Times New Roman" w:eastAsia="Times New Roman" w:hAnsi="Times New Roman"/>
          <w:b/>
          <w:sz w:val="26"/>
          <w:szCs w:val="26"/>
          <w:lang w:val="vi-VN"/>
        </w:rPr>
        <w:t>,5đ)</w:t>
      </w:r>
      <w:r w:rsidRPr="00C94B8A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</w:p>
    <w:p w:rsidR="00C94B8A" w:rsidRPr="00C94B8A" w:rsidRDefault="00C94B8A" w:rsidP="00C94B8A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  <w:lang w:val="vi-VN"/>
        </w:rPr>
      </w:pPr>
      <w:r w:rsidRPr="00C94B8A">
        <w:rPr>
          <w:rFonts w:ascii="Times New Roman" w:eastAsia="Times New Roman" w:hAnsi="Times New Roman"/>
          <w:sz w:val="26"/>
          <w:szCs w:val="26"/>
          <w:lang w:val="vi-VN"/>
        </w:rPr>
        <w:t>Đặt vật AB cao 4cm trước thấu kính hội tụ có tiêu cự 20cm. Vật cách thấu kính 30 cm.</w:t>
      </w:r>
    </w:p>
    <w:p w:rsidR="00C94B8A" w:rsidRPr="00C94B8A" w:rsidRDefault="00C94B8A" w:rsidP="00C94B8A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C94B8A">
        <w:rPr>
          <w:rFonts w:ascii="Times New Roman" w:eastAsia="Times New Roman" w:hAnsi="Times New Roman"/>
          <w:sz w:val="26"/>
          <w:szCs w:val="26"/>
          <w:lang w:val="vi-VN"/>
        </w:rPr>
        <w:t xml:space="preserve">a) Xác định vị trí, tính chất, độ cao của ảnh A’B’. </w:t>
      </w:r>
    </w:p>
    <w:p w:rsidR="00C94B8A" w:rsidRPr="002C5A21" w:rsidRDefault="00C94B8A" w:rsidP="00C94B8A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C94B8A">
        <w:rPr>
          <w:rFonts w:ascii="Times New Roman" w:eastAsia="Times New Roman" w:hAnsi="Times New Roman"/>
          <w:sz w:val="26"/>
          <w:szCs w:val="26"/>
          <w:lang w:val="vi-VN"/>
        </w:rPr>
        <w:t>b) Vẽ ảnh.</w:t>
      </w:r>
    </w:p>
    <w:p w:rsidR="00CC15D4" w:rsidRPr="002C5A21" w:rsidRDefault="00CC15D4" w:rsidP="00C94B8A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2C5A21">
        <w:rPr>
          <w:rFonts w:ascii="Times New Roman" w:eastAsia="Times New Roman" w:hAnsi="Times New Roman"/>
          <w:sz w:val="26"/>
          <w:szCs w:val="26"/>
          <w:lang w:val="vi-VN"/>
        </w:rPr>
        <w:t xml:space="preserve">c) </w:t>
      </w:r>
      <w:r w:rsidR="007F3D89" w:rsidRPr="009923B8">
        <w:rPr>
          <w:rFonts w:ascii="Times New Roman" w:hAnsi="Times New Roman"/>
          <w:sz w:val="26"/>
          <w:szCs w:val="26"/>
          <w:lang w:val="vi-VN"/>
        </w:rPr>
        <w:t xml:space="preserve">Tìm vị trí </w:t>
      </w:r>
      <w:r w:rsidR="005B4C43" w:rsidRPr="002C5A21">
        <w:rPr>
          <w:rFonts w:ascii="Times New Roman" w:hAnsi="Times New Roman"/>
          <w:sz w:val="26"/>
          <w:szCs w:val="26"/>
          <w:lang w:val="vi-VN"/>
        </w:rPr>
        <w:t xml:space="preserve">của </w:t>
      </w:r>
      <w:r w:rsidR="007F3D89" w:rsidRPr="009923B8">
        <w:rPr>
          <w:rFonts w:ascii="Times New Roman" w:hAnsi="Times New Roman"/>
          <w:sz w:val="26"/>
          <w:szCs w:val="26"/>
          <w:lang w:val="vi-VN"/>
        </w:rPr>
        <w:t xml:space="preserve">vật và ảnh để có một ảnh ảo lớn gấp </w:t>
      </w:r>
      <w:r w:rsidR="007F3D89" w:rsidRPr="002C5A21">
        <w:rPr>
          <w:rFonts w:ascii="Times New Roman" w:hAnsi="Times New Roman"/>
          <w:sz w:val="26"/>
          <w:szCs w:val="26"/>
          <w:lang w:val="vi-VN"/>
        </w:rPr>
        <w:t>2</w:t>
      </w:r>
      <w:r w:rsidR="007F3D89" w:rsidRPr="009923B8">
        <w:rPr>
          <w:rFonts w:ascii="Times New Roman" w:hAnsi="Times New Roman"/>
          <w:sz w:val="26"/>
          <w:szCs w:val="26"/>
          <w:lang w:val="vi-VN"/>
        </w:rPr>
        <w:t xml:space="preserve"> lần vật.</w:t>
      </w:r>
    </w:p>
    <w:p w:rsidR="008F323D" w:rsidRPr="00C641CA" w:rsidRDefault="008F323D" w:rsidP="00153907">
      <w:pPr>
        <w:tabs>
          <w:tab w:val="left" w:pos="720"/>
          <w:tab w:val="left" w:pos="2940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26"/>
          <w:szCs w:val="26"/>
          <w:u w:val="single"/>
          <w:lang w:val="pt-BR"/>
        </w:rPr>
      </w:pPr>
    </w:p>
    <w:p w:rsidR="00EA238B" w:rsidRPr="00C641CA" w:rsidRDefault="00EA238B" w:rsidP="00003BBB">
      <w:pPr>
        <w:tabs>
          <w:tab w:val="left" w:pos="720"/>
          <w:tab w:val="left" w:pos="2940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26"/>
          <w:szCs w:val="26"/>
          <w:lang w:val="pt-BR"/>
        </w:rPr>
      </w:pPr>
    </w:p>
    <w:p w:rsidR="00D1204D" w:rsidRPr="00C641CA" w:rsidRDefault="00D1204D" w:rsidP="00003BBB">
      <w:pPr>
        <w:spacing w:after="0" w:line="360" w:lineRule="auto"/>
        <w:ind w:right="-22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C641CA">
        <w:rPr>
          <w:rFonts w:ascii="Times New Roman" w:hAnsi="Times New Roman"/>
          <w:b/>
          <w:sz w:val="26"/>
          <w:szCs w:val="26"/>
          <w:lang w:val="pt-BR"/>
        </w:rPr>
        <w:t>………H</w:t>
      </w:r>
      <w:r w:rsidR="007239B6" w:rsidRPr="00C641CA">
        <w:rPr>
          <w:rFonts w:ascii="Times New Roman" w:hAnsi="Times New Roman"/>
          <w:b/>
          <w:sz w:val="26"/>
          <w:szCs w:val="26"/>
          <w:lang w:val="pt-BR"/>
        </w:rPr>
        <w:t>ẾT………</w:t>
      </w:r>
    </w:p>
    <w:p w:rsidR="00D1204D" w:rsidRPr="006F368B" w:rsidRDefault="00D1204D" w:rsidP="00003BBB">
      <w:pPr>
        <w:spacing w:after="0" w:line="360" w:lineRule="auto"/>
        <w:ind w:right="-22"/>
        <w:jc w:val="center"/>
        <w:rPr>
          <w:rFonts w:ascii="Times New Roman" w:hAnsi="Times New Roman"/>
          <w:i/>
          <w:sz w:val="26"/>
          <w:szCs w:val="26"/>
          <w:lang w:val="pt-BR"/>
        </w:rPr>
      </w:pPr>
      <w:r w:rsidRPr="006F368B">
        <w:rPr>
          <w:rFonts w:ascii="Times New Roman" w:hAnsi="Times New Roman"/>
          <w:i/>
          <w:sz w:val="26"/>
          <w:szCs w:val="26"/>
          <w:lang w:val="pt-BR"/>
        </w:rPr>
        <w:t>Giám thị</w:t>
      </w:r>
      <w:r w:rsidR="007239B6" w:rsidRPr="006F368B">
        <w:rPr>
          <w:rFonts w:ascii="Times New Roman" w:hAnsi="Times New Roman"/>
          <w:i/>
          <w:sz w:val="26"/>
          <w:szCs w:val="26"/>
          <w:lang w:val="pt-BR"/>
        </w:rPr>
        <w:t xml:space="preserve"> coi thi</w:t>
      </w:r>
      <w:r w:rsidRPr="006F368B">
        <w:rPr>
          <w:rFonts w:ascii="Times New Roman" w:hAnsi="Times New Roman"/>
          <w:i/>
          <w:sz w:val="26"/>
          <w:szCs w:val="26"/>
          <w:lang w:val="pt-BR"/>
        </w:rPr>
        <w:t xml:space="preserve"> không giải thích gì thêm.</w:t>
      </w: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2A0885" w:rsidRDefault="002A0885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</w:p>
    <w:p w:rsidR="00C641CA" w:rsidRPr="00C641CA" w:rsidRDefault="00C641CA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  <w:r w:rsidRPr="00C641CA">
        <w:rPr>
          <w:rFonts w:ascii="Times New Roman" w:hAnsi="Times New Roman"/>
          <w:b/>
          <w:sz w:val="24"/>
          <w:szCs w:val="24"/>
          <w:lang w:val="pt-BR"/>
        </w:rPr>
        <w:lastRenderedPageBreak/>
        <w:t xml:space="preserve">SỞ GD &amp; ĐT TP. HỒ CHÍ MINH                                 ĐÁP ÁN ĐỀ THI HỌC KÌ II </w:t>
      </w:r>
    </w:p>
    <w:p w:rsidR="00C641CA" w:rsidRPr="00C641CA" w:rsidRDefault="00C641CA" w:rsidP="00C641CA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  <w:r w:rsidRPr="00C641CA">
        <w:rPr>
          <w:rFonts w:ascii="Times New Roman" w:hAnsi="Times New Roman"/>
          <w:b/>
          <w:sz w:val="24"/>
          <w:szCs w:val="24"/>
          <w:lang w:val="pt-BR"/>
        </w:rPr>
        <w:t>TRƯỜNG THCS-THPT ĐÀO DUY ANH</w:t>
      </w:r>
      <w:r w:rsidRPr="00C641CA">
        <w:rPr>
          <w:sz w:val="24"/>
          <w:szCs w:val="24"/>
          <w:lang w:val="pt-BR"/>
        </w:rPr>
        <w:t xml:space="preserve">                             </w:t>
      </w:r>
      <w:r w:rsidRPr="00C641CA">
        <w:rPr>
          <w:rFonts w:ascii="Times New Roman" w:hAnsi="Times New Roman"/>
          <w:b/>
          <w:sz w:val="24"/>
          <w:szCs w:val="24"/>
          <w:lang w:val="pt-BR"/>
        </w:rPr>
        <w:t xml:space="preserve">NĂM HỌC 2016-2017                     </w:t>
      </w:r>
    </w:p>
    <w:p w:rsidR="00C641CA" w:rsidRPr="00C641CA" w:rsidRDefault="00C641CA" w:rsidP="00C641CA">
      <w:pPr>
        <w:spacing w:after="0"/>
        <w:ind w:left="2880" w:firstLine="720"/>
        <w:rPr>
          <w:rFonts w:ascii="Times New Roman" w:hAnsi="Times New Roman"/>
          <w:b/>
          <w:sz w:val="24"/>
          <w:szCs w:val="24"/>
          <w:lang w:val="pt-BR"/>
        </w:rPr>
      </w:pPr>
      <w:r w:rsidRPr="00C641CA">
        <w:rPr>
          <w:rFonts w:ascii="Times New Roman" w:hAnsi="Times New Roman"/>
          <w:b/>
          <w:sz w:val="24"/>
          <w:szCs w:val="24"/>
          <w:lang w:val="pt-BR"/>
        </w:rPr>
        <w:t xml:space="preserve">                                        Môn thi: Vậ</w:t>
      </w:r>
      <w:r w:rsidR="00021A35">
        <w:rPr>
          <w:rFonts w:ascii="Times New Roman" w:hAnsi="Times New Roman"/>
          <w:b/>
          <w:sz w:val="24"/>
          <w:szCs w:val="24"/>
          <w:lang w:val="pt-BR"/>
        </w:rPr>
        <w:t>t lý 11</w:t>
      </w:r>
    </w:p>
    <w:p w:rsidR="004B028C" w:rsidRPr="004B028C" w:rsidRDefault="004B028C" w:rsidP="004B028C">
      <w:pPr>
        <w:spacing w:after="0" w:line="360" w:lineRule="auto"/>
        <w:rPr>
          <w:rFonts w:ascii="Times New Roman" w:hAnsi="Times New Roman"/>
          <w:b/>
          <w:sz w:val="24"/>
          <w:szCs w:val="24"/>
          <w:lang w:val="pt-BR"/>
        </w:rPr>
      </w:pPr>
      <w:r w:rsidRPr="004B028C">
        <w:rPr>
          <w:rFonts w:ascii="Times New Roman" w:hAnsi="Times New Roman"/>
          <w:b/>
          <w:sz w:val="24"/>
          <w:szCs w:val="24"/>
          <w:u w:val="single"/>
          <w:lang w:val="vi-VN"/>
        </w:rPr>
        <w:t>Câu 1:</w:t>
      </w:r>
      <w:r w:rsidRPr="004B028C">
        <w:rPr>
          <w:rFonts w:ascii="Times New Roman" w:hAnsi="Times New Roman"/>
          <w:b/>
          <w:sz w:val="24"/>
          <w:szCs w:val="24"/>
          <w:lang w:val="pt-BR"/>
        </w:rPr>
        <w:t>(1,5 điểm)</w:t>
      </w:r>
    </w:p>
    <w:p w:rsidR="004B028C" w:rsidRPr="004B028C" w:rsidRDefault="004B028C" w:rsidP="004B028C">
      <w:pPr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  <w:r w:rsidRPr="004B028C">
        <w:rPr>
          <w:rFonts w:ascii="Times New Roman" w:eastAsia="Times New Roman" w:hAnsi="Times New Roman"/>
          <w:sz w:val="24"/>
          <w:szCs w:val="24"/>
          <w:lang w:val="pt-BR"/>
        </w:rPr>
        <w:t>Khúc xạ ánh sáng là hiện tượng lệch phương của các tia sáng khi truyền xiên góc qua mặt phân cách giữa hai môi trường trong suốt khác nhau.</w:t>
      </w:r>
      <w:r>
        <w:rPr>
          <w:rFonts w:ascii="Times New Roman" w:eastAsia="Times New Roman" w:hAnsi="Times New Roman"/>
          <w:sz w:val="24"/>
          <w:szCs w:val="24"/>
          <w:lang w:val="pt-BR"/>
        </w:rPr>
        <w:t>(0,5)</w:t>
      </w:r>
    </w:p>
    <w:p w:rsidR="004B028C" w:rsidRPr="004B028C" w:rsidRDefault="004B028C" w:rsidP="004B028C">
      <w:pPr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  <w:r w:rsidRPr="004B028C">
        <w:rPr>
          <w:rFonts w:ascii="Times New Roman" w:eastAsia="Times New Roman" w:hAnsi="Times New Roman"/>
          <w:sz w:val="24"/>
          <w:szCs w:val="24"/>
          <w:lang w:val="pt-BR"/>
        </w:rPr>
        <w:t>Định luật khúc xạ ánh sáng:</w:t>
      </w:r>
    </w:p>
    <w:p w:rsidR="004B028C" w:rsidRPr="004B028C" w:rsidRDefault="004B028C" w:rsidP="004B028C">
      <w:pPr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  <w:r w:rsidRPr="004B028C">
        <w:rPr>
          <w:rFonts w:ascii="Times New Roman" w:eastAsia="Times New Roman" w:hAnsi="Times New Roman"/>
          <w:sz w:val="24"/>
          <w:szCs w:val="24"/>
          <w:lang w:val="pt-BR"/>
        </w:rPr>
        <w:t>- Tia khúc xạ nằm trong mặt phẳng tới (tạo bởi tia tới và pháp tuyến) và ở phía bên kia pháp tuyến so với tia tới.</w:t>
      </w:r>
      <w:r>
        <w:rPr>
          <w:rFonts w:ascii="Times New Roman" w:eastAsia="Times New Roman" w:hAnsi="Times New Roman"/>
          <w:sz w:val="24"/>
          <w:szCs w:val="24"/>
          <w:lang w:val="pt-BR"/>
        </w:rPr>
        <w:t xml:space="preserve"> (0,5)</w:t>
      </w:r>
    </w:p>
    <w:p w:rsidR="004B028C" w:rsidRPr="004B028C" w:rsidRDefault="004B028C" w:rsidP="004B028C">
      <w:pPr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  <w:r w:rsidRPr="004B028C">
        <w:rPr>
          <w:rFonts w:ascii="Times New Roman" w:eastAsia="Times New Roman" w:hAnsi="Times New Roman"/>
          <w:sz w:val="24"/>
          <w:szCs w:val="24"/>
          <w:lang w:val="pt-BR"/>
        </w:rPr>
        <w:t>- Với hai môi trường trong suốt nhất định, tỉ số giữa sin góc tới (sini) và sin góc khúc xạ (sinr) luôn không đổi.</w:t>
      </w:r>
      <w:r>
        <w:rPr>
          <w:rFonts w:ascii="Times New Roman" w:eastAsia="Times New Roman" w:hAnsi="Times New Roman"/>
          <w:sz w:val="24"/>
          <w:szCs w:val="24"/>
          <w:lang w:val="pt-BR"/>
        </w:rPr>
        <w:t>(0,5)</w:t>
      </w:r>
    </w:p>
    <w:p w:rsidR="004B028C" w:rsidRPr="004B028C" w:rsidRDefault="003356CF" w:rsidP="004B028C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sini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 xml:space="preserve"> sinr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=hằng số</m:t>
          </m:r>
        </m:oMath>
      </m:oMathPara>
    </w:p>
    <w:p w:rsidR="00891197" w:rsidRDefault="00891197" w:rsidP="00891197">
      <w:pPr>
        <w:spacing w:after="0" w:line="360" w:lineRule="auto"/>
        <w:ind w:left="709" w:hanging="709"/>
        <w:rPr>
          <w:rFonts w:ascii="Times New Roman" w:eastAsia="Times New Roman" w:hAnsi="Times New Roman"/>
          <w:b/>
          <w:sz w:val="24"/>
          <w:szCs w:val="24"/>
        </w:rPr>
      </w:pPr>
      <w:r w:rsidRPr="00891197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 xml:space="preserve">Câu </w:t>
      </w:r>
      <w:r w:rsidRPr="00891197">
        <w:rPr>
          <w:rFonts w:ascii="Times New Roman" w:eastAsia="Times New Roman" w:hAnsi="Times New Roman"/>
          <w:b/>
          <w:sz w:val="24"/>
          <w:szCs w:val="24"/>
          <w:u w:val="single"/>
        </w:rPr>
        <w:t>2</w:t>
      </w:r>
      <w:r w:rsidRPr="00891197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>:</w:t>
      </w:r>
      <w:r w:rsidRPr="00891197">
        <w:rPr>
          <w:rFonts w:ascii="Times New Roman" w:eastAsia="Times New Roman" w:hAnsi="Times New Roman"/>
          <w:b/>
          <w:sz w:val="24"/>
          <w:szCs w:val="24"/>
        </w:rPr>
        <w:t>(1,5 điểm)</w:t>
      </w:r>
    </w:p>
    <w:p w:rsidR="00891197" w:rsidRPr="00891197" w:rsidRDefault="00891197" w:rsidP="00891197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891197">
        <w:rPr>
          <w:rFonts w:ascii="Times New Roman" w:eastAsia="Times New Roman" w:hAnsi="Times New Roman"/>
          <w:sz w:val="24"/>
          <w:szCs w:val="24"/>
        </w:rPr>
        <w:t>Phản xạ toàn phần là hiện tượng phản xạ toàn bộ tia sáng tới, xảy ra ở mặt phân cách giữa hai môi trường trong suốt.</w:t>
      </w:r>
      <w:r>
        <w:rPr>
          <w:rFonts w:ascii="Times New Roman" w:eastAsia="Times New Roman" w:hAnsi="Times New Roman"/>
          <w:sz w:val="24"/>
          <w:szCs w:val="24"/>
        </w:rPr>
        <w:t>(0,5)</w:t>
      </w:r>
    </w:p>
    <w:p w:rsidR="00891197" w:rsidRPr="00891197" w:rsidRDefault="00891197" w:rsidP="00891197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891197">
        <w:rPr>
          <w:rFonts w:ascii="Times New Roman" w:eastAsia="Times New Roman" w:hAnsi="Times New Roman"/>
          <w:sz w:val="24"/>
          <w:szCs w:val="24"/>
        </w:rPr>
        <w:t>Điều kiện để có phản xạ toàn phần:</w:t>
      </w:r>
    </w:p>
    <w:p w:rsidR="00891197" w:rsidRPr="00891197" w:rsidRDefault="00891197" w:rsidP="00891197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891197">
        <w:rPr>
          <w:rFonts w:ascii="Times New Roman" w:eastAsia="Times New Roman" w:hAnsi="Times New Roman"/>
          <w:sz w:val="24"/>
          <w:szCs w:val="24"/>
        </w:rPr>
        <w:t>- Ánh sáng truyền từ một môi trường tới môi trường chiết quang kém hơn (n</w:t>
      </w:r>
      <w:r w:rsidRPr="00891197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891197">
        <w:rPr>
          <w:rFonts w:ascii="Times New Roman" w:eastAsia="Times New Roman" w:hAnsi="Times New Roman"/>
          <w:sz w:val="24"/>
          <w:szCs w:val="24"/>
        </w:rPr>
        <w:t xml:space="preserve"> &gt; n</w:t>
      </w:r>
      <w:r w:rsidRPr="00891197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891197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 xml:space="preserve"> (0,5)</w:t>
      </w:r>
    </w:p>
    <w:p w:rsidR="00891197" w:rsidRPr="00891197" w:rsidRDefault="00891197" w:rsidP="00891197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891197">
        <w:rPr>
          <w:rFonts w:ascii="Times New Roman" w:eastAsia="Times New Roman" w:hAnsi="Times New Roman"/>
          <w:sz w:val="24"/>
          <w:szCs w:val="24"/>
        </w:rPr>
        <w:t>- Góc tới lớn hơn hoặc bằng góc giới hạn (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i ≥ </m:t>
        </m:r>
        <m:sSub>
          <m:sSub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gh</m:t>
            </m:r>
          </m:sub>
        </m:sSub>
      </m:oMath>
      <w:r w:rsidRPr="00891197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 xml:space="preserve"> (0,5)</w:t>
      </w:r>
    </w:p>
    <w:p w:rsidR="00507B49" w:rsidRPr="00507B49" w:rsidRDefault="00507B49" w:rsidP="00507B49">
      <w:pPr>
        <w:spacing w:after="0" w:line="360" w:lineRule="auto"/>
        <w:ind w:left="709" w:hanging="709"/>
        <w:rPr>
          <w:rFonts w:ascii="Times New Roman" w:eastAsia="Times New Roman" w:hAnsi="Times New Roman"/>
          <w:b/>
          <w:sz w:val="24"/>
          <w:szCs w:val="24"/>
        </w:rPr>
      </w:pPr>
      <w:r w:rsidRPr="00507B49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>Câu 3:</w:t>
      </w:r>
      <w:r w:rsidRPr="00507B49">
        <w:rPr>
          <w:rFonts w:ascii="Times New Roman" w:eastAsia="Times New Roman" w:hAnsi="Times New Roman"/>
          <w:b/>
          <w:sz w:val="24"/>
          <w:szCs w:val="24"/>
        </w:rPr>
        <w:t xml:space="preserve">(3,0 </w:t>
      </w:r>
      <w:r w:rsidRPr="00507B49">
        <w:rPr>
          <w:rFonts w:ascii="Times New Roman" w:eastAsia="Times New Roman" w:hAnsi="Times New Roman"/>
          <w:b/>
          <w:sz w:val="24"/>
          <w:szCs w:val="24"/>
          <w:lang w:val="vi-VN"/>
        </w:rPr>
        <w:t>đ</w:t>
      </w:r>
      <w:r w:rsidRPr="00507B49">
        <w:rPr>
          <w:rFonts w:ascii="Times New Roman" w:eastAsia="Times New Roman" w:hAnsi="Times New Roman"/>
          <w:b/>
          <w:sz w:val="24"/>
          <w:szCs w:val="24"/>
        </w:rPr>
        <w:t>iểm</w:t>
      </w:r>
      <w:r w:rsidRPr="00507B49">
        <w:rPr>
          <w:rFonts w:ascii="Times New Roman" w:eastAsia="Times New Roman" w:hAnsi="Times New Roman"/>
          <w:b/>
          <w:sz w:val="24"/>
          <w:szCs w:val="24"/>
          <w:lang w:val="vi-VN"/>
        </w:rPr>
        <w:t>)</w:t>
      </w:r>
    </w:p>
    <w:p w:rsidR="00507B49" w:rsidRPr="00507B49" w:rsidRDefault="00507B49" w:rsidP="00507B49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07B49">
        <w:rPr>
          <w:rFonts w:ascii="Times New Roman" w:eastAsia="Times New Roman" w:hAnsi="Times New Roman"/>
          <w:sz w:val="24"/>
          <w:szCs w:val="24"/>
          <w:lang w:val="vi-VN"/>
        </w:rPr>
        <w:t>- Tia tới qua quan</w:t>
      </w:r>
      <w:r>
        <w:rPr>
          <w:rFonts w:ascii="Times New Roman" w:eastAsia="Times New Roman" w:hAnsi="Times New Roman"/>
          <w:sz w:val="24"/>
          <w:szCs w:val="24"/>
          <w:lang w:val="vi-VN"/>
        </w:rPr>
        <w:t>g tâm O cho tia ló truyền thẳng</w:t>
      </w:r>
      <w:r>
        <w:rPr>
          <w:rFonts w:ascii="Times New Roman" w:eastAsia="Times New Roman" w:hAnsi="Times New Roman"/>
          <w:sz w:val="24"/>
          <w:szCs w:val="24"/>
        </w:rPr>
        <w:t>(0,5). Vẽ hình (0,5)</w:t>
      </w:r>
    </w:p>
    <w:p w:rsidR="00507B49" w:rsidRPr="00507B49" w:rsidRDefault="00507B49" w:rsidP="00507B49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07B49">
        <w:rPr>
          <w:rFonts w:ascii="Times New Roman" w:eastAsia="Times New Roman" w:hAnsi="Times New Roman"/>
          <w:sz w:val="24"/>
          <w:szCs w:val="24"/>
          <w:lang w:val="vi-VN"/>
        </w:rPr>
        <w:t>- Tia tới song song với trục chính cho tia ló (hoặc đường kéo dài) đi qua tiêu điểm ảnh chính F’</w:t>
      </w:r>
      <w:r>
        <w:rPr>
          <w:rFonts w:ascii="Times New Roman" w:eastAsia="Times New Roman" w:hAnsi="Times New Roman"/>
          <w:sz w:val="24"/>
          <w:szCs w:val="24"/>
        </w:rPr>
        <w:t>(0,5).</w:t>
      </w:r>
      <w:r w:rsidRPr="00507B4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Vẽ hình (0,5)</w:t>
      </w:r>
    </w:p>
    <w:p w:rsidR="00507B49" w:rsidRPr="00507B49" w:rsidRDefault="00507B49" w:rsidP="00507B49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07B49">
        <w:rPr>
          <w:rFonts w:ascii="Times New Roman" w:eastAsia="Times New Roman" w:hAnsi="Times New Roman"/>
          <w:sz w:val="24"/>
          <w:szCs w:val="24"/>
          <w:lang w:val="vi-VN"/>
        </w:rPr>
        <w:t xml:space="preserve">- Tia tới (hoặc đường kéo dài) đi qua tiêu điểm vật chính F cho </w:t>
      </w:r>
      <w:r>
        <w:rPr>
          <w:rFonts w:ascii="Times New Roman" w:eastAsia="Times New Roman" w:hAnsi="Times New Roman"/>
          <w:sz w:val="24"/>
          <w:szCs w:val="24"/>
          <w:lang w:val="vi-VN"/>
        </w:rPr>
        <w:t>tia ló song song với trục chính</w:t>
      </w:r>
      <w:r w:rsidRPr="00507B49">
        <w:rPr>
          <w:rFonts w:ascii="Times New Roman" w:eastAsia="Times New Roman" w:hAnsi="Times New Roman"/>
          <w:sz w:val="24"/>
          <w:szCs w:val="24"/>
          <w:lang w:val="vi-VN"/>
        </w:rPr>
        <w:t xml:space="preserve"> (0,5).</w:t>
      </w:r>
      <w:r w:rsidRPr="00507B4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Vẽ hình (0,5)</w:t>
      </w:r>
    </w:p>
    <w:p w:rsidR="00EB1A76" w:rsidRPr="00EB1A76" w:rsidRDefault="00EB1A76" w:rsidP="00EB1A76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4"/>
          <w:szCs w:val="24"/>
          <w:lang w:val="pt-BR"/>
        </w:rPr>
      </w:pPr>
      <w:r w:rsidRPr="00EB1A76">
        <w:rPr>
          <w:rFonts w:ascii="Times New Roman" w:hAnsi="Times New Roman"/>
          <w:b/>
          <w:sz w:val="24"/>
          <w:szCs w:val="24"/>
          <w:u w:val="single"/>
          <w:lang w:val="pt-BR"/>
        </w:rPr>
        <w:t>Câu 4:</w:t>
      </w:r>
      <w:r w:rsidRPr="00EB1A76">
        <w:rPr>
          <w:rFonts w:ascii="Times New Roman" w:hAnsi="Times New Roman"/>
          <w:b/>
          <w:sz w:val="24"/>
          <w:szCs w:val="24"/>
          <w:lang w:val="pt-BR"/>
        </w:rPr>
        <w:t>(4 điểm)</w:t>
      </w:r>
      <w:r w:rsidRPr="00EB1A76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F31A51" w:rsidRPr="00F31A51" w:rsidRDefault="00F31A51" w:rsidP="00F31A51">
      <w:pPr>
        <w:spacing w:after="0"/>
        <w:rPr>
          <w:rFonts w:ascii="Times New Roman" w:eastAsia="Times New Roman" w:hAnsi="Times New Roman"/>
          <w:sz w:val="24"/>
          <w:szCs w:val="24"/>
          <w:lang w:val="vi-VN"/>
        </w:rPr>
      </w:pPr>
      <w:r w:rsidRPr="00F31A51">
        <w:rPr>
          <w:rFonts w:ascii="Times New Roman" w:eastAsia="Times New Roman" w:hAnsi="Times New Roman"/>
          <w:sz w:val="24"/>
          <w:szCs w:val="24"/>
          <w:lang w:val="vi-VN"/>
        </w:rPr>
        <w:t>a) Theo định luật khúc xạ ánh sáng:</w:t>
      </w:r>
    </w:p>
    <w:p w:rsidR="00F31A51" w:rsidRPr="00F31A51" w:rsidRDefault="00F31A51" w:rsidP="00F31A51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 w:rsidRPr="00F31A51">
        <w:rPr>
          <w:rFonts w:ascii="Times New Roman" w:eastAsia="Times New Roman" w:hAnsi="Times New Roman"/>
          <w:sz w:val="24"/>
          <w:szCs w:val="24"/>
          <w:lang w:val="vi-VN" w:eastAsia="ja-JP"/>
        </w:rPr>
        <w:t>n</w:t>
      </w:r>
      <w:r w:rsidRPr="00F31A51">
        <w:rPr>
          <w:rFonts w:ascii="Times New Roman" w:eastAsia="Times New Roman" w:hAnsi="Times New Roman"/>
          <w:sz w:val="24"/>
          <w:szCs w:val="24"/>
          <w:vertAlign w:val="subscript"/>
          <w:lang w:val="vi-VN" w:eastAsia="ja-JP"/>
        </w:rPr>
        <w:t>1</w:t>
      </w:r>
      <w:r w:rsidRPr="00F31A51">
        <w:rPr>
          <w:rFonts w:ascii="Times New Roman" w:eastAsia="Times New Roman" w:hAnsi="Times New Roman"/>
          <w:sz w:val="24"/>
          <w:szCs w:val="24"/>
          <w:lang w:val="vi-VN" w:eastAsia="ja-JP"/>
        </w:rPr>
        <w:t>sini = n</w:t>
      </w:r>
      <w:r w:rsidRPr="00F31A51">
        <w:rPr>
          <w:rFonts w:ascii="Times New Roman" w:eastAsia="Times New Roman" w:hAnsi="Times New Roman"/>
          <w:sz w:val="24"/>
          <w:szCs w:val="24"/>
          <w:vertAlign w:val="subscript"/>
          <w:lang w:val="vi-VN" w:eastAsia="ja-JP"/>
        </w:rPr>
        <w:t>2</w:t>
      </w:r>
      <w:r w:rsidRPr="00F31A51">
        <w:rPr>
          <w:rFonts w:ascii="Times New Roman" w:eastAsia="Times New Roman" w:hAnsi="Times New Roman"/>
          <w:sz w:val="24"/>
          <w:szCs w:val="24"/>
          <w:lang w:val="vi-VN" w:eastAsia="ja-JP"/>
        </w:rPr>
        <w:t xml:space="preserve">sinr  </w:t>
      </w:r>
      <w:r w:rsidRPr="00F31A51">
        <w:rPr>
          <w:rFonts w:ascii="Times New Roman" w:eastAsia="Times New Roman" w:hAnsi="Times New Roman"/>
          <w:sz w:val="24"/>
          <w:szCs w:val="24"/>
          <w:lang w:val="vi-VN"/>
        </w:rPr>
        <w:t xml:space="preserve">=&gt; sinr =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vi-VN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val="vi-VN"/>
              </w:rPr>
              <m:t>sini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vi-VN"/>
                  </w:rPr>
                  <m:t>2</m:t>
                </m:r>
              </m:sub>
            </m:sSub>
          </m:den>
        </m:f>
      </m:oMath>
      <w:r w:rsidRPr="00F31A51">
        <w:rPr>
          <w:rFonts w:ascii="Times New Roman" w:eastAsia="Times New Roman" w:hAnsi="Times New Roman"/>
          <w:sz w:val="24"/>
          <w:szCs w:val="24"/>
          <w:lang w:val="vi-VN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vi-VN"/>
                  </w:rPr>
                  <m:t>3</m:t>
                </m:r>
              </m:e>
            </m:rad>
            <m:r>
              <w:rPr>
                <w:rFonts w:ascii="Cambria Math" w:eastAsia="Times New Roman" w:hAnsi="Cambria Math"/>
                <w:sz w:val="24"/>
                <w:szCs w:val="24"/>
                <w:lang w:val="vi-VN"/>
              </w:rPr>
              <m:t>s</m:t>
            </m:r>
            <m:r>
              <w:rPr>
                <w:rFonts w:ascii="Cambria Math" w:eastAsia="Times New Roman" w:hAnsi="Cambria Math"/>
                <w:sz w:val="24"/>
                <w:szCs w:val="24"/>
                <w:lang w:val="fr-FR"/>
              </w:rPr>
              <m:t>in30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fr-FR"/>
              </w:rPr>
              <m:t>1</m:t>
            </m:r>
          </m:den>
        </m:f>
      </m:oMath>
      <w:r w:rsidRPr="00F31A51">
        <w:rPr>
          <w:rFonts w:ascii="Times New Roman" w:eastAsia="Times New Roman" w:hAnsi="Times New Roman"/>
          <w:sz w:val="24"/>
          <w:szCs w:val="24"/>
          <w:lang w:val="fr-FR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fr-FR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fr-FR"/>
              </w:rPr>
              <m:t>2</m:t>
            </m:r>
          </m:den>
        </m:f>
      </m:oMath>
      <w:r w:rsidRPr="00F31A51">
        <w:rPr>
          <w:rFonts w:ascii="Times New Roman" w:eastAsia="Times New Roman" w:hAnsi="Times New Roman"/>
          <w:sz w:val="24"/>
          <w:szCs w:val="24"/>
          <w:lang w:val="fr-FR"/>
        </w:rPr>
        <w:t xml:space="preserve"> =&gt; r = 60</w:t>
      </w:r>
      <w:r w:rsidRPr="00F31A51">
        <w:rPr>
          <w:rFonts w:ascii="Times New Roman" w:eastAsia="Times New Roman" w:hAnsi="Times New Roman"/>
          <w:sz w:val="24"/>
          <w:szCs w:val="24"/>
          <w:vertAlign w:val="superscript"/>
          <w:lang w:val="fr-FR"/>
        </w:rPr>
        <w:t>o</w:t>
      </w:r>
      <w:r w:rsidRPr="00F31A51">
        <w:rPr>
          <w:rFonts w:ascii="Times New Roman" w:eastAsia="Times New Roman" w:hAnsi="Times New Roman"/>
          <w:sz w:val="24"/>
          <w:szCs w:val="24"/>
          <w:lang w:val="fr-FR"/>
        </w:rPr>
        <w:t xml:space="preserve"> ( 0,5đ)</w:t>
      </w:r>
    </w:p>
    <w:p w:rsidR="00F31A51" w:rsidRPr="00F31A51" w:rsidRDefault="00F31A51" w:rsidP="00F31A5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31A51">
        <w:rPr>
          <w:rFonts w:ascii="Times New Roman" w:eastAsia="Times New Roman" w:hAnsi="Times New Roman"/>
          <w:sz w:val="24"/>
          <w:szCs w:val="24"/>
        </w:rPr>
        <w:t>Vẽ hình (0,5đ)</w:t>
      </w:r>
    </w:p>
    <w:p w:rsidR="00F31A51" w:rsidRPr="00F31A51" w:rsidRDefault="00F31A51" w:rsidP="00F31A5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31A51">
        <w:rPr>
          <w:rFonts w:ascii="Times New Roman" w:eastAsia="Times New Roman" w:hAnsi="Times New Roman"/>
          <w:sz w:val="24"/>
          <w:szCs w:val="24"/>
        </w:rPr>
        <w:t>b) sini</w:t>
      </w:r>
      <w:r w:rsidRPr="00F31A51">
        <w:rPr>
          <w:rFonts w:ascii="Times New Roman" w:eastAsia="Times New Roman" w:hAnsi="Times New Roman"/>
          <w:sz w:val="24"/>
          <w:szCs w:val="24"/>
          <w:vertAlign w:val="subscript"/>
        </w:rPr>
        <w:t>gh</w:t>
      </w:r>
      <w:r w:rsidRPr="00F31A51">
        <w:rPr>
          <w:rFonts w:ascii="Times New Roman" w:eastAsia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F31A51">
        <w:rPr>
          <w:rFonts w:ascii="Times New Roman" w:eastAsia="Times New Roman" w:hAnsi="Times New Roman"/>
          <w:sz w:val="24"/>
          <w:szCs w:val="24"/>
        </w:rPr>
        <w:t xml:space="preserve"> =&gt; i</w:t>
      </w:r>
      <w:r w:rsidRPr="00F31A51">
        <w:rPr>
          <w:rFonts w:ascii="Times New Roman" w:eastAsia="Times New Roman" w:hAnsi="Times New Roman"/>
          <w:sz w:val="24"/>
          <w:szCs w:val="24"/>
          <w:vertAlign w:val="subscript"/>
        </w:rPr>
        <w:t>gh</w:t>
      </w:r>
      <w:r w:rsidRPr="00F31A51">
        <w:rPr>
          <w:rFonts w:ascii="Times New Roman" w:eastAsia="Times New Roman" w:hAnsi="Times New Roman"/>
          <w:sz w:val="24"/>
          <w:szCs w:val="24"/>
        </w:rPr>
        <w:t xml:space="preserve"> = 35,26</w:t>
      </w:r>
      <w:r w:rsidRPr="00F31A51">
        <w:rPr>
          <w:rFonts w:ascii="Times New Roman" w:eastAsia="Times New Roman" w:hAnsi="Times New Roman"/>
          <w:sz w:val="24"/>
          <w:szCs w:val="24"/>
          <w:vertAlign w:val="superscript"/>
        </w:rPr>
        <w:t xml:space="preserve">o </w:t>
      </w:r>
      <w:r w:rsidRPr="00F31A51">
        <w:rPr>
          <w:rFonts w:ascii="Times New Roman" w:eastAsia="Times New Roman" w:hAnsi="Times New Roman"/>
          <w:sz w:val="24"/>
          <w:szCs w:val="24"/>
        </w:rPr>
        <w:t>( 0,25đ)</w:t>
      </w:r>
    </w:p>
    <w:p w:rsidR="00F31A51" w:rsidRPr="00F31A51" w:rsidRDefault="00F31A51" w:rsidP="00F31A5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31A51">
        <w:rPr>
          <w:rFonts w:ascii="Times New Roman" w:eastAsia="Times New Roman" w:hAnsi="Times New Roman"/>
          <w:sz w:val="24"/>
          <w:szCs w:val="24"/>
        </w:rPr>
        <w:t>Để có phản xạ toàn phần xảy ra thi phải chiếu góc tới i</w:t>
      </w:r>
      <m:oMath>
        <m:r>
          <w:rPr>
            <w:rFonts w:ascii="Cambria Math" w:eastAsia="Times New Roman" w:hAnsi="Cambria Math"/>
            <w:sz w:val="24"/>
            <w:szCs w:val="24"/>
          </w:rPr>
          <m:t>≥</m:t>
        </m:r>
      </m:oMath>
      <w:r w:rsidRPr="00F31A51">
        <w:rPr>
          <w:rFonts w:ascii="Times New Roman" w:eastAsia="Times New Roman" w:hAnsi="Times New Roman"/>
          <w:sz w:val="24"/>
          <w:szCs w:val="24"/>
        </w:rPr>
        <w:t xml:space="preserve"> 35,26</w:t>
      </w:r>
      <w:r w:rsidRPr="00F31A5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F31A51">
        <w:rPr>
          <w:rFonts w:ascii="Times New Roman" w:eastAsia="Times New Roman" w:hAnsi="Times New Roman"/>
          <w:sz w:val="24"/>
          <w:szCs w:val="24"/>
        </w:rPr>
        <w:t xml:space="preserve"> (0,25đ)</w:t>
      </w:r>
    </w:p>
    <w:p w:rsidR="00586281" w:rsidRDefault="00586281" w:rsidP="00586281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86281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 xml:space="preserve">Câu </w:t>
      </w:r>
      <w:r w:rsidRPr="00586281">
        <w:rPr>
          <w:rFonts w:ascii="Times New Roman" w:eastAsia="Times New Roman" w:hAnsi="Times New Roman"/>
          <w:b/>
          <w:sz w:val="24"/>
          <w:szCs w:val="24"/>
          <w:u w:val="single"/>
        </w:rPr>
        <w:t>5</w:t>
      </w:r>
      <w:r w:rsidRPr="00586281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>:(</w:t>
      </w:r>
      <w:r w:rsidRPr="00D34599">
        <w:rPr>
          <w:rFonts w:ascii="Times New Roman" w:eastAsia="Times New Roman" w:hAnsi="Times New Roman"/>
          <w:b/>
          <w:sz w:val="24"/>
          <w:szCs w:val="24"/>
          <w:lang w:val="vi-VN"/>
        </w:rPr>
        <w:t>1,5</w:t>
      </w:r>
      <w:r w:rsidRPr="00FD74D2">
        <w:rPr>
          <w:rFonts w:ascii="Times New Roman" w:eastAsia="Times New Roman" w:hAnsi="Times New Roman"/>
          <w:b/>
          <w:sz w:val="24"/>
          <w:szCs w:val="24"/>
          <w:lang w:val="vi-VN"/>
        </w:rPr>
        <w:t>đ)</w:t>
      </w:r>
    </w:p>
    <w:p w:rsidR="00586281" w:rsidRPr="00256577" w:rsidRDefault="00586281" w:rsidP="00586281">
      <w:pPr>
        <w:spacing w:after="0"/>
        <w:rPr>
          <w:rFonts w:ascii="Times New Roman" w:eastAsia="Times New Roman" w:hAnsi="Times New Roman"/>
        </w:rPr>
      </w:pPr>
      <w:r w:rsidRPr="00B5140E">
        <w:rPr>
          <w:rFonts w:ascii="Times New Roman" w:eastAsia="Times New Roman" w:hAnsi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fr-FR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f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  <w:lang w:val="fr-FR"/>
              </w:rPr>
              <m:t>d</m:t>
            </m:r>
          </m:num>
          <m:den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fr-FR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</w:rPr>
              <m:t>20.30</m:t>
            </m:r>
          </m:num>
          <m:den>
            <m:r>
              <w:rPr>
                <w:rFonts w:ascii="Cambria Math" w:hAnsi="Cambria Math"/>
              </w:rPr>
              <m:t>30-20</m:t>
            </m:r>
          </m:den>
        </m:f>
        <m:r>
          <w:rPr>
            <w:rFonts w:ascii="Cambria Math" w:hAnsi="Cambria Math"/>
          </w:rPr>
          <m:t xml:space="preserve">=60 </m:t>
        </m:r>
        <m:r>
          <w:rPr>
            <w:rFonts w:ascii="Cambria Math" w:hAnsi="Cambria Math"/>
            <w:lang w:val="fr-FR"/>
          </w:rPr>
          <m:t>cm</m:t>
        </m:r>
      </m:oMath>
      <w:r w:rsidRPr="008A09C4">
        <w:rPr>
          <w:rFonts w:ascii="Times New Roman" w:eastAsia="Times New Roman" w:hAnsi="Times New Roman"/>
        </w:rPr>
        <w:t xml:space="preserve"> (0,25đ)</w:t>
      </w:r>
    </w:p>
    <w:p w:rsidR="00586281" w:rsidRPr="00256577" w:rsidRDefault="00586281" w:rsidP="0058628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56577">
        <w:rPr>
          <w:rFonts w:ascii="Times New Roman" w:eastAsia="Times New Roman" w:hAnsi="Times New Roman"/>
          <w:sz w:val="24"/>
          <w:szCs w:val="24"/>
        </w:rPr>
        <w:t>d’ &gt; 0 nên là ảnh thật, ngược chiều với vật, cách thấu kính 60 cm</w:t>
      </w:r>
      <w:r>
        <w:rPr>
          <w:rFonts w:ascii="Times New Roman" w:eastAsia="Times New Roman" w:hAnsi="Times New Roman"/>
          <w:sz w:val="24"/>
          <w:szCs w:val="24"/>
        </w:rPr>
        <w:t xml:space="preserve"> (0,25đ)</w:t>
      </w:r>
    </w:p>
    <w:p w:rsidR="00586281" w:rsidRPr="008A09C4" w:rsidRDefault="00586281" w:rsidP="00586281">
      <w:pPr>
        <w:spacing w:after="0"/>
        <w:rPr>
          <w:rFonts w:ascii="Times New Roman" w:eastAsia="Times New Roman" w:hAnsi="Times New Roman"/>
        </w:rPr>
      </w:pPr>
      <m:oMath>
        <m:r>
          <w:rPr>
            <w:rFonts w:ascii="Cambria Math" w:hAnsi="Cambria Math"/>
            <w:lang w:val="fr-FR"/>
          </w:rPr>
          <m:t>k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fr-FR"/>
              </w:rPr>
              <m:t>d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=-2</m:t>
        </m:r>
      </m:oMath>
      <w:r w:rsidRPr="008A09C4">
        <w:rPr>
          <w:rFonts w:ascii="Times New Roman" w:eastAsia="Times New Roman" w:hAnsi="Times New Roman"/>
        </w:rPr>
        <w:t xml:space="preserve"> (0,25đ)</w:t>
      </w:r>
      <w:r w:rsidR="00F60A84">
        <w:rPr>
          <w:rFonts w:ascii="Times New Roman" w:eastAsia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fr-FR"/>
              </w:rPr>
              <m:t>AB</m:t>
            </m:r>
          </m:den>
        </m:f>
        <m:r>
          <w:rPr>
            <w:rFonts w:ascii="Cambria Math" w:hAnsi="Cambria Math"/>
          </w:rPr>
          <m:t>=&gt;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="Times New Roman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fr-FR"/>
          </w:rPr>
          <m:t>AB</m:t>
        </m:r>
        <m:r>
          <w:rPr>
            <w:rFonts w:ascii="Cambria Math" w:hAnsi="Cambria Math"/>
          </w:rPr>
          <m:t xml:space="preserve">=2.4=8 </m:t>
        </m:r>
        <m:r>
          <w:rPr>
            <w:rFonts w:ascii="Cambria Math" w:hAnsi="Cambria Math"/>
            <w:lang w:val="fr-FR"/>
          </w:rPr>
          <m:t>cm</m:t>
        </m:r>
      </m:oMath>
      <w:r w:rsidRPr="008A09C4">
        <w:rPr>
          <w:rFonts w:ascii="Times New Roman" w:eastAsia="Times New Roman" w:hAnsi="Times New Roman"/>
        </w:rPr>
        <w:t xml:space="preserve"> (0,25đ)</w:t>
      </w:r>
    </w:p>
    <w:p w:rsidR="00586281" w:rsidRPr="005B4C43" w:rsidRDefault="00586281" w:rsidP="00586281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B4C43">
        <w:rPr>
          <w:rFonts w:ascii="Times New Roman" w:eastAsia="Times New Roman" w:hAnsi="Times New Roman"/>
        </w:rPr>
        <w:t>b) Vẽ hình (0,5đ)</w:t>
      </w:r>
    </w:p>
    <w:p w:rsidR="00891197" w:rsidRDefault="005B4C43" w:rsidP="005B4C43">
      <w:pPr>
        <w:spacing w:after="0"/>
        <w:ind w:left="709" w:hanging="709"/>
        <w:rPr>
          <w:rFonts w:ascii="Times New Roman" w:eastAsia="Times New Roman" w:hAnsi="Times New Roman"/>
          <w:sz w:val="24"/>
          <w:szCs w:val="24"/>
        </w:rPr>
      </w:pPr>
      <w:r w:rsidRPr="005B4C43">
        <w:rPr>
          <w:rFonts w:ascii="Times New Roman" w:eastAsia="Times New Roman" w:hAnsi="Times New Roman"/>
          <w:sz w:val="24"/>
          <w:szCs w:val="24"/>
        </w:rPr>
        <w:t>c)</w:t>
      </w:r>
      <w:r>
        <w:rPr>
          <w:rFonts w:ascii="Times New Roman" w:eastAsia="Times New Roman" w:hAnsi="Times New Roman"/>
          <w:sz w:val="24"/>
          <w:szCs w:val="24"/>
        </w:rPr>
        <w:t xml:space="preserve"> k = 2</w:t>
      </w:r>
    </w:p>
    <w:p w:rsidR="005B4C43" w:rsidRPr="0013437C" w:rsidRDefault="005B4C43" w:rsidP="005B4C43">
      <w:pPr>
        <w:spacing w:after="0"/>
        <w:rPr>
          <w:rFonts w:ascii="Times New Roman" w:eastAsia="Times New Roman" w:hAnsi="Times New Roman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>k=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f-d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=&gt;2=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20-d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=&gt;d=10cm</m:t>
        </m:r>
      </m:oMath>
      <w:r w:rsidR="00E32916">
        <w:rPr>
          <w:rFonts w:ascii="Times New Roman" w:eastAsia="Times New Roman" w:hAnsi="Times New Roman"/>
          <w:sz w:val="24"/>
          <w:szCs w:val="24"/>
        </w:rPr>
        <w:t xml:space="preserve"> (0,5)</w:t>
      </w:r>
    </w:p>
    <w:p w:rsidR="00182535" w:rsidRPr="00C641CA" w:rsidRDefault="00182535" w:rsidP="00C641CA">
      <w:pPr>
        <w:spacing w:after="0" w:line="360" w:lineRule="auto"/>
        <w:rPr>
          <w:rFonts w:ascii="Times New Roman" w:hAnsi="Times New Roman"/>
          <w:b/>
          <w:sz w:val="26"/>
          <w:szCs w:val="26"/>
          <w:lang w:val="pt-BR"/>
        </w:rPr>
      </w:pPr>
    </w:p>
    <w:sectPr w:rsidR="00182535" w:rsidRPr="00C641CA" w:rsidSect="00E63D1B">
      <w:pgSz w:w="12240" w:h="15840"/>
      <w:pgMar w:top="851" w:right="900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298"/>
    <w:multiLevelType w:val="hybridMultilevel"/>
    <w:tmpl w:val="0B0872FE"/>
    <w:lvl w:ilvl="0" w:tplc="E430B7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EB9627D"/>
    <w:multiLevelType w:val="hybridMultilevel"/>
    <w:tmpl w:val="5D56FF78"/>
    <w:lvl w:ilvl="0" w:tplc="3D3EC6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D504333"/>
    <w:multiLevelType w:val="hybridMultilevel"/>
    <w:tmpl w:val="FE023890"/>
    <w:lvl w:ilvl="0" w:tplc="8B6E74D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4C6D75"/>
    <w:multiLevelType w:val="hybridMultilevel"/>
    <w:tmpl w:val="500AE98C"/>
    <w:lvl w:ilvl="0" w:tplc="9BD6DB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1222119A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AE"/>
    <w:rsid w:val="00000C9B"/>
    <w:rsid w:val="00003BBB"/>
    <w:rsid w:val="000207FD"/>
    <w:rsid w:val="00021A35"/>
    <w:rsid w:val="000227ED"/>
    <w:rsid w:val="00046316"/>
    <w:rsid w:val="00052ED1"/>
    <w:rsid w:val="000530EA"/>
    <w:rsid w:val="0005562C"/>
    <w:rsid w:val="000E7E4E"/>
    <w:rsid w:val="00100A5C"/>
    <w:rsid w:val="00133791"/>
    <w:rsid w:val="0013437C"/>
    <w:rsid w:val="00134F06"/>
    <w:rsid w:val="001351D8"/>
    <w:rsid w:val="00142CE7"/>
    <w:rsid w:val="001474E8"/>
    <w:rsid w:val="00153907"/>
    <w:rsid w:val="00182535"/>
    <w:rsid w:val="00187856"/>
    <w:rsid w:val="001B49B6"/>
    <w:rsid w:val="001D1391"/>
    <w:rsid w:val="001D20A3"/>
    <w:rsid w:val="001E44FD"/>
    <w:rsid w:val="001E47A2"/>
    <w:rsid w:val="001F20AC"/>
    <w:rsid w:val="001F3EB8"/>
    <w:rsid w:val="001F56ED"/>
    <w:rsid w:val="001F7939"/>
    <w:rsid w:val="0020461A"/>
    <w:rsid w:val="00212FAE"/>
    <w:rsid w:val="002300BB"/>
    <w:rsid w:val="002537C5"/>
    <w:rsid w:val="002634A9"/>
    <w:rsid w:val="00273C34"/>
    <w:rsid w:val="00274731"/>
    <w:rsid w:val="002858D4"/>
    <w:rsid w:val="00287E37"/>
    <w:rsid w:val="002A0885"/>
    <w:rsid w:val="002B3905"/>
    <w:rsid w:val="002B505F"/>
    <w:rsid w:val="002B667B"/>
    <w:rsid w:val="002C1040"/>
    <w:rsid w:val="002C5A21"/>
    <w:rsid w:val="002D54BF"/>
    <w:rsid w:val="002E2AEA"/>
    <w:rsid w:val="0030527A"/>
    <w:rsid w:val="00306B51"/>
    <w:rsid w:val="00327D4A"/>
    <w:rsid w:val="003356CF"/>
    <w:rsid w:val="00352D38"/>
    <w:rsid w:val="00353058"/>
    <w:rsid w:val="00357304"/>
    <w:rsid w:val="00364D41"/>
    <w:rsid w:val="003679EA"/>
    <w:rsid w:val="003858C4"/>
    <w:rsid w:val="003A5D3E"/>
    <w:rsid w:val="003B776B"/>
    <w:rsid w:val="003E2510"/>
    <w:rsid w:val="003E276D"/>
    <w:rsid w:val="003E67F1"/>
    <w:rsid w:val="003F627A"/>
    <w:rsid w:val="00455D06"/>
    <w:rsid w:val="00462437"/>
    <w:rsid w:val="00471C7F"/>
    <w:rsid w:val="004727EB"/>
    <w:rsid w:val="00496484"/>
    <w:rsid w:val="004B028C"/>
    <w:rsid w:val="004B29F5"/>
    <w:rsid w:val="004C321C"/>
    <w:rsid w:val="004C5322"/>
    <w:rsid w:val="004F1194"/>
    <w:rsid w:val="00507B49"/>
    <w:rsid w:val="005118F6"/>
    <w:rsid w:val="00531398"/>
    <w:rsid w:val="00541578"/>
    <w:rsid w:val="00553292"/>
    <w:rsid w:val="005552FE"/>
    <w:rsid w:val="00565CC6"/>
    <w:rsid w:val="00586281"/>
    <w:rsid w:val="005874EE"/>
    <w:rsid w:val="005A2023"/>
    <w:rsid w:val="005B4C43"/>
    <w:rsid w:val="005C2A5F"/>
    <w:rsid w:val="005D3446"/>
    <w:rsid w:val="005D56E4"/>
    <w:rsid w:val="005F7BFF"/>
    <w:rsid w:val="006017A1"/>
    <w:rsid w:val="00602CF5"/>
    <w:rsid w:val="0062576F"/>
    <w:rsid w:val="00625FF6"/>
    <w:rsid w:val="0063090F"/>
    <w:rsid w:val="00635C18"/>
    <w:rsid w:val="0067453C"/>
    <w:rsid w:val="00687D28"/>
    <w:rsid w:val="0069259E"/>
    <w:rsid w:val="006A60B6"/>
    <w:rsid w:val="006D1B44"/>
    <w:rsid w:val="006D2E24"/>
    <w:rsid w:val="006E042F"/>
    <w:rsid w:val="006F368B"/>
    <w:rsid w:val="00713C79"/>
    <w:rsid w:val="007239B6"/>
    <w:rsid w:val="00731DE6"/>
    <w:rsid w:val="00746ABE"/>
    <w:rsid w:val="00753584"/>
    <w:rsid w:val="007705DD"/>
    <w:rsid w:val="007763ED"/>
    <w:rsid w:val="0078406F"/>
    <w:rsid w:val="007C25D7"/>
    <w:rsid w:val="007E2EB7"/>
    <w:rsid w:val="007F3D89"/>
    <w:rsid w:val="00811F32"/>
    <w:rsid w:val="0082416F"/>
    <w:rsid w:val="0088165A"/>
    <w:rsid w:val="00891197"/>
    <w:rsid w:val="008A0665"/>
    <w:rsid w:val="008B5DBF"/>
    <w:rsid w:val="008F323D"/>
    <w:rsid w:val="0090185C"/>
    <w:rsid w:val="00927143"/>
    <w:rsid w:val="0094270F"/>
    <w:rsid w:val="00975AFC"/>
    <w:rsid w:val="00991C7B"/>
    <w:rsid w:val="009A63F1"/>
    <w:rsid w:val="009B08CC"/>
    <w:rsid w:val="009B720E"/>
    <w:rsid w:val="009B7422"/>
    <w:rsid w:val="009C1751"/>
    <w:rsid w:val="009E2CB0"/>
    <w:rsid w:val="009F0026"/>
    <w:rsid w:val="00A14678"/>
    <w:rsid w:val="00A51AE7"/>
    <w:rsid w:val="00A556E9"/>
    <w:rsid w:val="00A7209B"/>
    <w:rsid w:val="00A72226"/>
    <w:rsid w:val="00AA0F9F"/>
    <w:rsid w:val="00AA26FA"/>
    <w:rsid w:val="00AA3A2C"/>
    <w:rsid w:val="00AB3419"/>
    <w:rsid w:val="00AB64FA"/>
    <w:rsid w:val="00AE7D22"/>
    <w:rsid w:val="00AE7EB6"/>
    <w:rsid w:val="00AF383E"/>
    <w:rsid w:val="00AF570F"/>
    <w:rsid w:val="00B009AE"/>
    <w:rsid w:val="00B11B00"/>
    <w:rsid w:val="00B16467"/>
    <w:rsid w:val="00B27C73"/>
    <w:rsid w:val="00B46BA6"/>
    <w:rsid w:val="00B73C1F"/>
    <w:rsid w:val="00B75FD0"/>
    <w:rsid w:val="00B87021"/>
    <w:rsid w:val="00BB6EE8"/>
    <w:rsid w:val="00BD08D2"/>
    <w:rsid w:val="00BD5460"/>
    <w:rsid w:val="00BF14B3"/>
    <w:rsid w:val="00BF3760"/>
    <w:rsid w:val="00BF495A"/>
    <w:rsid w:val="00C02EF1"/>
    <w:rsid w:val="00C22242"/>
    <w:rsid w:val="00C249F5"/>
    <w:rsid w:val="00C310B5"/>
    <w:rsid w:val="00C31CD1"/>
    <w:rsid w:val="00C523AB"/>
    <w:rsid w:val="00C641CA"/>
    <w:rsid w:val="00C73DBA"/>
    <w:rsid w:val="00C829A5"/>
    <w:rsid w:val="00C94490"/>
    <w:rsid w:val="00C94B8A"/>
    <w:rsid w:val="00CB01E5"/>
    <w:rsid w:val="00CC15D4"/>
    <w:rsid w:val="00D04108"/>
    <w:rsid w:val="00D109C9"/>
    <w:rsid w:val="00D1204D"/>
    <w:rsid w:val="00D14718"/>
    <w:rsid w:val="00D2113B"/>
    <w:rsid w:val="00D351CC"/>
    <w:rsid w:val="00D801DE"/>
    <w:rsid w:val="00D84ACE"/>
    <w:rsid w:val="00DB12FF"/>
    <w:rsid w:val="00DB5586"/>
    <w:rsid w:val="00DC1C30"/>
    <w:rsid w:val="00DC24BA"/>
    <w:rsid w:val="00DE051A"/>
    <w:rsid w:val="00DE429E"/>
    <w:rsid w:val="00E11240"/>
    <w:rsid w:val="00E128FC"/>
    <w:rsid w:val="00E32916"/>
    <w:rsid w:val="00E42E36"/>
    <w:rsid w:val="00E46AA2"/>
    <w:rsid w:val="00E5683A"/>
    <w:rsid w:val="00E63D1B"/>
    <w:rsid w:val="00E64135"/>
    <w:rsid w:val="00EA238B"/>
    <w:rsid w:val="00EB1A76"/>
    <w:rsid w:val="00EB202D"/>
    <w:rsid w:val="00EB3B8E"/>
    <w:rsid w:val="00EC0459"/>
    <w:rsid w:val="00EE4B63"/>
    <w:rsid w:val="00EF2420"/>
    <w:rsid w:val="00EF7385"/>
    <w:rsid w:val="00F02D2D"/>
    <w:rsid w:val="00F31A51"/>
    <w:rsid w:val="00F341A2"/>
    <w:rsid w:val="00F3689F"/>
    <w:rsid w:val="00F60A84"/>
    <w:rsid w:val="00F621DF"/>
    <w:rsid w:val="00F666DF"/>
    <w:rsid w:val="00F81380"/>
    <w:rsid w:val="00F85878"/>
    <w:rsid w:val="00F87E5F"/>
    <w:rsid w:val="00F91D80"/>
    <w:rsid w:val="00F9226A"/>
    <w:rsid w:val="00F92726"/>
    <w:rsid w:val="00F93BFF"/>
    <w:rsid w:val="00F967B8"/>
    <w:rsid w:val="00FA0B14"/>
    <w:rsid w:val="00FA31D6"/>
    <w:rsid w:val="00FA388E"/>
    <w:rsid w:val="00FD6C77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204D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7E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204D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7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anghiep\truong\vat%20ly%2011\de%20thi%20hoc%20ki%202%20vat%20ly%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83AB-5984-4970-BCB6-5F669EB4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 thi hoc ki 2 vat ly 11.dotx</Template>
  <TotalTime>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2017-04-24T08:14:00Z</dcterms:created>
  <dcterms:modified xsi:type="dcterms:W3CDTF">2017-04-27T01:37:00Z</dcterms:modified>
</cp:coreProperties>
</file>