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61535" w:rsidRDefault="00561535">
      <w:pPr>
        <w:tabs>
          <w:tab w:val="right" w:leader="dot" w:pos="3420"/>
          <w:tab w:val="left" w:pos="4320"/>
          <w:tab w:val="right" w:leader="dot" w:pos="8640"/>
        </w:tabs>
        <w:jc w:val="center"/>
        <w:rPr>
          <w:b/>
          <w:i/>
          <w:sz w:val="28"/>
          <w:szCs w:val="28"/>
          <w:lang w:val="en-US"/>
        </w:rPr>
      </w:pPr>
      <w:bookmarkStart w:id="0" w:name="_GoBack"/>
      <w:bookmarkEnd w:id="0"/>
      <w:r>
        <w:rPr>
          <w:b/>
          <w:i/>
          <w:sz w:val="28"/>
          <w:szCs w:val="28"/>
        </w:rPr>
        <w:t>H</w:t>
      </w:r>
      <w:r>
        <w:rPr>
          <w:b/>
          <w:i/>
          <w:sz w:val="28"/>
          <w:szCs w:val="28"/>
          <w:lang w:val="en-US"/>
        </w:rPr>
        <w:t>ƯỚNG DẪN CHẤM THI HKII  -  NĂM HỌC 2016-2017</w:t>
      </w:r>
    </w:p>
    <w:p w:rsidR="00561535" w:rsidRDefault="00561535">
      <w:pPr>
        <w:tabs>
          <w:tab w:val="right" w:leader="dot" w:pos="3420"/>
          <w:tab w:val="left" w:pos="4320"/>
          <w:tab w:val="right" w:leader="dot" w:pos="8640"/>
        </w:tabs>
        <w:jc w:val="center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MÔN VẬT LÍ  -  LỚP 10 – ĐỀ CHÍNH THỨC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6210"/>
        <w:gridCol w:w="1260"/>
      </w:tblGrid>
      <w:tr w:rsidR="0056153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35" w:rsidRDefault="00561535">
            <w:pPr>
              <w:rPr>
                <w:b/>
                <w:lang w:val="en-US"/>
              </w:rPr>
            </w:pPr>
            <w:r>
              <w:rPr>
                <w:b/>
                <w:bCs/>
              </w:rPr>
              <w:t>I. LÍ THUYẾT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535" w:rsidRDefault="0056153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Hướng dẫn chấm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535" w:rsidRDefault="0056153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Điểm</w:t>
            </w:r>
          </w:p>
        </w:tc>
      </w:tr>
      <w:tr w:rsidR="00561535" w:rsidTr="00693C76">
        <w:trPr>
          <w:trHeight w:val="413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35" w:rsidRDefault="00561535" w:rsidP="00693C76">
            <w:pPr>
              <w:tabs>
                <w:tab w:val="left" w:pos="270"/>
                <w:tab w:val="left" w:pos="360"/>
              </w:tabs>
              <w:spacing w:before="60"/>
            </w:pPr>
            <w:r>
              <w:rPr>
                <w:b/>
                <w:sz w:val="26"/>
                <w:szCs w:val="26"/>
              </w:rPr>
              <w:t>Câu 1: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(1điểm)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35" w:rsidRPr="00693C76" w:rsidRDefault="00561535">
            <w:r>
              <w:rPr>
                <w:lang w:val="en-US"/>
              </w:rPr>
              <w:t>- Phát biểu đún</w:t>
            </w:r>
            <w:r w:rsidR="00693C76">
              <w:t>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35" w:rsidRDefault="00693C76" w:rsidP="00693C76">
            <w:pPr>
              <w:jc w:val="center"/>
            </w:pPr>
            <w:r>
              <w:t xml:space="preserve">1 </w:t>
            </w:r>
            <w:r w:rsidR="00561535">
              <w:t>đ</w:t>
            </w:r>
          </w:p>
        </w:tc>
      </w:tr>
      <w:tr w:rsidR="00561535">
        <w:trPr>
          <w:trHeight w:val="80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35" w:rsidRDefault="00561535">
            <w:pPr>
              <w:tabs>
                <w:tab w:val="left" w:pos="270"/>
              </w:tabs>
              <w:spacing w:before="60"/>
              <w:rPr>
                <w:i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Câu 2</w:t>
            </w:r>
            <w:r>
              <w:rPr>
                <w:b/>
                <w:i/>
                <w:sz w:val="26"/>
                <w:szCs w:val="26"/>
                <w:lang w:val="en-US"/>
              </w:rPr>
              <w:t>: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i/>
                <w:sz w:val="26"/>
                <w:szCs w:val="26"/>
              </w:rPr>
              <w:t>(1 điểm)</w:t>
            </w:r>
          </w:p>
          <w:p w:rsidR="00561535" w:rsidRDefault="00561535">
            <w:pPr>
              <w:tabs>
                <w:tab w:val="left" w:pos="270"/>
              </w:tabs>
              <w:spacing w:before="60"/>
              <w:rPr>
                <w:lang w:val="en-US"/>
              </w:rPr>
            </w:pPr>
            <w:r>
              <w:rPr>
                <w:sz w:val="26"/>
                <w:szCs w:val="26"/>
              </w:rPr>
              <w:tab/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35" w:rsidRPr="00693C76" w:rsidRDefault="00561535">
            <w:r>
              <w:rPr>
                <w:lang w:val="en-US"/>
              </w:rPr>
              <w:t xml:space="preserve">- </w:t>
            </w:r>
            <w:r w:rsidR="00693C76">
              <w:t>Viết</w:t>
            </w:r>
            <w:r>
              <w:rPr>
                <w:lang w:val="en-US"/>
              </w:rPr>
              <w:t xml:space="preserve"> đúng</w:t>
            </w:r>
            <w:r w:rsidR="00693C76">
              <w:t xml:space="preserve"> phương trình</w:t>
            </w:r>
          </w:p>
          <w:p w:rsidR="00561535" w:rsidRPr="00693C76" w:rsidRDefault="00561535" w:rsidP="00693C76">
            <w:r>
              <w:rPr>
                <w:lang w:val="en-US"/>
              </w:rPr>
              <w:t xml:space="preserve">- </w:t>
            </w:r>
            <w:r w:rsidR="00693C76">
              <w:t>Nêu</w:t>
            </w:r>
            <w:r>
              <w:rPr>
                <w:lang w:val="en-US"/>
              </w:rPr>
              <w:t xml:space="preserve"> đúng</w:t>
            </w:r>
            <w:r w:rsidR="00693C76">
              <w:t xml:space="preserve"> tên và đơn vị các đại lượng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35" w:rsidRDefault="00561535">
            <w:pPr>
              <w:jc w:val="center"/>
            </w:pPr>
            <w:r>
              <w:t>0,5đ</w:t>
            </w:r>
          </w:p>
          <w:p w:rsidR="00561535" w:rsidRDefault="00561535">
            <w:pPr>
              <w:jc w:val="center"/>
            </w:pPr>
            <w:r>
              <w:t>0,5đ</w:t>
            </w:r>
          </w:p>
        </w:tc>
      </w:tr>
      <w:tr w:rsidR="00561535">
        <w:trPr>
          <w:trHeight w:val="7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35" w:rsidRDefault="00561535">
            <w:pPr>
              <w:tabs>
                <w:tab w:val="left" w:pos="270"/>
              </w:tabs>
              <w:spacing w:before="60"/>
              <w:rPr>
                <w:i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 xml:space="preserve">Câu </w:t>
            </w:r>
            <w:r>
              <w:rPr>
                <w:b/>
                <w:sz w:val="26"/>
                <w:szCs w:val="26"/>
              </w:rPr>
              <w:t>3</w:t>
            </w:r>
            <w:r>
              <w:rPr>
                <w:b/>
                <w:i/>
                <w:sz w:val="26"/>
                <w:szCs w:val="26"/>
                <w:lang w:val="en-US"/>
              </w:rPr>
              <w:t>: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i/>
                <w:sz w:val="26"/>
                <w:szCs w:val="26"/>
              </w:rPr>
              <w:t>(1 điểm)</w:t>
            </w:r>
          </w:p>
          <w:p w:rsidR="00561535" w:rsidRDefault="00561535">
            <w:pPr>
              <w:tabs>
                <w:tab w:val="left" w:pos="270"/>
              </w:tabs>
              <w:spacing w:before="60"/>
              <w:rPr>
                <w:lang w:val="en-US"/>
              </w:rPr>
            </w:pPr>
            <w:r>
              <w:rPr>
                <w:sz w:val="26"/>
                <w:szCs w:val="26"/>
              </w:rPr>
              <w:tab/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35" w:rsidRDefault="00561535">
            <w:pPr>
              <w:tabs>
                <w:tab w:val="left" w:pos="153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- Định nghĩa đúng</w:t>
            </w:r>
          </w:p>
          <w:p w:rsidR="00561535" w:rsidRDefault="00495DDA">
            <w:pPr>
              <w:tabs>
                <w:tab w:val="left" w:pos="153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- Dạng hype</w:t>
            </w:r>
            <w:r w:rsidR="00561535">
              <w:rPr>
                <w:lang w:val="en-US"/>
              </w:rPr>
              <w:t>bol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35" w:rsidRDefault="00561535">
            <w:pPr>
              <w:jc w:val="center"/>
            </w:pPr>
            <w:r>
              <w:t>0,5đ</w:t>
            </w:r>
          </w:p>
          <w:p w:rsidR="00561535" w:rsidRDefault="00561535">
            <w:pPr>
              <w:jc w:val="center"/>
            </w:pPr>
            <w:r>
              <w:t>0,5đ</w:t>
            </w:r>
          </w:p>
        </w:tc>
      </w:tr>
      <w:tr w:rsidR="00561535">
        <w:trPr>
          <w:trHeight w:val="7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35" w:rsidRDefault="00561535">
            <w:pPr>
              <w:tabs>
                <w:tab w:val="left" w:pos="270"/>
              </w:tabs>
              <w:spacing w:before="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II. BÀI TẬP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35" w:rsidRDefault="00561535">
            <w:pPr>
              <w:tabs>
                <w:tab w:val="left" w:pos="1530"/>
              </w:tabs>
              <w:jc w:val="both"/>
              <w:rPr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35" w:rsidRDefault="00561535">
            <w:pPr>
              <w:jc w:val="center"/>
            </w:pPr>
          </w:p>
        </w:tc>
      </w:tr>
      <w:tr w:rsidR="00FF63FC">
        <w:trPr>
          <w:trHeight w:val="7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3FC" w:rsidRDefault="00FF63FC" w:rsidP="004425FB">
            <w:pPr>
              <w:tabs>
                <w:tab w:val="left" w:pos="270"/>
                <w:tab w:val="center" w:pos="5040"/>
              </w:tabs>
              <w:spacing w:before="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</w:rPr>
              <w:t>4</w:t>
            </w:r>
            <w:r>
              <w:rPr>
                <w:b/>
                <w:i/>
                <w:sz w:val="26"/>
                <w:szCs w:val="26"/>
                <w:lang w:val="en-US"/>
              </w:rPr>
              <w:t>: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i/>
                <w:sz w:val="26"/>
                <w:szCs w:val="26"/>
                <w:lang w:val="en-US"/>
              </w:rPr>
              <w:t>(</w:t>
            </w:r>
            <w:r>
              <w:rPr>
                <w:i/>
                <w:sz w:val="26"/>
                <w:szCs w:val="26"/>
              </w:rPr>
              <w:t>1</w:t>
            </w:r>
            <w:r>
              <w:rPr>
                <w:i/>
                <w:sz w:val="26"/>
                <w:szCs w:val="26"/>
                <w:lang w:val="en-US"/>
              </w:rPr>
              <w:t xml:space="preserve"> đ</w:t>
            </w:r>
            <w:r>
              <w:rPr>
                <w:i/>
                <w:sz w:val="26"/>
                <w:szCs w:val="26"/>
              </w:rPr>
              <w:t>iểm</w:t>
            </w:r>
            <w:r>
              <w:rPr>
                <w:i/>
                <w:sz w:val="26"/>
                <w:szCs w:val="26"/>
                <w:lang w:val="en-US"/>
              </w:rPr>
              <w:t>)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</w:p>
          <w:p w:rsidR="00FF63FC" w:rsidRDefault="00FF63FC" w:rsidP="004425FB">
            <w:pPr>
              <w:tabs>
                <w:tab w:val="left" w:pos="270"/>
              </w:tabs>
              <w:spacing w:before="60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3FC" w:rsidRDefault="00FF63FC" w:rsidP="000D24E8">
            <w:pPr>
              <w:tabs>
                <w:tab w:val="left" w:pos="153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vi-VN"/>
              </w:rPr>
              <w:t>T</w:t>
            </w:r>
            <w:r>
              <w:rPr>
                <w:lang w:val="en-US"/>
              </w:rPr>
              <w:t xml:space="preserve">óm tắt, đổi đơn vị </w:t>
            </w:r>
          </w:p>
          <w:p w:rsidR="00FF63FC" w:rsidRPr="0027564F" w:rsidRDefault="00FF63FC" w:rsidP="000D24E8">
            <w:pPr>
              <w:tabs>
                <w:tab w:val="left" w:pos="1530"/>
              </w:tabs>
              <w:jc w:val="both"/>
            </w:pPr>
            <w:r>
              <w:rPr>
                <w:lang w:val="en-US"/>
              </w:rPr>
              <w:t xml:space="preserve">- </w:t>
            </w:r>
            <w:r>
              <w:rPr>
                <w:lang w:val="vi-VN"/>
              </w:rPr>
              <w:t>V</w:t>
            </w:r>
            <w:r>
              <w:rPr>
                <w:lang w:val="en-US"/>
              </w:rPr>
              <w:t xml:space="preserve">iết đúng công thức, thay số, tính đúng </w:t>
            </w:r>
            <w:r w:rsidR="0027564F">
              <w:t>A = 10606,6 (J)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3FC" w:rsidRDefault="00FF63FC" w:rsidP="000D24E8">
            <w:pPr>
              <w:jc w:val="center"/>
            </w:pPr>
            <w:r>
              <w:t>0,25đ</w:t>
            </w:r>
          </w:p>
          <w:p w:rsidR="00FF63FC" w:rsidRDefault="00FF63FC" w:rsidP="000D24E8">
            <w:pPr>
              <w:jc w:val="center"/>
            </w:pPr>
            <w:r>
              <w:t>0,25đ*3</w:t>
            </w:r>
          </w:p>
        </w:tc>
      </w:tr>
      <w:tr w:rsidR="008B5986">
        <w:trPr>
          <w:trHeight w:val="7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86" w:rsidRDefault="008B5986" w:rsidP="004425FB">
            <w:pPr>
              <w:tabs>
                <w:tab w:val="left" w:pos="270"/>
              </w:tabs>
              <w:spacing w:before="60"/>
              <w:rPr>
                <w:iCs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>Câu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</w:rPr>
              <w:t>5</w:t>
            </w:r>
            <w:r>
              <w:rPr>
                <w:b/>
                <w:sz w:val="26"/>
                <w:szCs w:val="26"/>
                <w:lang w:val="en-US"/>
              </w:rPr>
              <w:t>: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i/>
                <w:sz w:val="26"/>
                <w:szCs w:val="26"/>
                <w:lang w:val="en-US"/>
              </w:rPr>
              <w:t xml:space="preserve">(1 điểm) </w:t>
            </w:r>
            <w:r>
              <w:rPr>
                <w:iCs/>
                <w:sz w:val="26"/>
                <w:szCs w:val="26"/>
                <w:lang w:val="en-US"/>
              </w:rPr>
              <w:t xml:space="preserve"> </w:t>
            </w:r>
          </w:p>
          <w:p w:rsidR="008B5986" w:rsidRDefault="008B5986" w:rsidP="004425FB">
            <w:pPr>
              <w:tabs>
                <w:tab w:val="left" w:pos="270"/>
              </w:tabs>
              <w:spacing w:before="60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86" w:rsidRDefault="008B5986">
            <w:pPr>
              <w:tabs>
                <w:tab w:val="left" w:pos="153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t>T</w:t>
            </w:r>
            <w:r>
              <w:rPr>
                <w:lang w:val="en-US"/>
              </w:rPr>
              <w:t xml:space="preserve">óm tắt, đổi đơn vị </w:t>
            </w:r>
          </w:p>
          <w:p w:rsidR="008B5986" w:rsidRPr="00693C76" w:rsidRDefault="008B5986" w:rsidP="0027564F">
            <w:pPr>
              <w:tabs>
                <w:tab w:val="left" w:pos="1530"/>
              </w:tabs>
              <w:jc w:val="both"/>
            </w:pPr>
            <w:r>
              <w:rPr>
                <w:lang w:val="en-US"/>
              </w:rPr>
              <w:t xml:space="preserve">- </w:t>
            </w:r>
            <w:r>
              <w:t>V</w:t>
            </w:r>
            <w:r w:rsidR="0027564F">
              <w:rPr>
                <w:lang w:val="en-US"/>
              </w:rPr>
              <w:t xml:space="preserve">iết đúng công thức, </w:t>
            </w:r>
            <w:r w:rsidR="0027564F">
              <w:t xml:space="preserve">thay số, </w:t>
            </w:r>
            <w:r>
              <w:rPr>
                <w:lang w:val="en-US"/>
              </w:rPr>
              <w:t xml:space="preserve">tính đúng </w:t>
            </w:r>
            <w:r>
              <w:t xml:space="preserve">p =1,5 </w:t>
            </w:r>
            <w:r w:rsidR="0027564F">
              <w:t>(k</w:t>
            </w:r>
            <w:r>
              <w:t>g.m/s</w:t>
            </w:r>
            <w:r w:rsidR="0027564F"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86" w:rsidRDefault="008B5986">
            <w:pPr>
              <w:jc w:val="center"/>
            </w:pPr>
            <w:r>
              <w:t>0,25đ</w:t>
            </w:r>
          </w:p>
          <w:p w:rsidR="008B5986" w:rsidRDefault="008B5986">
            <w:pPr>
              <w:jc w:val="center"/>
            </w:pPr>
            <w:r>
              <w:t>0,25đ*3</w:t>
            </w:r>
          </w:p>
        </w:tc>
      </w:tr>
      <w:tr w:rsidR="008B5986">
        <w:trPr>
          <w:trHeight w:val="7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86" w:rsidRDefault="008B5986" w:rsidP="004425FB">
            <w:pPr>
              <w:tabs>
                <w:tab w:val="left" w:pos="270"/>
              </w:tabs>
              <w:spacing w:before="60"/>
              <w:rPr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>
              <w:rPr>
                <w:b/>
                <w:i/>
                <w:sz w:val="26"/>
                <w:szCs w:val="26"/>
                <w:lang w:val="en-US"/>
              </w:rPr>
              <w:t>: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i/>
                <w:sz w:val="26"/>
                <w:szCs w:val="26"/>
              </w:rPr>
              <w:t>(1 điểm)</w:t>
            </w:r>
          </w:p>
          <w:p w:rsidR="008B5986" w:rsidRDefault="008B5986" w:rsidP="004425FB">
            <w:pPr>
              <w:tabs>
                <w:tab w:val="left" w:pos="270"/>
              </w:tabs>
              <w:spacing w:before="60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86" w:rsidRPr="001F29A5" w:rsidRDefault="008B5986">
            <w:pPr>
              <w:tabs>
                <w:tab w:val="left" w:pos="1530"/>
              </w:tabs>
              <w:jc w:val="both"/>
            </w:pPr>
            <w:r>
              <w:rPr>
                <w:lang w:val="en-US"/>
              </w:rPr>
              <w:t>- Tóm tắt, viết công thức đúng</w:t>
            </w:r>
            <w:r>
              <w:t xml:space="preserve"> phương trình đẳng nhiệt</w:t>
            </w:r>
          </w:p>
          <w:p w:rsidR="008B5986" w:rsidRPr="00693C76" w:rsidRDefault="008B5986" w:rsidP="0027564F">
            <w:pPr>
              <w:tabs>
                <w:tab w:val="left" w:pos="1530"/>
              </w:tabs>
              <w:jc w:val="both"/>
            </w:pPr>
            <w:r>
              <w:rPr>
                <w:lang w:val="en-US"/>
              </w:rPr>
              <w:t xml:space="preserve">- </w:t>
            </w:r>
            <w:r w:rsidR="0027564F">
              <w:t>Thay số, t</w:t>
            </w:r>
            <w:r>
              <w:rPr>
                <w:lang w:val="en-US"/>
              </w:rPr>
              <w:t xml:space="preserve">ính đúng </w:t>
            </w:r>
            <w:r>
              <w:t>p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 w:rsidR="0027564F">
              <w:t xml:space="preserve"> 2,5 (</w:t>
            </w:r>
            <w:r>
              <w:t>atm</w:t>
            </w:r>
            <w:r w:rsidR="0027564F"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86" w:rsidRDefault="008B5986">
            <w:pPr>
              <w:jc w:val="center"/>
            </w:pPr>
            <w:r>
              <w:t>0,25* 2đ</w:t>
            </w:r>
          </w:p>
          <w:p w:rsidR="008B5986" w:rsidRDefault="008B5986">
            <w:pPr>
              <w:jc w:val="center"/>
            </w:pPr>
            <w:r>
              <w:t>0,25*2đ</w:t>
            </w:r>
          </w:p>
        </w:tc>
      </w:tr>
      <w:tr w:rsidR="008B5986">
        <w:trPr>
          <w:trHeight w:val="7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86" w:rsidRDefault="008B5986" w:rsidP="004425FB">
            <w:pPr>
              <w:tabs>
                <w:tab w:val="left" w:pos="270"/>
              </w:tabs>
              <w:spacing w:before="6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</w:rPr>
              <w:t>7</w:t>
            </w:r>
            <w:r>
              <w:rPr>
                <w:b/>
                <w:sz w:val="26"/>
                <w:szCs w:val="26"/>
                <w:lang w:val="en-US"/>
              </w:rPr>
              <w:t>: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i/>
                <w:sz w:val="26"/>
                <w:szCs w:val="26"/>
              </w:rPr>
              <w:t>(1 điểm)</w:t>
            </w:r>
          </w:p>
          <w:p w:rsidR="008B5986" w:rsidRDefault="008B5986" w:rsidP="004425FB">
            <w:pPr>
              <w:tabs>
                <w:tab w:val="left" w:pos="270"/>
              </w:tabs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86" w:rsidRDefault="008B59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Tóm tắt, viết được: </w:t>
            </w:r>
          </w:p>
          <w:p w:rsidR="008B5986" w:rsidRDefault="008B59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=p</w:t>
            </w:r>
            <w:r>
              <w:rPr>
                <w:vertAlign w:val="subscript"/>
                <w:lang w:val="en-US"/>
              </w:rPr>
              <w:t xml:space="preserve">1 </w:t>
            </w:r>
            <w:r>
              <w:rPr>
                <w:lang w:val="en-US"/>
              </w:rPr>
              <w:t>+ 4/3 p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;</w:t>
            </w:r>
          </w:p>
          <w:p w:rsidR="008B5986" w:rsidRDefault="008B59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 V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/2;</w:t>
            </w:r>
          </w:p>
          <w:p w:rsidR="008B5986" w:rsidRDefault="008B59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=T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+50</w:t>
            </w:r>
          </w:p>
          <w:p w:rsidR="008B5986" w:rsidRDefault="008B59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Viết được: </w:t>
            </w:r>
            <w:r>
              <w:rPr>
                <w:position w:val="-30"/>
                <w:lang w:val="en-US"/>
              </w:rPr>
              <w:object w:dxaOrig="2182" w:dyaOrig="9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15pt;height:47.75pt;mso-position-horizontal-relative:page;mso-position-vertical-relative:page" o:ole="">
                  <v:imagedata r:id="rId7" o:title=""/>
                </v:shape>
                <o:OLEObject Type="Embed" ProgID="Equation.DSMT4" ShapeID="_x0000_i1025" DrawAspect="Content" ObjectID="_1555941230" r:id="rId8">
                  <o:FieldCodes>\* MERGEFORMAT</o:FieldCodes>
                </o:OLEObject>
              </w:object>
            </w:r>
          </w:p>
          <w:p w:rsidR="008B5986" w:rsidRDefault="008B5986">
            <w:pPr>
              <w:tabs>
                <w:tab w:val="left" w:pos="153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- Thay số</w:t>
            </w:r>
          </w:p>
          <w:p w:rsidR="008B5986" w:rsidRDefault="008B5986">
            <w:pPr>
              <w:tabs>
                <w:tab w:val="left" w:pos="153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- Tính đúng T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300K ; t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=27 </w:t>
            </w:r>
            <w:r>
              <w:rPr>
                <w:vertAlign w:val="superscript"/>
                <w:lang w:val="en-US"/>
              </w:rPr>
              <w:t>0</w:t>
            </w:r>
            <w:r>
              <w:rPr>
                <w:lang w:val="en-US"/>
              </w:rPr>
              <w:t>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86" w:rsidRDefault="008B5986">
            <w:pPr>
              <w:jc w:val="center"/>
            </w:pPr>
            <w:r>
              <w:t>0,25đ</w:t>
            </w:r>
          </w:p>
          <w:p w:rsidR="008B5986" w:rsidRDefault="008B5986">
            <w:pPr>
              <w:jc w:val="center"/>
            </w:pPr>
          </w:p>
          <w:p w:rsidR="008B5986" w:rsidRDefault="008B5986">
            <w:pPr>
              <w:jc w:val="center"/>
            </w:pPr>
          </w:p>
          <w:p w:rsidR="008B5986" w:rsidRDefault="008B5986">
            <w:pPr>
              <w:jc w:val="center"/>
            </w:pPr>
          </w:p>
          <w:p w:rsidR="008B5986" w:rsidRDefault="008B5986">
            <w:pPr>
              <w:jc w:val="center"/>
            </w:pPr>
          </w:p>
          <w:p w:rsidR="008B5986" w:rsidRDefault="008B5986">
            <w:pPr>
              <w:jc w:val="center"/>
            </w:pPr>
            <w:r>
              <w:t>0,25đ</w:t>
            </w:r>
          </w:p>
          <w:p w:rsidR="008B5986" w:rsidRDefault="008B5986">
            <w:pPr>
              <w:jc w:val="center"/>
            </w:pPr>
          </w:p>
          <w:p w:rsidR="008B5986" w:rsidRDefault="0027564F" w:rsidP="0027564F">
            <w:r>
              <w:t xml:space="preserve">    </w:t>
            </w:r>
            <w:r w:rsidR="008B5986">
              <w:t>0,25đ</w:t>
            </w:r>
          </w:p>
          <w:p w:rsidR="008B5986" w:rsidRDefault="008B5986">
            <w:pPr>
              <w:jc w:val="center"/>
            </w:pPr>
            <w:r>
              <w:t>0,25đ</w:t>
            </w:r>
          </w:p>
        </w:tc>
      </w:tr>
      <w:tr w:rsidR="008B5986">
        <w:trPr>
          <w:trHeight w:val="7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86" w:rsidRDefault="008B5986" w:rsidP="004425FB">
            <w:pPr>
              <w:tabs>
                <w:tab w:val="left" w:pos="270"/>
              </w:tabs>
              <w:spacing w:before="60"/>
              <w:rPr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</w:rPr>
              <w:t>8</w:t>
            </w:r>
            <w:r>
              <w:rPr>
                <w:b/>
                <w:sz w:val="26"/>
                <w:szCs w:val="26"/>
                <w:lang w:val="en-US"/>
              </w:rPr>
              <w:t>: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i/>
                <w:sz w:val="26"/>
                <w:szCs w:val="26"/>
              </w:rPr>
              <w:t>(1 điểm)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86" w:rsidRDefault="008B5986" w:rsidP="001F29A5">
            <w:pPr>
              <w:tabs>
                <w:tab w:val="left" w:pos="1530"/>
              </w:tabs>
              <w:jc w:val="both"/>
              <w:rPr>
                <w:vertAlign w:val="subscript"/>
              </w:rPr>
            </w:pPr>
            <w:r>
              <w:rPr>
                <w:lang w:val="en-US"/>
              </w:rPr>
              <w:t>-</w:t>
            </w:r>
            <w:r>
              <w:t xml:space="preserve"> Tính được cơ năng lúc đầu</w:t>
            </w:r>
          </w:p>
          <w:p w:rsidR="008B5986" w:rsidRDefault="0027564F" w:rsidP="001F29A5">
            <w:pPr>
              <w:tabs>
                <w:tab w:val="left" w:pos="1530"/>
              </w:tabs>
              <w:jc w:val="both"/>
            </w:pPr>
            <w:r>
              <w:t xml:space="preserve">- </w:t>
            </w:r>
            <w:r w:rsidR="008B5986">
              <w:t>Biện luận để áp dụng ĐLBT cơ năng</w:t>
            </w:r>
          </w:p>
          <w:p w:rsidR="008B5986" w:rsidRDefault="0027564F" w:rsidP="001F29A5">
            <w:pPr>
              <w:tabs>
                <w:tab w:val="left" w:pos="1530"/>
              </w:tabs>
              <w:jc w:val="both"/>
            </w:pPr>
            <w:r>
              <w:t xml:space="preserve">- </w:t>
            </w:r>
            <w:r w:rsidR="008B5986">
              <w:t>Viết đúng biểu thức liên hệ</w:t>
            </w:r>
          </w:p>
          <w:p w:rsidR="008B5986" w:rsidRPr="001F29A5" w:rsidRDefault="008B5986" w:rsidP="0027564F">
            <w:pPr>
              <w:tabs>
                <w:tab w:val="left" w:pos="1530"/>
              </w:tabs>
              <w:jc w:val="both"/>
            </w:pPr>
            <w:r>
              <w:t xml:space="preserve">- Tính đúng h = </w:t>
            </w:r>
            <w:r w:rsidR="0027564F">
              <w:t>0,9 (m)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86" w:rsidRDefault="008B5986">
            <w:pPr>
              <w:jc w:val="center"/>
            </w:pPr>
            <w:r>
              <w:t>0,25đ</w:t>
            </w:r>
          </w:p>
          <w:p w:rsidR="008B5986" w:rsidRDefault="008B5986">
            <w:pPr>
              <w:jc w:val="center"/>
            </w:pPr>
            <w:r>
              <w:t>0,25đ</w:t>
            </w:r>
          </w:p>
          <w:p w:rsidR="008B5986" w:rsidRDefault="008B5986">
            <w:pPr>
              <w:jc w:val="center"/>
            </w:pPr>
            <w:r>
              <w:t>0,25đ</w:t>
            </w:r>
          </w:p>
          <w:p w:rsidR="008B5986" w:rsidRDefault="008B5986">
            <w:pPr>
              <w:jc w:val="center"/>
            </w:pPr>
            <w:r>
              <w:t>0,25đ</w:t>
            </w:r>
          </w:p>
        </w:tc>
      </w:tr>
      <w:tr w:rsidR="008B5986">
        <w:trPr>
          <w:trHeight w:val="7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86" w:rsidRDefault="008B5986" w:rsidP="004425FB">
            <w:pPr>
              <w:tabs>
                <w:tab w:val="left" w:pos="270"/>
              </w:tabs>
              <w:spacing w:before="60"/>
              <w:rPr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  <w:r>
              <w:rPr>
                <w:b/>
                <w:sz w:val="26"/>
                <w:szCs w:val="26"/>
                <w:lang w:val="en-US"/>
              </w:rPr>
              <w:t>: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i/>
                <w:sz w:val="26"/>
                <w:szCs w:val="26"/>
              </w:rPr>
              <w:t>(1 điểm)</w:t>
            </w:r>
          </w:p>
          <w:p w:rsidR="008B5986" w:rsidRDefault="008B5986" w:rsidP="004425FB">
            <w:pPr>
              <w:tabs>
                <w:tab w:val="left" w:pos="270"/>
              </w:tabs>
              <w:spacing w:before="60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86" w:rsidRDefault="0027564F">
            <w:pPr>
              <w:tabs>
                <w:tab w:val="left" w:pos="1530"/>
              </w:tabs>
              <w:jc w:val="both"/>
              <w:rPr>
                <w:position w:val="-80"/>
              </w:rPr>
            </w:pPr>
            <w:r>
              <w:rPr>
                <w:position w:val="-80"/>
              </w:rPr>
              <w:t>- Thay số</w:t>
            </w:r>
            <w:r w:rsidRPr="0027564F">
              <w:rPr>
                <w:position w:val="-80"/>
                <w:lang w:val="en-US"/>
              </w:rPr>
              <w:object w:dxaOrig="2079" w:dyaOrig="1359">
                <v:shape id="_x0000_i1026" type="#_x0000_t75" style="width:103.85pt;height:67.45pt" o:ole="">
                  <v:imagedata r:id="rId9" o:title=""/>
                </v:shape>
                <o:OLEObject Type="Embed" ProgID="Equation.3" ShapeID="_x0000_i1026" DrawAspect="Content" ObjectID="_1555941231" r:id="rId10">
                  <o:FieldCodes>\* MERGEFORMAT</o:FieldCodes>
                </o:OLEObject>
              </w:object>
            </w:r>
          </w:p>
          <w:p w:rsidR="0027564F" w:rsidRPr="0027564F" w:rsidRDefault="0027564F">
            <w:pPr>
              <w:tabs>
                <w:tab w:val="left" w:pos="1530"/>
              </w:tabs>
              <w:jc w:val="both"/>
            </w:pPr>
            <w:r>
              <w:t>- Tính đúng F</w:t>
            </w:r>
            <w:r>
              <w:rPr>
                <w:vertAlign w:val="subscript"/>
              </w:rPr>
              <w:t>h</w:t>
            </w:r>
            <w:r>
              <w:t xml:space="preserve"> = 4000N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86" w:rsidRDefault="008B5986">
            <w:pPr>
              <w:jc w:val="center"/>
            </w:pPr>
            <w:r>
              <w:t>0,25đ</w:t>
            </w:r>
          </w:p>
          <w:p w:rsidR="008B5986" w:rsidRDefault="008B5986">
            <w:pPr>
              <w:jc w:val="center"/>
            </w:pPr>
          </w:p>
          <w:p w:rsidR="008B5986" w:rsidRDefault="008B5986">
            <w:pPr>
              <w:jc w:val="center"/>
            </w:pPr>
            <w:r>
              <w:t>0,25đ</w:t>
            </w:r>
          </w:p>
          <w:p w:rsidR="008B5986" w:rsidRDefault="008B5986">
            <w:pPr>
              <w:jc w:val="center"/>
            </w:pPr>
          </w:p>
          <w:p w:rsidR="008B5986" w:rsidRDefault="008B5986">
            <w:pPr>
              <w:jc w:val="center"/>
            </w:pPr>
            <w:r>
              <w:t>0,25đ</w:t>
            </w:r>
          </w:p>
          <w:p w:rsidR="008B5986" w:rsidRDefault="008B5986">
            <w:pPr>
              <w:jc w:val="center"/>
            </w:pPr>
            <w:r>
              <w:t>0,25đ</w:t>
            </w:r>
          </w:p>
        </w:tc>
      </w:tr>
      <w:tr w:rsidR="008B5986">
        <w:trPr>
          <w:trHeight w:val="7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86" w:rsidRDefault="008B5986" w:rsidP="004425FB">
            <w:pPr>
              <w:tabs>
                <w:tab w:val="left" w:pos="270"/>
              </w:tabs>
              <w:spacing w:before="60"/>
              <w:rPr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Câu 10: </w:t>
            </w:r>
            <w:r>
              <w:rPr>
                <w:i/>
                <w:sz w:val="26"/>
                <w:szCs w:val="26"/>
              </w:rPr>
              <w:t>(1 điểm)</w:t>
            </w:r>
          </w:p>
          <w:p w:rsidR="008B5986" w:rsidRDefault="008B5986" w:rsidP="004425FB">
            <w:pPr>
              <w:tabs>
                <w:tab w:val="left" w:pos="270"/>
              </w:tabs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86" w:rsidRDefault="008B5986">
            <w:pPr>
              <w:jc w:val="both"/>
            </w:pPr>
            <w:r>
              <w:rPr>
                <w:lang w:val="en-US"/>
              </w:rPr>
              <w:t xml:space="preserve">- </w:t>
            </w:r>
            <w:r>
              <w:t>Viết đúng phương trình ĐL II Niuton</w:t>
            </w:r>
          </w:p>
          <w:p w:rsidR="008B5986" w:rsidRPr="00205EA8" w:rsidRDefault="008B5986">
            <w:pPr>
              <w:jc w:val="both"/>
            </w:pPr>
            <w:r w:rsidRPr="00146321">
              <w:rPr>
                <w:position w:val="-12"/>
              </w:rPr>
              <w:object w:dxaOrig="1440" w:dyaOrig="360">
                <v:shape id="_x0000_i1027" type="#_x0000_t75" style="width:1in;height:18.2pt" o:ole="">
                  <v:imagedata r:id="rId11" o:title=""/>
                </v:shape>
                <o:OLEObject Type="Embed" ProgID="Equation.KSEE3" ShapeID="_x0000_i1027" DrawAspect="Content" ObjectID="_1555941232" r:id="rId12"/>
              </w:object>
            </w:r>
            <w:r>
              <w:sym w:font="Wingdings" w:char="F0E8"/>
            </w:r>
            <w:r>
              <w:t xml:space="preserve"> Tính đúng gia tốc a= 1 m/s</w:t>
            </w:r>
            <w:r>
              <w:rPr>
                <w:sz w:val="26"/>
                <w:szCs w:val="26"/>
                <w:vertAlign w:val="superscript"/>
              </w:rPr>
              <w:t>2</w:t>
            </w:r>
          </w:p>
          <w:p w:rsidR="008B5986" w:rsidRDefault="008B5986">
            <w:pPr>
              <w:jc w:val="both"/>
            </w:pPr>
            <w:r>
              <w:t>-  Tính được quãng đường vật đi được trong 8s</w:t>
            </w:r>
          </w:p>
          <w:p w:rsidR="008B5986" w:rsidRDefault="008B5986">
            <w:pPr>
              <w:jc w:val="both"/>
            </w:pPr>
            <w:r w:rsidRPr="00205EA8">
              <w:rPr>
                <w:position w:val="-24"/>
              </w:rPr>
              <w:object w:dxaOrig="1420" w:dyaOrig="620">
                <v:shape id="_x0000_i1028" type="#_x0000_t75" style="width:71.25pt;height:31.05pt" o:ole="">
                  <v:imagedata r:id="rId13" o:title=""/>
                </v:shape>
                <o:OLEObject Type="Embed" ProgID="Equation.KSEE3" ShapeID="_x0000_i1028" DrawAspect="Content" ObjectID="_1555941233" r:id="rId14"/>
              </w:object>
            </w:r>
            <w:r>
              <w:sym w:font="Wingdings" w:char="F0E8"/>
            </w:r>
            <w:r>
              <w:t xml:space="preserve"> s=32 m</w:t>
            </w:r>
          </w:p>
          <w:p w:rsidR="008B5986" w:rsidRDefault="008B5986">
            <w:pPr>
              <w:jc w:val="both"/>
            </w:pPr>
            <w:r>
              <w:t xml:space="preserve">- Viết đúng biểu thức, tính đúng công của lực kéo: </w:t>
            </w:r>
          </w:p>
          <w:p w:rsidR="008B5986" w:rsidRPr="00146321" w:rsidRDefault="008B5986">
            <w:pPr>
              <w:jc w:val="both"/>
            </w:pPr>
            <w:r w:rsidRPr="00205EA8">
              <w:rPr>
                <w:position w:val="-12"/>
              </w:rPr>
              <w:object w:dxaOrig="1480" w:dyaOrig="360">
                <v:shape id="_x0000_i1029" type="#_x0000_t75" style="width:74.25pt;height:18.2pt" o:ole="">
                  <v:imagedata r:id="rId15" o:title=""/>
                </v:shape>
                <o:OLEObject Type="Embed" ProgID="Equation.KSEE3" ShapeID="_x0000_i1029" DrawAspect="Content" ObjectID="_1555941234" r:id="rId16"/>
              </w:object>
            </w:r>
            <w:r>
              <w:sym w:font="Wingdings" w:char="F0E8"/>
            </w:r>
            <w:r>
              <w:t xml:space="preserve"> A= 640 J</w:t>
            </w:r>
          </w:p>
          <w:p w:rsidR="008B5986" w:rsidRDefault="008B5986" w:rsidP="009B0D7C">
            <w:pPr>
              <w:jc w:val="both"/>
              <w:rPr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86" w:rsidRDefault="008B5986">
            <w:pPr>
              <w:jc w:val="center"/>
            </w:pPr>
          </w:p>
          <w:p w:rsidR="008B5986" w:rsidRDefault="008B5986">
            <w:pPr>
              <w:jc w:val="center"/>
            </w:pPr>
            <w:r>
              <w:t>0,25đ</w:t>
            </w:r>
          </w:p>
          <w:p w:rsidR="008B5986" w:rsidRDefault="008B5986">
            <w:pPr>
              <w:jc w:val="center"/>
            </w:pPr>
          </w:p>
          <w:p w:rsidR="008B5986" w:rsidRDefault="008B5986" w:rsidP="009B0D7C">
            <w:pPr>
              <w:jc w:val="center"/>
            </w:pPr>
            <w:r>
              <w:t>0,25đ</w:t>
            </w:r>
          </w:p>
          <w:p w:rsidR="008B5986" w:rsidRPr="009B0D7C" w:rsidRDefault="008B5986" w:rsidP="009B0D7C"/>
          <w:p w:rsidR="008B5986" w:rsidRDefault="008B5986" w:rsidP="009B0D7C"/>
          <w:p w:rsidR="008B5986" w:rsidRPr="009B0D7C" w:rsidRDefault="008B5986" w:rsidP="009B0D7C">
            <w:r>
              <w:t>0,25*2đ</w:t>
            </w:r>
          </w:p>
        </w:tc>
      </w:tr>
    </w:tbl>
    <w:p w:rsidR="00561535" w:rsidRDefault="00561535">
      <w:pPr>
        <w:autoSpaceDE w:val="0"/>
        <w:autoSpaceDN w:val="0"/>
        <w:adjustRightInd w:val="0"/>
        <w:spacing w:after="60"/>
        <w:jc w:val="both"/>
        <w:rPr>
          <w:b/>
          <w:i/>
        </w:rPr>
      </w:pPr>
    </w:p>
    <w:p w:rsidR="00561535" w:rsidRDefault="00561535">
      <w:pPr>
        <w:autoSpaceDE w:val="0"/>
        <w:autoSpaceDN w:val="0"/>
        <w:adjustRightInd w:val="0"/>
        <w:spacing w:after="60"/>
        <w:jc w:val="both"/>
        <w:rPr>
          <w:b/>
          <w:i/>
        </w:rPr>
      </w:pPr>
      <w:r>
        <w:rPr>
          <w:b/>
          <w:i/>
        </w:rPr>
        <w:t>Lưu ý:</w:t>
      </w:r>
    </w:p>
    <w:p w:rsidR="00561535" w:rsidRDefault="00561535">
      <w:pPr>
        <w:autoSpaceDE w:val="0"/>
        <w:autoSpaceDN w:val="0"/>
        <w:adjustRightInd w:val="0"/>
        <w:spacing w:after="60"/>
        <w:jc w:val="both"/>
        <w:rPr>
          <w:i/>
        </w:rPr>
      </w:pPr>
      <w:r>
        <w:rPr>
          <w:i/>
        </w:rPr>
        <w:t>- Thiếu hoặc sai đơn vi trừ 0,25 đ. Chỉ trừ tối đa 0,5 đ cho toàn bài.</w:t>
      </w:r>
    </w:p>
    <w:p w:rsidR="00561535" w:rsidRDefault="00561535">
      <w:pPr>
        <w:autoSpaceDE w:val="0"/>
        <w:autoSpaceDN w:val="0"/>
        <w:adjustRightInd w:val="0"/>
        <w:spacing w:after="60"/>
        <w:jc w:val="both"/>
        <w:rPr>
          <w:i/>
          <w:lang w:val="en-US"/>
        </w:rPr>
      </w:pPr>
      <w:r>
        <w:rPr>
          <w:i/>
        </w:rPr>
        <w:t>- HS có thể giải cách khác, nếu đúng vẫn cho trọn số điểm.</w:t>
      </w:r>
    </w:p>
    <w:p w:rsidR="00561535" w:rsidRDefault="00561535"/>
    <w:sectPr w:rsidR="00561535">
      <w:footerReference w:type="default" r:id="rId17"/>
      <w:pgSz w:w="11907" w:h="16840"/>
      <w:pgMar w:top="720" w:right="720" w:bottom="720" w:left="1152" w:header="288" w:footer="56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F2F" w:rsidRDefault="00106F2F">
      <w:r>
        <w:separator/>
      </w:r>
    </w:p>
  </w:endnote>
  <w:endnote w:type="continuationSeparator" w:id="0">
    <w:p w:rsidR="00106F2F" w:rsidRDefault="0010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DDA" w:rsidRDefault="00495DDA">
    <w:pPr>
      <w:pStyle w:val="Footer"/>
      <w:jc w:val="right"/>
      <w:rPr>
        <w:rStyle w:val="pagenumber"/>
        <w:sz w:val="22"/>
      </w:rPr>
    </w:pPr>
    <w:r>
      <w:rPr>
        <w:rStyle w:val="pagenumber"/>
        <w:sz w:val="22"/>
      </w:rPr>
      <w:tab/>
      <w:t xml:space="preserve">                     </w:t>
    </w:r>
    <w:r>
      <w:rPr>
        <w:rStyle w:val="pagenumber"/>
        <w:sz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F2F" w:rsidRDefault="00106F2F">
      <w:r>
        <w:separator/>
      </w:r>
    </w:p>
  </w:footnote>
  <w:footnote w:type="continuationSeparator" w:id="0">
    <w:p w:rsidR="00106F2F" w:rsidRDefault="00106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9D4"/>
    <w:rsid w:val="00087A19"/>
    <w:rsid w:val="000D24E8"/>
    <w:rsid w:val="00106F2F"/>
    <w:rsid w:val="00146321"/>
    <w:rsid w:val="00183BEE"/>
    <w:rsid w:val="001D24B1"/>
    <w:rsid w:val="001F29A5"/>
    <w:rsid w:val="00205EA8"/>
    <w:rsid w:val="0027564F"/>
    <w:rsid w:val="004425FB"/>
    <w:rsid w:val="00495DDA"/>
    <w:rsid w:val="00561535"/>
    <w:rsid w:val="0064208A"/>
    <w:rsid w:val="00693C76"/>
    <w:rsid w:val="008B5986"/>
    <w:rsid w:val="009B0D7C"/>
    <w:rsid w:val="00B766BC"/>
    <w:rsid w:val="00FF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</vt:lpstr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</dc:title>
  <dc:creator>Admin</dc:creator>
  <cp:lastModifiedBy>TL_BGH</cp:lastModifiedBy>
  <cp:revision>2</cp:revision>
  <cp:lastPrinted>1899-12-30T00:00:00Z</cp:lastPrinted>
  <dcterms:created xsi:type="dcterms:W3CDTF">2017-05-10T10:07:00Z</dcterms:created>
  <dcterms:modified xsi:type="dcterms:W3CDTF">2017-05-10T10:07:00Z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1033-8.1.0.3010</vt:lpwstr>
  </property>
</Properties>
</file>