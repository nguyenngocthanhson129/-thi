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15"/>
        <w:tblW w:w="10714" w:type="dxa"/>
        <w:tblLayout w:type="fixed"/>
        <w:tblLook w:val="01E0" w:firstRow="1" w:lastRow="1" w:firstColumn="1" w:lastColumn="1" w:noHBand="0" w:noVBand="0"/>
      </w:tblPr>
      <w:tblGrid>
        <w:gridCol w:w="4644"/>
        <w:gridCol w:w="6070"/>
      </w:tblGrid>
      <w:tr w:rsidR="00920C80" w:rsidRPr="00920C80" w:rsidTr="00920C80">
        <w:trPr>
          <w:trHeight w:val="1388"/>
        </w:trPr>
        <w:tc>
          <w:tcPr>
            <w:tcW w:w="4644" w:type="dxa"/>
            <w:shd w:val="clear" w:color="auto" w:fill="auto"/>
          </w:tcPr>
          <w:p w:rsidR="00920C80" w:rsidRPr="00920C80" w:rsidRDefault="00920C80" w:rsidP="00920C80">
            <w:pPr>
              <w:spacing w:line="340" w:lineRule="exact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>SỞ GD &amp; ĐT TP. HỒ CHÍ MINH</w:t>
            </w:r>
          </w:p>
          <w:p w:rsidR="00920C80" w:rsidRPr="00920C80" w:rsidRDefault="00920C80" w:rsidP="00920C80">
            <w:pPr>
              <w:spacing w:line="340" w:lineRule="exact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>TRƯỜNG THCS &amp;THPT BẮC MỸ</w:t>
            </w:r>
          </w:p>
          <w:p w:rsidR="00920C80" w:rsidRPr="00920C80" w:rsidRDefault="00920C80" w:rsidP="00920C80">
            <w:pPr>
              <w:spacing w:line="340" w:lineRule="exact"/>
              <w:rPr>
                <w:rFonts w:asciiTheme="majorHAnsi" w:hAnsiTheme="majorHAnsi"/>
                <w:b/>
                <w:sz w:val="26"/>
                <w:szCs w:val="26"/>
                <w:u w:val="single"/>
              </w:rPr>
            </w:pPr>
          </w:p>
          <w:p w:rsidR="00920C80" w:rsidRPr="00920C80" w:rsidRDefault="00920C80" w:rsidP="00920C80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  <w:u w:val="single"/>
              </w:rPr>
              <w:t>Đề chính thức</w:t>
            </w:r>
            <w:r w:rsidR="00F76EAB">
              <w:rPr>
                <w:rFonts w:asciiTheme="majorHAnsi" w:hAnsiTheme="majorHAnsi"/>
                <w:b/>
                <w:sz w:val="26"/>
                <w:szCs w:val="26"/>
                <w:u w:val="single"/>
              </w:rPr>
              <w:t xml:space="preserve"> </w:t>
            </w:r>
            <w:r w:rsidRPr="00920C80">
              <w:rPr>
                <w:rFonts w:asciiTheme="majorHAnsi" w:hAnsiTheme="majorHAnsi"/>
                <w:sz w:val="26"/>
                <w:szCs w:val="26"/>
              </w:rPr>
              <w:t>(đề gồm có 1 trang)</w:t>
            </w:r>
          </w:p>
        </w:tc>
        <w:tc>
          <w:tcPr>
            <w:tcW w:w="6070" w:type="dxa"/>
            <w:shd w:val="clear" w:color="auto" w:fill="auto"/>
          </w:tcPr>
          <w:p w:rsidR="00920C80" w:rsidRPr="00920C80" w:rsidRDefault="00920C80" w:rsidP="00920C80">
            <w:pPr>
              <w:spacing w:line="340" w:lineRule="exact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>KIỂM TRA HỌC KÌ II/ NĂM HỌC 2016- 2017</w:t>
            </w:r>
          </w:p>
          <w:p w:rsidR="00920C80" w:rsidRPr="00920C80" w:rsidRDefault="00920C80" w:rsidP="00920C80">
            <w:pPr>
              <w:spacing w:line="340" w:lineRule="exact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 xml:space="preserve">MÔN: 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VẬT LÝ</w:t>
            </w: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 xml:space="preserve"> LỚP 10</w:t>
            </w:r>
          </w:p>
          <w:p w:rsidR="00920C80" w:rsidRPr="00920C80" w:rsidRDefault="00920C80" w:rsidP="00920C80">
            <w:pPr>
              <w:spacing w:line="340" w:lineRule="exact"/>
              <w:jc w:val="center"/>
              <w:rPr>
                <w:rFonts w:asciiTheme="majorHAnsi" w:hAnsiTheme="majorHAnsi"/>
                <w:i/>
                <w:iCs/>
                <w:sz w:val="26"/>
                <w:szCs w:val="26"/>
              </w:rPr>
            </w:pPr>
            <w:r w:rsidRPr="00920C80">
              <w:rPr>
                <w:rFonts w:asciiTheme="majorHAnsi" w:hAnsiTheme="majorHAnsi"/>
                <w:b/>
                <w:sz w:val="26"/>
                <w:szCs w:val="26"/>
              </w:rPr>
              <w:t xml:space="preserve">Thời gian: 45phút </w:t>
            </w:r>
            <w:r w:rsidRPr="00920C80">
              <w:rPr>
                <w:rFonts w:asciiTheme="majorHAnsi" w:hAnsiTheme="majorHAnsi"/>
                <w:i/>
                <w:iCs/>
                <w:sz w:val="26"/>
                <w:szCs w:val="26"/>
              </w:rPr>
              <w:t>(Không kể thời gian phát đề)</w:t>
            </w:r>
          </w:p>
        </w:tc>
      </w:tr>
      <w:tr w:rsidR="00920C80" w:rsidRPr="00920C80" w:rsidTr="00920C80">
        <w:trPr>
          <w:trHeight w:val="462"/>
        </w:trPr>
        <w:tc>
          <w:tcPr>
            <w:tcW w:w="10714" w:type="dxa"/>
            <w:gridSpan w:val="2"/>
            <w:shd w:val="clear" w:color="auto" w:fill="auto"/>
          </w:tcPr>
          <w:p w:rsidR="00F76EAB" w:rsidRDefault="00F76EAB" w:rsidP="00F76EAB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</w:p>
          <w:p w:rsidR="00920C80" w:rsidRPr="00920C80" w:rsidRDefault="00920C80" w:rsidP="00F76EAB">
            <w:pPr>
              <w:spacing w:line="340" w:lineRule="exact"/>
              <w:rPr>
                <w:rFonts w:asciiTheme="majorHAnsi" w:hAnsiTheme="majorHAnsi"/>
                <w:sz w:val="26"/>
                <w:szCs w:val="26"/>
              </w:rPr>
            </w:pPr>
            <w:r w:rsidRPr="00920C80">
              <w:rPr>
                <w:rFonts w:asciiTheme="majorHAnsi" w:hAnsiTheme="majorHAnsi"/>
                <w:sz w:val="26"/>
                <w:szCs w:val="26"/>
              </w:rPr>
              <w:t>Họ, tên thí sinh</w:t>
            </w:r>
            <w:proofErr w:type="gramStart"/>
            <w:r w:rsidRPr="00920C80">
              <w:rPr>
                <w:rFonts w:asciiTheme="majorHAnsi" w:hAnsiTheme="majorHAnsi"/>
                <w:sz w:val="26"/>
                <w:szCs w:val="26"/>
              </w:rPr>
              <w:t>:..........................................................................</w:t>
            </w:r>
            <w:proofErr w:type="gramEnd"/>
          </w:p>
        </w:tc>
      </w:tr>
    </w:tbl>
    <w:p w:rsidR="00920C80" w:rsidRPr="00920C80" w:rsidRDefault="00920C80" w:rsidP="00201031">
      <w:pPr>
        <w:pStyle w:val="ListParagraph"/>
        <w:spacing w:after="120"/>
        <w:ind w:left="0"/>
        <w:contextualSpacing w:val="0"/>
        <w:rPr>
          <w:rFonts w:asciiTheme="majorHAnsi" w:hAnsiTheme="majorHAnsi"/>
          <w:b/>
          <w:color w:val="FF0000"/>
          <w:sz w:val="26"/>
          <w:szCs w:val="26"/>
        </w:rPr>
      </w:pPr>
    </w:p>
    <w:p w:rsidR="00201031" w:rsidRPr="00920C80" w:rsidRDefault="00201031" w:rsidP="00F76EAB">
      <w:pPr>
        <w:pStyle w:val="ListParagraph"/>
        <w:spacing w:after="120"/>
        <w:ind w:left="-90" w:firstLine="90"/>
        <w:contextualSpacing w:val="0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Câu 1 (2</w:t>
      </w:r>
      <w:proofErr w:type="gramStart"/>
      <w:r w:rsidRPr="00920C80">
        <w:rPr>
          <w:rFonts w:asciiTheme="majorHAnsi" w:hAnsiTheme="majorHAnsi"/>
          <w:b/>
          <w:sz w:val="26"/>
          <w:szCs w:val="26"/>
        </w:rPr>
        <w:t>,5</w:t>
      </w:r>
      <w:proofErr w:type="gramEnd"/>
      <w:r w:rsidRPr="00920C80">
        <w:rPr>
          <w:rFonts w:asciiTheme="majorHAnsi" w:hAnsiTheme="majorHAnsi"/>
          <w:b/>
          <w:sz w:val="26"/>
          <w:szCs w:val="26"/>
        </w:rPr>
        <w:t xml:space="preserve"> điểm)</w:t>
      </w:r>
      <w:bookmarkStart w:id="0" w:name="_GoBack"/>
      <w:bookmarkEnd w:id="0"/>
    </w:p>
    <w:p w:rsidR="00201031" w:rsidRPr="00920C80" w:rsidRDefault="00201031" w:rsidP="00920C80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>Nội năng là gì? Nội năng của vật phụ thuộc vào những yếu tố nào? Có những cách nào làm thay đổi nội năng của một vật?</w:t>
      </w:r>
    </w:p>
    <w:p w:rsidR="00201031" w:rsidRPr="00920C80" w:rsidRDefault="00201031" w:rsidP="00920C80">
      <w:pPr>
        <w:pStyle w:val="ListParagraph"/>
        <w:numPr>
          <w:ilvl w:val="0"/>
          <w:numId w:val="16"/>
        </w:numPr>
        <w:spacing w:after="120" w:line="240" w:lineRule="auto"/>
        <w:contextualSpacing w:val="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 xml:space="preserve">Phát biểu nguyên lý II nhiệt động lực học </w:t>
      </w:r>
      <w:proofErr w:type="gramStart"/>
      <w:r w:rsidRPr="00920C80">
        <w:rPr>
          <w:rFonts w:asciiTheme="majorHAnsi" w:hAnsiTheme="majorHAnsi"/>
          <w:sz w:val="26"/>
          <w:szCs w:val="26"/>
        </w:rPr>
        <w:t>theo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cách của Clau-di-út. </w:t>
      </w:r>
    </w:p>
    <w:p w:rsidR="00201031" w:rsidRPr="00920C80" w:rsidRDefault="00201031" w:rsidP="00201031">
      <w:pPr>
        <w:pStyle w:val="ListParagraph"/>
        <w:spacing w:after="120" w:line="240" w:lineRule="auto"/>
        <w:ind w:left="0"/>
        <w:contextualSpacing w:val="0"/>
        <w:rPr>
          <w:rFonts w:asciiTheme="majorHAnsi" w:hAnsiTheme="majorHAnsi"/>
          <w:sz w:val="26"/>
          <w:szCs w:val="26"/>
        </w:rPr>
      </w:pPr>
      <w:proofErr w:type="gramStart"/>
      <w:r w:rsidRPr="00920C80">
        <w:rPr>
          <w:rFonts w:asciiTheme="majorHAnsi" w:hAnsiTheme="majorHAnsi"/>
          <w:sz w:val="26"/>
          <w:szCs w:val="26"/>
        </w:rPr>
        <w:t>Về mùa hè, người ta dùng máy điều hòa nhiệt độ để truyền nhiệt từ trong phòng ra ngoài trời (mặc dù nhiệt độ ngoài trời cao hơn trong phòng).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Hỏi điều này có </w:t>
      </w:r>
      <w:proofErr w:type="gramStart"/>
      <w:r w:rsidRPr="00920C80">
        <w:rPr>
          <w:rFonts w:asciiTheme="majorHAnsi" w:hAnsiTheme="majorHAnsi"/>
          <w:sz w:val="26"/>
          <w:szCs w:val="26"/>
        </w:rPr>
        <w:t>vi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phạm nguyên lý II NĐLH không? </w:t>
      </w:r>
      <w:proofErr w:type="gramStart"/>
      <w:r w:rsidRPr="00920C80">
        <w:rPr>
          <w:rFonts w:asciiTheme="majorHAnsi" w:hAnsiTheme="majorHAnsi"/>
          <w:sz w:val="26"/>
          <w:szCs w:val="26"/>
        </w:rPr>
        <w:t>Tại sao?</w:t>
      </w:r>
      <w:proofErr w:type="gramEnd"/>
    </w:p>
    <w:p w:rsidR="00201031" w:rsidRPr="00920C80" w:rsidRDefault="007A643A" w:rsidP="00201031">
      <w:pPr>
        <w:pStyle w:val="ListParagraph"/>
        <w:spacing w:after="120"/>
        <w:ind w:left="0"/>
        <w:contextualSpacing w:val="0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Câu 2 (1</w:t>
      </w:r>
      <w:proofErr w:type="gramStart"/>
      <w:r w:rsidRPr="00920C80">
        <w:rPr>
          <w:rFonts w:asciiTheme="majorHAnsi" w:hAnsiTheme="majorHAnsi"/>
          <w:b/>
          <w:sz w:val="26"/>
          <w:szCs w:val="26"/>
        </w:rPr>
        <w:t>,0</w:t>
      </w:r>
      <w:proofErr w:type="gramEnd"/>
      <w:r w:rsidR="00201031" w:rsidRPr="00920C80">
        <w:rPr>
          <w:rFonts w:asciiTheme="majorHAnsi" w:hAnsiTheme="majorHAnsi"/>
          <w:b/>
          <w:sz w:val="26"/>
          <w:szCs w:val="26"/>
        </w:rPr>
        <w:t xml:space="preserve"> điểm)</w:t>
      </w:r>
    </w:p>
    <w:p w:rsidR="0018182B" w:rsidRPr="00920C80" w:rsidRDefault="0018182B" w:rsidP="0018182B">
      <w:pPr>
        <w:pStyle w:val="ListParagraph"/>
        <w:spacing w:after="120" w:line="240" w:lineRule="auto"/>
        <w:ind w:left="0"/>
        <w:contextualSpacing w:val="0"/>
        <w:rPr>
          <w:rFonts w:asciiTheme="majorHAnsi" w:hAnsiTheme="majorHAnsi"/>
          <w:sz w:val="26"/>
          <w:szCs w:val="26"/>
        </w:rPr>
      </w:pPr>
      <w:proofErr w:type="gramStart"/>
      <w:r w:rsidRPr="00920C80">
        <w:rPr>
          <w:rFonts w:asciiTheme="majorHAnsi" w:hAnsiTheme="majorHAnsi"/>
          <w:sz w:val="26"/>
          <w:szCs w:val="26"/>
        </w:rPr>
        <w:t>Động lượng là gì?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Viết công thức và đơn vị tính động lượng.</w:t>
      </w:r>
    </w:p>
    <w:p w:rsidR="0018182B" w:rsidRPr="00920C80" w:rsidRDefault="0018182B" w:rsidP="0018182B">
      <w:pPr>
        <w:pStyle w:val="ListParagraph"/>
        <w:spacing w:after="120" w:line="240" w:lineRule="auto"/>
        <w:ind w:left="0"/>
        <w:contextualSpacing w:val="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  <w:u w:val="single"/>
        </w:rPr>
        <w:t>Áp dụng</w:t>
      </w:r>
      <w:r w:rsidRPr="00920C80">
        <w:rPr>
          <w:rFonts w:asciiTheme="majorHAnsi" w:hAnsiTheme="majorHAnsi"/>
          <w:sz w:val="26"/>
          <w:szCs w:val="26"/>
        </w:rPr>
        <w:t xml:space="preserve">: Một vật có khối lượng </w:t>
      </w:r>
      <w:r w:rsidR="008E01FC" w:rsidRPr="00920C80">
        <w:rPr>
          <w:rFonts w:asciiTheme="majorHAnsi" w:hAnsiTheme="majorHAnsi"/>
          <w:sz w:val="26"/>
          <w:szCs w:val="26"/>
        </w:rPr>
        <w:t>2</w:t>
      </w:r>
      <w:r w:rsidR="002006B1" w:rsidRPr="00920C80">
        <w:rPr>
          <w:rFonts w:asciiTheme="majorHAnsi" w:hAnsiTheme="majorHAnsi"/>
          <w:sz w:val="26"/>
          <w:szCs w:val="26"/>
        </w:rPr>
        <w:t xml:space="preserve"> </w:t>
      </w:r>
      <w:r w:rsidRPr="00920C80">
        <w:rPr>
          <w:rFonts w:asciiTheme="majorHAnsi" w:hAnsiTheme="majorHAnsi"/>
          <w:sz w:val="26"/>
          <w:szCs w:val="26"/>
        </w:rPr>
        <w:t xml:space="preserve">kg chuyển động thẳng nhanh dần đều </w:t>
      </w:r>
      <w:proofErr w:type="gramStart"/>
      <w:r w:rsidRPr="00920C80">
        <w:rPr>
          <w:rFonts w:asciiTheme="majorHAnsi" w:hAnsiTheme="majorHAnsi"/>
          <w:sz w:val="26"/>
          <w:szCs w:val="26"/>
        </w:rPr>
        <w:t>theo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phương trình: x = t</w:t>
      </w:r>
      <w:r w:rsidRPr="00920C80">
        <w:rPr>
          <w:rFonts w:asciiTheme="majorHAnsi" w:hAnsiTheme="majorHAnsi"/>
          <w:sz w:val="26"/>
          <w:szCs w:val="26"/>
          <w:vertAlign w:val="superscript"/>
        </w:rPr>
        <w:t>2</w:t>
      </w:r>
      <w:r w:rsidRPr="00920C80">
        <w:rPr>
          <w:rFonts w:asciiTheme="majorHAnsi" w:hAnsiTheme="majorHAnsi"/>
          <w:sz w:val="26"/>
          <w:szCs w:val="26"/>
        </w:rPr>
        <w:t xml:space="preserve"> + </w:t>
      </w:r>
      <w:r w:rsidR="008E01FC" w:rsidRPr="00920C80">
        <w:rPr>
          <w:rFonts w:asciiTheme="majorHAnsi" w:hAnsiTheme="majorHAnsi"/>
          <w:sz w:val="26"/>
          <w:szCs w:val="26"/>
        </w:rPr>
        <w:t>5</w:t>
      </w:r>
      <w:r w:rsidRPr="00920C80">
        <w:rPr>
          <w:rFonts w:asciiTheme="majorHAnsi" w:hAnsiTheme="majorHAnsi"/>
          <w:sz w:val="26"/>
          <w:szCs w:val="26"/>
        </w:rPr>
        <w:t>t + 4</w:t>
      </w:r>
    </w:p>
    <w:p w:rsidR="0018182B" w:rsidRPr="00920C80" w:rsidRDefault="0018182B" w:rsidP="0018182B">
      <w:pPr>
        <w:pStyle w:val="ListParagraph"/>
        <w:spacing w:after="120" w:line="240" w:lineRule="auto"/>
        <w:ind w:left="0"/>
        <w:contextualSpacing w:val="0"/>
        <w:rPr>
          <w:rFonts w:asciiTheme="majorHAnsi" w:hAnsiTheme="majorHAnsi"/>
          <w:sz w:val="26"/>
          <w:szCs w:val="26"/>
        </w:rPr>
      </w:pPr>
      <w:proofErr w:type="gramStart"/>
      <w:r w:rsidRPr="00920C80">
        <w:rPr>
          <w:rFonts w:asciiTheme="majorHAnsi" w:hAnsiTheme="majorHAnsi"/>
          <w:sz w:val="26"/>
          <w:szCs w:val="26"/>
        </w:rPr>
        <w:t xml:space="preserve">Tính động lượng của vật sau </w:t>
      </w:r>
      <w:r w:rsidR="002006B1" w:rsidRPr="00920C80">
        <w:rPr>
          <w:rFonts w:asciiTheme="majorHAnsi" w:hAnsiTheme="majorHAnsi"/>
          <w:sz w:val="26"/>
          <w:szCs w:val="26"/>
        </w:rPr>
        <w:t>4</w:t>
      </w:r>
      <w:r w:rsidRPr="00920C80">
        <w:rPr>
          <w:rFonts w:asciiTheme="majorHAnsi" w:hAnsiTheme="majorHAnsi"/>
          <w:sz w:val="26"/>
          <w:szCs w:val="26"/>
        </w:rPr>
        <w:t xml:space="preserve"> giây.</w:t>
      </w:r>
      <w:proofErr w:type="gramEnd"/>
    </w:p>
    <w:p w:rsidR="00201031" w:rsidRPr="00920C80" w:rsidRDefault="00201031" w:rsidP="00201031">
      <w:pPr>
        <w:pStyle w:val="ListParagraph"/>
        <w:spacing w:after="120"/>
        <w:ind w:left="0"/>
        <w:contextualSpacing w:val="0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Câu 3 (2 điểm)</w:t>
      </w:r>
    </w:p>
    <w:p w:rsidR="0038666A" w:rsidRPr="00920C80" w:rsidRDefault="0038666A" w:rsidP="0038666A">
      <w:pPr>
        <w:spacing w:after="12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 xml:space="preserve">Một khối khí lý tưởng có áp </w:t>
      </w:r>
      <w:r w:rsidR="008D661C" w:rsidRPr="00920C80">
        <w:rPr>
          <w:rFonts w:asciiTheme="majorHAnsi" w:hAnsiTheme="majorHAnsi"/>
          <w:sz w:val="26"/>
          <w:szCs w:val="26"/>
        </w:rPr>
        <w:t>suất ban đầu là 1atm, thể tích 6</w:t>
      </w:r>
      <w:r w:rsidRPr="00920C80">
        <w:rPr>
          <w:rFonts w:asciiTheme="majorHAnsi" w:hAnsiTheme="majorHAnsi"/>
          <w:sz w:val="26"/>
          <w:szCs w:val="26"/>
        </w:rPr>
        <w:t xml:space="preserve"> lít, được biến đổi qua 2 quá trình liên tiếp nhau:</w:t>
      </w:r>
    </w:p>
    <w:p w:rsidR="0038666A" w:rsidRPr="00920C80" w:rsidRDefault="0038666A" w:rsidP="0038666A">
      <w:pPr>
        <w:pStyle w:val="ListParagraph"/>
        <w:spacing w:after="12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>- Quá trình (1): làm lạnh đẳng tích để nhiệt độ giảm từ</w:t>
      </w:r>
      <w:r w:rsidR="008D661C" w:rsidRPr="00920C80">
        <w:rPr>
          <w:rFonts w:asciiTheme="majorHAnsi" w:hAnsiTheme="majorHAnsi"/>
          <w:sz w:val="26"/>
          <w:szCs w:val="26"/>
        </w:rPr>
        <w:t xml:space="preserve"> 400</w:t>
      </w:r>
      <w:r w:rsidRPr="00920C80">
        <w:rPr>
          <w:rFonts w:asciiTheme="majorHAnsi" w:hAnsiTheme="majorHAnsi"/>
          <w:sz w:val="26"/>
          <w:szCs w:val="26"/>
        </w:rPr>
        <w:t xml:space="preserve"> K xuố</w:t>
      </w:r>
      <w:r w:rsidR="008D661C" w:rsidRPr="00920C80">
        <w:rPr>
          <w:rFonts w:asciiTheme="majorHAnsi" w:hAnsiTheme="majorHAnsi"/>
          <w:sz w:val="26"/>
          <w:szCs w:val="26"/>
        </w:rPr>
        <w:t>ng còn 320</w:t>
      </w:r>
      <w:r w:rsidRPr="00920C80">
        <w:rPr>
          <w:rFonts w:asciiTheme="majorHAnsi" w:hAnsiTheme="majorHAnsi"/>
          <w:sz w:val="26"/>
          <w:szCs w:val="26"/>
        </w:rPr>
        <w:t xml:space="preserve"> K.</w:t>
      </w:r>
    </w:p>
    <w:p w:rsidR="0038666A" w:rsidRPr="00920C80" w:rsidRDefault="0038666A" w:rsidP="0038666A">
      <w:pPr>
        <w:pStyle w:val="ListParagraph"/>
        <w:spacing w:after="12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>- Quá trình (2): nén đẳng nhiệt để áp suất khí trở về giá trị ban đầu.</w:t>
      </w:r>
    </w:p>
    <w:p w:rsidR="0038666A" w:rsidRPr="00920C80" w:rsidRDefault="0038666A" w:rsidP="0038666A">
      <w:pPr>
        <w:pStyle w:val="ListParagraph"/>
        <w:spacing w:after="120"/>
        <w:ind w:left="0"/>
        <w:contextualSpacing w:val="0"/>
        <w:rPr>
          <w:rFonts w:asciiTheme="majorHAnsi" w:hAnsiTheme="majorHAnsi"/>
          <w:sz w:val="26"/>
          <w:szCs w:val="26"/>
        </w:rPr>
      </w:pPr>
      <w:proofErr w:type="gramStart"/>
      <w:r w:rsidRPr="00920C80">
        <w:rPr>
          <w:rFonts w:asciiTheme="majorHAnsi" w:hAnsiTheme="majorHAnsi"/>
          <w:sz w:val="26"/>
          <w:szCs w:val="26"/>
        </w:rPr>
        <w:t>Tính p</w:t>
      </w:r>
      <w:r w:rsidRPr="00920C80">
        <w:rPr>
          <w:rFonts w:asciiTheme="majorHAnsi" w:hAnsiTheme="majorHAnsi"/>
          <w:sz w:val="26"/>
          <w:szCs w:val="26"/>
          <w:vertAlign w:val="subscript"/>
        </w:rPr>
        <w:t>2</w:t>
      </w:r>
      <w:r w:rsidRPr="00920C80">
        <w:rPr>
          <w:rFonts w:asciiTheme="majorHAnsi" w:hAnsiTheme="majorHAnsi"/>
          <w:sz w:val="26"/>
          <w:szCs w:val="26"/>
        </w:rPr>
        <w:t xml:space="preserve"> và V</w:t>
      </w:r>
      <w:r w:rsidRPr="00920C80">
        <w:rPr>
          <w:rFonts w:asciiTheme="majorHAnsi" w:hAnsiTheme="majorHAnsi"/>
          <w:sz w:val="26"/>
          <w:szCs w:val="26"/>
          <w:vertAlign w:val="subscript"/>
        </w:rPr>
        <w:t>3</w:t>
      </w:r>
      <w:r w:rsidRPr="00920C80">
        <w:rPr>
          <w:rFonts w:asciiTheme="majorHAnsi" w:hAnsiTheme="majorHAnsi"/>
          <w:sz w:val="26"/>
          <w:szCs w:val="26"/>
        </w:rPr>
        <w:t>.</w:t>
      </w:r>
      <w:proofErr w:type="gramEnd"/>
    </w:p>
    <w:p w:rsidR="00201031" w:rsidRPr="00920C80" w:rsidRDefault="00201031" w:rsidP="00201031">
      <w:pPr>
        <w:pStyle w:val="ListParagraph"/>
        <w:spacing w:after="120"/>
        <w:ind w:left="0"/>
        <w:contextualSpacing w:val="0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Câu 4 (2</w:t>
      </w:r>
      <w:proofErr w:type="gramStart"/>
      <w:r w:rsidR="008D038F" w:rsidRPr="00920C80">
        <w:rPr>
          <w:rFonts w:asciiTheme="majorHAnsi" w:hAnsiTheme="majorHAnsi"/>
          <w:b/>
          <w:sz w:val="26"/>
          <w:szCs w:val="26"/>
        </w:rPr>
        <w:t>,5</w:t>
      </w:r>
      <w:proofErr w:type="gramEnd"/>
      <w:r w:rsidRPr="00920C80">
        <w:rPr>
          <w:rFonts w:asciiTheme="majorHAnsi" w:hAnsiTheme="majorHAnsi"/>
          <w:b/>
          <w:sz w:val="26"/>
          <w:szCs w:val="26"/>
        </w:rPr>
        <w:t xml:space="preserve"> điểm)</w:t>
      </w:r>
    </w:p>
    <w:p w:rsidR="00201031" w:rsidRPr="00920C80" w:rsidRDefault="00201031" w:rsidP="00201031">
      <w:pPr>
        <w:jc w:val="both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>Từ độ cao cách mặt đ</w:t>
      </w:r>
      <w:r w:rsidR="009C05FD" w:rsidRPr="00920C80">
        <w:rPr>
          <w:rFonts w:asciiTheme="majorHAnsi" w:hAnsiTheme="majorHAnsi"/>
          <w:sz w:val="26"/>
          <w:szCs w:val="26"/>
        </w:rPr>
        <w:t>ất 2m, một vật có khối lượng 0,5</w:t>
      </w:r>
      <w:r w:rsidRPr="00920C80">
        <w:rPr>
          <w:rFonts w:asciiTheme="majorHAnsi" w:hAnsiTheme="majorHAnsi"/>
          <w:sz w:val="26"/>
          <w:szCs w:val="26"/>
        </w:rPr>
        <w:t xml:space="preserve">kg được ném thẳng đứng lên trên với vận tốc </w:t>
      </w:r>
      <w:r w:rsidR="009C05FD" w:rsidRPr="00920C80">
        <w:rPr>
          <w:rFonts w:asciiTheme="majorHAnsi" w:hAnsiTheme="majorHAnsi"/>
          <w:sz w:val="26"/>
          <w:szCs w:val="26"/>
        </w:rPr>
        <w:t>10</w:t>
      </w:r>
      <w:r w:rsidRPr="00920C80">
        <w:rPr>
          <w:rFonts w:asciiTheme="majorHAnsi" w:hAnsiTheme="majorHAnsi"/>
          <w:sz w:val="26"/>
          <w:szCs w:val="26"/>
        </w:rPr>
        <w:t>m/s. Lấy g = 10m/s</w:t>
      </w:r>
      <w:r w:rsidRPr="00920C80">
        <w:rPr>
          <w:rFonts w:asciiTheme="majorHAnsi" w:hAnsiTheme="majorHAnsi"/>
          <w:sz w:val="26"/>
          <w:szCs w:val="26"/>
          <w:vertAlign w:val="superscript"/>
        </w:rPr>
        <w:t>2</w:t>
      </w:r>
      <w:r w:rsidRPr="00920C80">
        <w:rPr>
          <w:rFonts w:asciiTheme="majorHAnsi" w:hAnsiTheme="majorHAnsi"/>
          <w:sz w:val="26"/>
          <w:szCs w:val="26"/>
        </w:rPr>
        <w:t xml:space="preserve"> . </w:t>
      </w:r>
      <w:proofErr w:type="gramStart"/>
      <w:r w:rsidRPr="00920C80">
        <w:rPr>
          <w:rFonts w:asciiTheme="majorHAnsi" w:hAnsiTheme="majorHAnsi"/>
          <w:sz w:val="26"/>
          <w:szCs w:val="26"/>
        </w:rPr>
        <w:t>Bỏ qua sức cản của không khí.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Chọn gốc thế năng tại mặt </w:t>
      </w:r>
      <w:proofErr w:type="gramStart"/>
      <w:r w:rsidRPr="00920C80">
        <w:rPr>
          <w:rFonts w:asciiTheme="majorHAnsi" w:hAnsiTheme="majorHAnsi"/>
          <w:sz w:val="26"/>
          <w:szCs w:val="26"/>
        </w:rPr>
        <w:t>đất .</w:t>
      </w:r>
      <w:proofErr w:type="gramEnd"/>
    </w:p>
    <w:p w:rsidR="00201031" w:rsidRPr="00920C80" w:rsidRDefault="00201031" w:rsidP="00F000D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sz w:val="26"/>
          <w:szCs w:val="26"/>
        </w:rPr>
        <w:t>Tính cơ năng của vật</w:t>
      </w:r>
      <w:r w:rsidR="008D038F" w:rsidRPr="00920C80">
        <w:rPr>
          <w:rFonts w:asciiTheme="majorHAnsi" w:hAnsiTheme="majorHAnsi"/>
          <w:sz w:val="26"/>
          <w:szCs w:val="26"/>
        </w:rPr>
        <w:t xml:space="preserve"> tại vị trí ném</w:t>
      </w:r>
      <w:r w:rsidRPr="00920C80">
        <w:rPr>
          <w:rFonts w:asciiTheme="majorHAnsi" w:hAnsiTheme="majorHAnsi"/>
          <w:sz w:val="26"/>
          <w:szCs w:val="26"/>
        </w:rPr>
        <w:t>.</w:t>
      </w:r>
    </w:p>
    <w:p w:rsidR="00201031" w:rsidRPr="00920C80" w:rsidRDefault="00201031" w:rsidP="00F000DA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hAnsiTheme="majorHAnsi"/>
          <w:sz w:val="26"/>
          <w:szCs w:val="26"/>
          <w:lang w:val="it-IT"/>
        </w:rPr>
      </w:pPr>
      <w:r w:rsidRPr="00920C80">
        <w:rPr>
          <w:rFonts w:asciiTheme="majorHAnsi" w:hAnsiTheme="majorHAnsi"/>
          <w:sz w:val="26"/>
          <w:szCs w:val="26"/>
        </w:rPr>
        <w:t>Tìm độ cao cực đại mà vật đạt tới.</w:t>
      </w:r>
    </w:p>
    <w:p w:rsidR="008D038F" w:rsidRPr="00920C80" w:rsidRDefault="008D038F" w:rsidP="00F000DA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Theme="majorHAnsi" w:hAnsiTheme="majorHAnsi"/>
          <w:sz w:val="26"/>
          <w:szCs w:val="26"/>
          <w:lang w:val="it-IT"/>
        </w:rPr>
      </w:pPr>
      <w:r w:rsidRPr="00920C80">
        <w:rPr>
          <w:rFonts w:asciiTheme="majorHAnsi" w:hAnsiTheme="majorHAnsi"/>
          <w:sz w:val="26"/>
          <w:szCs w:val="26"/>
        </w:rPr>
        <w:t>Ở độ cao nào động năng bằng thế năng?</w:t>
      </w:r>
    </w:p>
    <w:p w:rsidR="00201031" w:rsidRPr="00920C80" w:rsidRDefault="00201031" w:rsidP="00201031">
      <w:pPr>
        <w:pStyle w:val="ListParagraph"/>
        <w:spacing w:after="120"/>
        <w:ind w:left="0"/>
        <w:contextualSpacing w:val="0"/>
        <w:rPr>
          <w:rFonts w:asciiTheme="majorHAnsi" w:hAnsiTheme="majorHAnsi"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Câu 5 (2 điểm)</w:t>
      </w:r>
      <w:r w:rsidRPr="00920C80">
        <w:rPr>
          <w:rFonts w:asciiTheme="majorHAnsi" w:hAnsiTheme="majorHAnsi"/>
          <w:sz w:val="26"/>
          <w:szCs w:val="26"/>
        </w:rPr>
        <w:t xml:space="preserve"> </w:t>
      </w:r>
    </w:p>
    <w:p w:rsidR="00201031" w:rsidRPr="00920C80" w:rsidRDefault="00201031" w:rsidP="00201031">
      <w:pPr>
        <w:rPr>
          <w:rFonts w:asciiTheme="majorHAnsi" w:hAnsiTheme="majorHAnsi"/>
          <w:sz w:val="26"/>
          <w:szCs w:val="26"/>
        </w:rPr>
      </w:pPr>
      <w:proofErr w:type="gramStart"/>
      <w:r w:rsidRPr="00920C80">
        <w:rPr>
          <w:rFonts w:asciiTheme="majorHAnsi" w:hAnsiTheme="majorHAnsi"/>
          <w:sz w:val="26"/>
          <w:szCs w:val="26"/>
        </w:rPr>
        <w:t xml:space="preserve">Một ôtô khối lượng </w:t>
      </w:r>
      <w:r w:rsidR="00261F3F" w:rsidRPr="00920C80">
        <w:rPr>
          <w:rFonts w:asciiTheme="majorHAnsi" w:hAnsiTheme="majorHAnsi"/>
          <w:sz w:val="26"/>
          <w:szCs w:val="26"/>
        </w:rPr>
        <w:t>2</w:t>
      </w:r>
      <w:r w:rsidRPr="00920C80">
        <w:rPr>
          <w:rFonts w:asciiTheme="majorHAnsi" w:hAnsiTheme="majorHAnsi"/>
          <w:sz w:val="26"/>
          <w:szCs w:val="26"/>
        </w:rPr>
        <w:t xml:space="preserve"> tấn đang chuyển động th</w:t>
      </w:r>
      <w:r w:rsidR="00261F3F" w:rsidRPr="00920C80">
        <w:rPr>
          <w:rFonts w:asciiTheme="majorHAnsi" w:hAnsiTheme="majorHAnsi"/>
          <w:sz w:val="26"/>
          <w:szCs w:val="26"/>
        </w:rPr>
        <w:t>ẳng đều trên đường với vận tốc 36</w:t>
      </w:r>
      <w:r w:rsidRPr="00920C80">
        <w:rPr>
          <w:rFonts w:asciiTheme="majorHAnsi" w:hAnsiTheme="majorHAnsi"/>
          <w:sz w:val="26"/>
          <w:szCs w:val="26"/>
        </w:rPr>
        <w:t>km/h thì gặp chướng ngại vật nên tài xế tắt máy, hãm phanh.</w:t>
      </w:r>
      <w:proofErr w:type="gramEnd"/>
      <w:r w:rsidRPr="00920C80">
        <w:rPr>
          <w:rFonts w:asciiTheme="majorHAnsi" w:hAnsiTheme="majorHAnsi"/>
          <w:sz w:val="26"/>
          <w:szCs w:val="26"/>
        </w:rPr>
        <w:t xml:space="preserve"> Độ lớn của lực h</w:t>
      </w:r>
      <w:r w:rsidR="00261F3F" w:rsidRPr="00920C80">
        <w:rPr>
          <w:rFonts w:asciiTheme="majorHAnsi" w:hAnsiTheme="majorHAnsi"/>
          <w:sz w:val="26"/>
          <w:szCs w:val="26"/>
        </w:rPr>
        <w:t>ãm phanh là 50</w:t>
      </w:r>
      <w:r w:rsidRPr="00920C80">
        <w:rPr>
          <w:rFonts w:asciiTheme="majorHAnsi" w:hAnsiTheme="majorHAnsi"/>
          <w:sz w:val="26"/>
          <w:szCs w:val="26"/>
        </w:rPr>
        <w:t>00</w:t>
      </w:r>
      <w:r w:rsidR="00B40950" w:rsidRPr="00920C80">
        <w:rPr>
          <w:rFonts w:asciiTheme="majorHAnsi" w:hAnsiTheme="majorHAnsi"/>
          <w:sz w:val="26"/>
          <w:szCs w:val="26"/>
        </w:rPr>
        <w:t xml:space="preserve"> </w:t>
      </w:r>
      <w:r w:rsidRPr="00920C80">
        <w:rPr>
          <w:rFonts w:asciiTheme="majorHAnsi" w:hAnsiTheme="majorHAnsi"/>
          <w:sz w:val="26"/>
          <w:szCs w:val="26"/>
        </w:rPr>
        <w:t>N. Tính:</w:t>
      </w:r>
    </w:p>
    <w:p w:rsidR="00201031" w:rsidRPr="00920C80" w:rsidRDefault="00201031" w:rsidP="00F000DA">
      <w:pPr>
        <w:pStyle w:val="ListParagraph"/>
        <w:numPr>
          <w:ilvl w:val="0"/>
          <w:numId w:val="13"/>
        </w:numPr>
        <w:rPr>
          <w:rFonts w:asciiTheme="majorHAnsi" w:eastAsia="Arial Unicode MS" w:hAnsiTheme="majorHAnsi"/>
          <w:sz w:val="26"/>
          <w:szCs w:val="26"/>
        </w:rPr>
      </w:pPr>
      <w:r w:rsidRPr="00920C80">
        <w:rPr>
          <w:rFonts w:asciiTheme="majorHAnsi" w:eastAsia="Arial Unicode MS" w:hAnsiTheme="majorHAnsi"/>
          <w:sz w:val="26"/>
          <w:szCs w:val="26"/>
        </w:rPr>
        <w:t>Quãng đường ô tô đi được cho tới khi dừng lại?</w:t>
      </w:r>
      <w:r w:rsidRPr="00920C80">
        <w:rPr>
          <w:rFonts w:asciiTheme="majorHAnsi" w:eastAsia="Arial Unicode MS" w:hAnsiTheme="majorHAnsi"/>
          <w:sz w:val="26"/>
          <w:szCs w:val="26"/>
        </w:rPr>
        <w:tab/>
      </w:r>
      <w:r w:rsidRPr="00920C80">
        <w:rPr>
          <w:rFonts w:asciiTheme="majorHAnsi" w:eastAsia="Arial Unicode MS" w:hAnsiTheme="majorHAnsi"/>
          <w:sz w:val="26"/>
          <w:szCs w:val="26"/>
        </w:rPr>
        <w:tab/>
      </w:r>
      <w:r w:rsidRPr="00920C80">
        <w:rPr>
          <w:rFonts w:asciiTheme="majorHAnsi" w:eastAsia="Arial Unicode MS" w:hAnsiTheme="majorHAnsi"/>
          <w:sz w:val="26"/>
          <w:szCs w:val="26"/>
        </w:rPr>
        <w:tab/>
      </w:r>
      <w:r w:rsidRPr="00920C80">
        <w:rPr>
          <w:rFonts w:asciiTheme="majorHAnsi" w:eastAsia="Arial Unicode MS" w:hAnsiTheme="majorHAnsi"/>
          <w:sz w:val="26"/>
          <w:szCs w:val="26"/>
        </w:rPr>
        <w:tab/>
      </w:r>
      <w:r w:rsidRPr="00920C80">
        <w:rPr>
          <w:rFonts w:asciiTheme="majorHAnsi" w:eastAsia="Arial Unicode MS" w:hAnsiTheme="majorHAnsi"/>
          <w:sz w:val="26"/>
          <w:szCs w:val="26"/>
        </w:rPr>
        <w:tab/>
      </w:r>
    </w:p>
    <w:p w:rsidR="00201031" w:rsidRPr="00920C80" w:rsidRDefault="00201031" w:rsidP="00F000DA">
      <w:pPr>
        <w:pStyle w:val="ListParagraph"/>
        <w:numPr>
          <w:ilvl w:val="0"/>
          <w:numId w:val="13"/>
        </w:numPr>
        <w:rPr>
          <w:rFonts w:asciiTheme="majorHAnsi" w:eastAsia="Arial Unicode MS" w:hAnsiTheme="majorHAnsi"/>
          <w:sz w:val="26"/>
          <w:szCs w:val="26"/>
        </w:rPr>
      </w:pPr>
      <w:r w:rsidRPr="00920C80">
        <w:rPr>
          <w:rFonts w:asciiTheme="majorHAnsi" w:eastAsia="Arial Unicode MS" w:hAnsiTheme="majorHAnsi"/>
          <w:sz w:val="26"/>
          <w:szCs w:val="26"/>
        </w:rPr>
        <w:t>Thời gian từ lúc hãm phanh cho tới khi dừng lại?</w:t>
      </w:r>
    </w:p>
    <w:p w:rsidR="00201031" w:rsidRPr="00920C80" w:rsidRDefault="00201031" w:rsidP="00201031">
      <w:pPr>
        <w:pStyle w:val="ListParagraph"/>
        <w:spacing w:after="0" w:line="380" w:lineRule="exact"/>
        <w:ind w:left="0"/>
        <w:jc w:val="center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Hết</w:t>
      </w:r>
    </w:p>
    <w:p w:rsidR="00201031" w:rsidRPr="00920C80" w:rsidRDefault="00201031" w:rsidP="00201031">
      <w:pPr>
        <w:pStyle w:val="ListParagraph"/>
        <w:spacing w:after="0" w:line="380" w:lineRule="exact"/>
        <w:ind w:left="0"/>
        <w:jc w:val="center"/>
        <w:rPr>
          <w:rFonts w:asciiTheme="majorHAnsi" w:hAnsiTheme="majorHAnsi"/>
          <w:b/>
          <w:sz w:val="26"/>
          <w:szCs w:val="26"/>
        </w:rPr>
      </w:pPr>
      <w:r w:rsidRPr="00920C80">
        <w:rPr>
          <w:rFonts w:asciiTheme="majorHAnsi" w:hAnsiTheme="majorHAnsi"/>
          <w:b/>
          <w:sz w:val="26"/>
          <w:szCs w:val="26"/>
        </w:rPr>
        <w:t>Giám thị coi thi không giải thích gì thêm</w:t>
      </w:r>
    </w:p>
    <w:p w:rsidR="00D36A0D" w:rsidRPr="00920C80" w:rsidRDefault="00D36A0D">
      <w:pPr>
        <w:spacing w:after="200" w:line="276" w:lineRule="auto"/>
        <w:rPr>
          <w:rFonts w:asciiTheme="majorHAnsi" w:hAnsiTheme="majorHAnsi"/>
          <w:sz w:val="26"/>
          <w:szCs w:val="26"/>
        </w:rPr>
      </w:pPr>
    </w:p>
    <w:sectPr w:rsidR="00D36A0D" w:rsidRPr="00920C80" w:rsidSect="00920C80">
      <w:pgSz w:w="12240" w:h="15840"/>
      <w:pgMar w:top="720" w:right="72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AB" w:rsidRDefault="00F76EAB" w:rsidP="00382890">
      <w:r>
        <w:separator/>
      </w:r>
    </w:p>
  </w:endnote>
  <w:endnote w:type="continuationSeparator" w:id="0">
    <w:p w:rsidR="00F76EAB" w:rsidRDefault="00F76EAB" w:rsidP="0038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AB" w:rsidRDefault="00F76EAB" w:rsidP="00382890">
      <w:r>
        <w:separator/>
      </w:r>
    </w:p>
  </w:footnote>
  <w:footnote w:type="continuationSeparator" w:id="0">
    <w:p w:rsidR="00F76EAB" w:rsidRDefault="00F76EAB" w:rsidP="0038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327"/>
    <w:multiLevelType w:val="hybridMultilevel"/>
    <w:tmpl w:val="16088EA0"/>
    <w:lvl w:ilvl="0" w:tplc="AC7A399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85742"/>
    <w:multiLevelType w:val="hybridMultilevel"/>
    <w:tmpl w:val="22E8A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86189"/>
    <w:multiLevelType w:val="hybridMultilevel"/>
    <w:tmpl w:val="76FA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B1606"/>
    <w:multiLevelType w:val="hybridMultilevel"/>
    <w:tmpl w:val="C5D89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41C7"/>
    <w:multiLevelType w:val="hybridMultilevel"/>
    <w:tmpl w:val="A5B8258A"/>
    <w:lvl w:ilvl="0" w:tplc="574A2D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6103FC"/>
    <w:multiLevelType w:val="hybridMultilevel"/>
    <w:tmpl w:val="BB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95020"/>
    <w:multiLevelType w:val="hybridMultilevel"/>
    <w:tmpl w:val="92344620"/>
    <w:lvl w:ilvl="0" w:tplc="F9CEE25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0666"/>
    <w:multiLevelType w:val="hybridMultilevel"/>
    <w:tmpl w:val="8306DDD4"/>
    <w:lvl w:ilvl="0" w:tplc="ACC22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210274"/>
    <w:multiLevelType w:val="hybridMultilevel"/>
    <w:tmpl w:val="5ED22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80284"/>
    <w:multiLevelType w:val="hybridMultilevel"/>
    <w:tmpl w:val="58284900"/>
    <w:lvl w:ilvl="0" w:tplc="A176C8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9E29E3"/>
    <w:multiLevelType w:val="hybridMultilevel"/>
    <w:tmpl w:val="52C277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63204"/>
    <w:multiLevelType w:val="hybridMultilevel"/>
    <w:tmpl w:val="5B30B23E"/>
    <w:lvl w:ilvl="0" w:tplc="246CA4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15"/>
  </w:num>
  <w:num w:numId="11">
    <w:abstractNumId w:val="6"/>
  </w:num>
  <w:num w:numId="12">
    <w:abstractNumId w:val="0"/>
  </w:num>
  <w:num w:numId="13">
    <w:abstractNumId w:val="14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BD"/>
    <w:rsid w:val="00011652"/>
    <w:rsid w:val="000618F4"/>
    <w:rsid w:val="00093783"/>
    <w:rsid w:val="000A0B55"/>
    <w:rsid w:val="000D4B7E"/>
    <w:rsid w:val="000D6B61"/>
    <w:rsid w:val="000D7896"/>
    <w:rsid w:val="001676C0"/>
    <w:rsid w:val="0018182B"/>
    <w:rsid w:val="00191134"/>
    <w:rsid w:val="002006B1"/>
    <w:rsid w:val="00201031"/>
    <w:rsid w:val="00211C8D"/>
    <w:rsid w:val="00256467"/>
    <w:rsid w:val="00261F3F"/>
    <w:rsid w:val="00267A25"/>
    <w:rsid w:val="00286550"/>
    <w:rsid w:val="002F0107"/>
    <w:rsid w:val="00301771"/>
    <w:rsid w:val="0035656A"/>
    <w:rsid w:val="00361F66"/>
    <w:rsid w:val="00382890"/>
    <w:rsid w:val="00382DAD"/>
    <w:rsid w:val="0038666A"/>
    <w:rsid w:val="0039038F"/>
    <w:rsid w:val="00391309"/>
    <w:rsid w:val="003F0005"/>
    <w:rsid w:val="004061C4"/>
    <w:rsid w:val="00482977"/>
    <w:rsid w:val="00492B08"/>
    <w:rsid w:val="004A007E"/>
    <w:rsid w:val="004B329E"/>
    <w:rsid w:val="005063A2"/>
    <w:rsid w:val="00575573"/>
    <w:rsid w:val="005E082E"/>
    <w:rsid w:val="005E4EFA"/>
    <w:rsid w:val="00602247"/>
    <w:rsid w:val="00622AE1"/>
    <w:rsid w:val="006706D6"/>
    <w:rsid w:val="00735FAC"/>
    <w:rsid w:val="00751391"/>
    <w:rsid w:val="00761FB9"/>
    <w:rsid w:val="00766DD2"/>
    <w:rsid w:val="007712F1"/>
    <w:rsid w:val="007A643A"/>
    <w:rsid w:val="007C2289"/>
    <w:rsid w:val="007E0326"/>
    <w:rsid w:val="007E3CB8"/>
    <w:rsid w:val="007E4CDF"/>
    <w:rsid w:val="00843347"/>
    <w:rsid w:val="008828D4"/>
    <w:rsid w:val="008A422B"/>
    <w:rsid w:val="008C37AB"/>
    <w:rsid w:val="008D038F"/>
    <w:rsid w:val="008D661C"/>
    <w:rsid w:val="008E01FC"/>
    <w:rsid w:val="00920C80"/>
    <w:rsid w:val="009367DD"/>
    <w:rsid w:val="00950077"/>
    <w:rsid w:val="00963B4A"/>
    <w:rsid w:val="00965DD5"/>
    <w:rsid w:val="009743DE"/>
    <w:rsid w:val="0099617B"/>
    <w:rsid w:val="009A2FAC"/>
    <w:rsid w:val="009A73B6"/>
    <w:rsid w:val="009B3DF9"/>
    <w:rsid w:val="009C05FD"/>
    <w:rsid w:val="009C7483"/>
    <w:rsid w:val="009E5B9D"/>
    <w:rsid w:val="00A05C78"/>
    <w:rsid w:val="00A43B29"/>
    <w:rsid w:val="00A61638"/>
    <w:rsid w:val="00A6531B"/>
    <w:rsid w:val="00A70FAD"/>
    <w:rsid w:val="00AA5164"/>
    <w:rsid w:val="00AA7C72"/>
    <w:rsid w:val="00AB5C29"/>
    <w:rsid w:val="00B079E5"/>
    <w:rsid w:val="00B13B71"/>
    <w:rsid w:val="00B40950"/>
    <w:rsid w:val="00B56417"/>
    <w:rsid w:val="00B94552"/>
    <w:rsid w:val="00BC6E25"/>
    <w:rsid w:val="00BE53ED"/>
    <w:rsid w:val="00BF67F1"/>
    <w:rsid w:val="00C16D4B"/>
    <w:rsid w:val="00C2458F"/>
    <w:rsid w:val="00C27987"/>
    <w:rsid w:val="00C37A71"/>
    <w:rsid w:val="00C820AD"/>
    <w:rsid w:val="00CA2A69"/>
    <w:rsid w:val="00CB1A3D"/>
    <w:rsid w:val="00D23EB3"/>
    <w:rsid w:val="00D30F0C"/>
    <w:rsid w:val="00D34376"/>
    <w:rsid w:val="00D36A0D"/>
    <w:rsid w:val="00D6349D"/>
    <w:rsid w:val="00DA198E"/>
    <w:rsid w:val="00DB0416"/>
    <w:rsid w:val="00DC6D56"/>
    <w:rsid w:val="00DC78EF"/>
    <w:rsid w:val="00DD1784"/>
    <w:rsid w:val="00DD66DE"/>
    <w:rsid w:val="00DE1B7A"/>
    <w:rsid w:val="00E07AE2"/>
    <w:rsid w:val="00E13434"/>
    <w:rsid w:val="00E33DEF"/>
    <w:rsid w:val="00E34564"/>
    <w:rsid w:val="00E37ABD"/>
    <w:rsid w:val="00E910FE"/>
    <w:rsid w:val="00EB42A6"/>
    <w:rsid w:val="00EE26D4"/>
    <w:rsid w:val="00F000DA"/>
    <w:rsid w:val="00F417DF"/>
    <w:rsid w:val="00F51DF6"/>
    <w:rsid w:val="00F76EAB"/>
    <w:rsid w:val="00F827F6"/>
    <w:rsid w:val="00F96ABA"/>
    <w:rsid w:val="00FA4B21"/>
    <w:rsid w:val="00F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6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17B"/>
    <w:rPr>
      <w:color w:val="808080"/>
    </w:rPr>
  </w:style>
  <w:style w:type="table" w:styleId="TableGrid">
    <w:name w:val="Table Grid"/>
    <w:basedOn w:val="TableNormal"/>
    <w:uiPriority w:val="59"/>
    <w:rsid w:val="002F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58404281.dotm</Template>
  <TotalTime>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Thai T. Cam</dc:creator>
  <cp:lastModifiedBy>Tuyen Nguyen T. Kim</cp:lastModifiedBy>
  <cp:revision>4</cp:revision>
  <cp:lastPrinted>2014-12-11T08:05:00Z</cp:lastPrinted>
  <dcterms:created xsi:type="dcterms:W3CDTF">2017-04-05T02:46:00Z</dcterms:created>
  <dcterms:modified xsi:type="dcterms:W3CDTF">2017-04-05T03:04:00Z</dcterms:modified>
</cp:coreProperties>
</file>